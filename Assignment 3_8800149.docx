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024A" w14:textId="65781DA6" w:rsidR="00FD1952" w:rsidRDefault="004552CD" w:rsidP="009A2F70">
      <w:pPr>
        <w:pStyle w:val="CourseTitle"/>
      </w:pPr>
      <w:r>
        <w:t xml:space="preserve">Career </w:t>
      </w:r>
      <w:r w:rsidR="002C551C">
        <w:t>Management</w:t>
      </w:r>
      <w:r>
        <w:t>- CDEV8</w:t>
      </w:r>
      <w:r w:rsidR="002C551C">
        <w:t>1</w:t>
      </w:r>
      <w:r>
        <w:t>30</w:t>
      </w:r>
      <w:r w:rsidR="00A75357">
        <w:t xml:space="preserve"> </w:t>
      </w:r>
    </w:p>
    <w:p w14:paraId="2334AFFE" w14:textId="77777777" w:rsidR="00B70849" w:rsidRDefault="00700B32" w:rsidP="000425A4">
      <w:pPr>
        <w:pStyle w:val="ModuleTitle"/>
        <w:rPr>
          <w:sz w:val="40"/>
        </w:rPr>
      </w:pPr>
      <w:r>
        <w:rPr>
          <w:sz w:val="40"/>
        </w:rPr>
        <w:t>Assignment</w:t>
      </w:r>
      <w:r w:rsidR="00902AF9">
        <w:rPr>
          <w:sz w:val="40"/>
        </w:rPr>
        <w:t xml:space="preserve"> </w:t>
      </w:r>
      <w:r w:rsidR="000F0A3E">
        <w:rPr>
          <w:sz w:val="40"/>
        </w:rPr>
        <w:t>3</w:t>
      </w:r>
      <w:r w:rsidR="00902AF9">
        <w:rPr>
          <w:sz w:val="40"/>
        </w:rPr>
        <w:t xml:space="preserve">: </w:t>
      </w:r>
      <w:r w:rsidR="000F0A3E">
        <w:rPr>
          <w:sz w:val="40"/>
        </w:rPr>
        <w:t>My Resume and Cover Letter</w:t>
      </w:r>
      <w:r w:rsidR="001A52DA">
        <w:rPr>
          <w:sz w:val="40"/>
        </w:rPr>
        <w:t xml:space="preserve"> </w:t>
      </w:r>
    </w:p>
    <w:p w14:paraId="11B8B292" w14:textId="651E8E2A" w:rsidR="003D67F6" w:rsidRPr="003D67F6" w:rsidRDefault="003D67F6" w:rsidP="003D67F6">
      <w:r>
        <w:t>2021-2022 Academic Year</w:t>
      </w:r>
    </w:p>
    <w:p w14:paraId="2D4CC27A" w14:textId="1AD7CFEF" w:rsidR="000425A4" w:rsidRDefault="00B70849" w:rsidP="00B70849">
      <w:pPr>
        <w:pStyle w:val="Lead"/>
      </w:pPr>
      <w:r>
        <w:t xml:space="preserve">Worth </w:t>
      </w:r>
      <w:r w:rsidR="004518F3">
        <w:t>3</w:t>
      </w:r>
      <w:r w:rsidR="00902AF9">
        <w:t>5%</w:t>
      </w:r>
      <w:r w:rsidR="00700B32">
        <w:t xml:space="preserve"> </w:t>
      </w:r>
      <w:r>
        <w:t>of Final Grade</w:t>
      </w:r>
      <w:r w:rsidR="004518F3">
        <w:t xml:space="preserve"> and is comprised of two parts </w:t>
      </w:r>
    </w:p>
    <w:p w14:paraId="7E0514E8" w14:textId="77777777" w:rsidR="00B70849" w:rsidRDefault="000F0A3E" w:rsidP="00B70849">
      <w:pPr>
        <w:pStyle w:val="H3"/>
      </w:pPr>
      <w:r>
        <w:t>Due Date</w:t>
      </w:r>
    </w:p>
    <w:p w14:paraId="71F9AA3E" w14:textId="12A16485" w:rsidR="004518F3" w:rsidRPr="0019230E" w:rsidRDefault="004518F3" w:rsidP="004518F3">
      <w:pPr>
        <w:rPr>
          <w:b/>
          <w:bCs/>
          <w:u w:val="single"/>
        </w:rPr>
      </w:pPr>
      <w:r w:rsidRPr="0019230E">
        <w:rPr>
          <w:b/>
          <w:bCs/>
          <w:u w:val="single"/>
        </w:rPr>
        <w:t xml:space="preserve">Part 1 of this assignment is due by the end of module nine and will be worth 15% </w:t>
      </w:r>
    </w:p>
    <w:p w14:paraId="120505B0" w14:textId="2E266946" w:rsidR="004518F3" w:rsidRDefault="004518F3" w:rsidP="004518F3">
      <w:r>
        <w:t xml:space="preserve">Part 2 of this assignment is due by the end of module ten and will be worth 20%  </w:t>
      </w:r>
    </w:p>
    <w:p w14:paraId="521EC620" w14:textId="77777777" w:rsidR="00B70849" w:rsidRDefault="000F0A3E" w:rsidP="00B70849">
      <w:pPr>
        <w:pStyle w:val="H3"/>
      </w:pPr>
      <w:r>
        <w:t>Purpose</w:t>
      </w:r>
    </w:p>
    <w:p w14:paraId="684FCB73" w14:textId="775D51F9" w:rsidR="000F0A3E" w:rsidRDefault="000F0A3E" w:rsidP="000F0A3E">
      <w:r>
        <w:t xml:space="preserve">Your polished resume and cover letter will serve to market your skills to employers.  </w:t>
      </w:r>
    </w:p>
    <w:p w14:paraId="199CC703" w14:textId="77777777" w:rsidR="00B70849" w:rsidRDefault="000F0A3E" w:rsidP="00B70849">
      <w:pPr>
        <w:pStyle w:val="H3"/>
      </w:pPr>
      <w:r>
        <w:t>Explanation of tasks</w:t>
      </w:r>
    </w:p>
    <w:p w14:paraId="4D168EB0" w14:textId="50DD03DC" w:rsidR="004518F3" w:rsidRDefault="004518F3" w:rsidP="004518F3">
      <w:r>
        <w:t xml:space="preserve">This assignment will be divided into two parts.  </w:t>
      </w:r>
    </w:p>
    <w:p w14:paraId="756CD53E" w14:textId="77777777" w:rsidR="004518F3" w:rsidRDefault="004518F3" w:rsidP="004518F3">
      <w:r>
        <w:t xml:space="preserve">The first part of the assignment asks you conduct an analysis of a job posting, then you will tailor your resume and cover letter to that job posting.   </w:t>
      </w:r>
    </w:p>
    <w:p w14:paraId="6B3DAD86" w14:textId="77777777" w:rsidR="004518F3" w:rsidRDefault="004518F3" w:rsidP="004518F3">
      <w:r>
        <w:t xml:space="preserve">The second part of this assignment asks you to incorporate feedback to </w:t>
      </w:r>
      <w:r w:rsidRPr="00263880">
        <w:rPr>
          <w:b/>
          <w:i/>
        </w:rPr>
        <w:t xml:space="preserve">finalize </w:t>
      </w:r>
      <w:r>
        <w:t xml:space="preserve">your resume and cover letter.   </w:t>
      </w:r>
    </w:p>
    <w:p w14:paraId="3836CD37" w14:textId="77777777" w:rsidR="004518F3" w:rsidRDefault="004518F3" w:rsidP="004518F3">
      <w:r>
        <w:t>Prior to completing the tasks, be sure to review the attached rubrics.</w:t>
      </w:r>
    </w:p>
    <w:p w14:paraId="6F26A295" w14:textId="77777777" w:rsidR="003D67F6" w:rsidRDefault="003D67F6" w:rsidP="004518F3"/>
    <w:p w14:paraId="32A7F0B6" w14:textId="7E2896B6" w:rsidR="003D67F6" w:rsidRDefault="003D67F6" w:rsidP="004518F3">
      <w:r>
        <w:t>Student Name:</w:t>
      </w:r>
      <w:r>
        <w:tab/>
      </w:r>
      <w:r w:rsidR="0098455D">
        <w:t xml:space="preserve">Basavraj Jaliminche </w:t>
      </w:r>
      <w:r>
        <w:tab/>
      </w:r>
      <w:r>
        <w:tab/>
        <w:t xml:space="preserve">Student Number: </w:t>
      </w:r>
      <w:r w:rsidR="0098455D">
        <w:t>8800149</w:t>
      </w:r>
    </w:p>
    <w:p w14:paraId="5EC93F73" w14:textId="77777777" w:rsidR="003D67F6" w:rsidRDefault="003D67F6" w:rsidP="003D67F6">
      <w:pPr>
        <w:pStyle w:val="H3"/>
      </w:pPr>
    </w:p>
    <w:p w14:paraId="417ECA52" w14:textId="38383154" w:rsidR="003D67F6" w:rsidRDefault="003D67F6" w:rsidP="003D67F6">
      <w:pPr>
        <w:pStyle w:val="H3"/>
      </w:pPr>
      <w:r>
        <w:t>List of Activities</w:t>
      </w:r>
    </w:p>
    <w:p w14:paraId="296B813C" w14:textId="77777777" w:rsidR="004518F3" w:rsidRDefault="004518F3" w:rsidP="004518F3">
      <w:pPr>
        <w:pStyle w:val="H2"/>
      </w:pPr>
      <w:r>
        <w:t xml:space="preserve">Part One Instructions –Submit to Dropbox </w:t>
      </w:r>
    </w:p>
    <w:p w14:paraId="1C49B4DD" w14:textId="77777777" w:rsidR="004518F3" w:rsidRDefault="004518F3" w:rsidP="004518F3">
      <w:r>
        <w:t xml:space="preserve">Follow these instructions to submit your materials to the Assignment Submission Folder. </w:t>
      </w:r>
      <w:proofErr w:type="gramStart"/>
      <w:r>
        <w:t>All of</w:t>
      </w:r>
      <w:proofErr w:type="gramEnd"/>
      <w:r>
        <w:t xml:space="preserve"> your materials must be submitted in a single word document. </w:t>
      </w:r>
    </w:p>
    <w:p w14:paraId="52AC427F" w14:textId="76CC39E6" w:rsidR="004518F3" w:rsidRDefault="00A12BC6" w:rsidP="000016A6">
      <w:pPr>
        <w:pStyle w:val="TopicTitle"/>
      </w:pPr>
      <w:r>
        <w:t>Module 7</w:t>
      </w:r>
      <w:r w:rsidR="004518F3">
        <w:t>: My Job Posting and Job Posting Analysis chart</w:t>
      </w:r>
    </w:p>
    <w:p w14:paraId="30D05728" w14:textId="18487D78" w:rsidR="000016A6" w:rsidRDefault="000016A6" w:rsidP="000016A6">
      <w:pPr>
        <w:pStyle w:val="H2"/>
      </w:pPr>
      <w:r w:rsidRPr="000016A6">
        <w:t xml:space="preserve">My Job Posting </w:t>
      </w:r>
    </w:p>
    <w:p w14:paraId="30021F7D" w14:textId="47DD93DD" w:rsidR="000016A6" w:rsidRDefault="000016A6" w:rsidP="000016A6">
      <w:r w:rsidRPr="00A823D3">
        <w:rPr>
          <w:u w:val="single"/>
        </w:rPr>
        <w:t>Copy and paste your selected posting in the space below</w:t>
      </w:r>
      <w:r>
        <w:t xml:space="preserve">.  Using the </w:t>
      </w:r>
      <w:r w:rsidRPr="00D24B57">
        <w:rPr>
          <w:highlight w:val="yellow"/>
        </w:rPr>
        <w:t>highlighter, highlight</w:t>
      </w:r>
      <w:r>
        <w:t xml:space="preserve"> as many key </w:t>
      </w:r>
      <w:proofErr w:type="gramStart"/>
      <w:r>
        <w:t>words</w:t>
      </w:r>
      <w:proofErr w:type="gramEnd"/>
      <w:r>
        <w:t xml:space="preserve"> or phrases that indicate what the employer is looking for. </w:t>
      </w:r>
    </w:p>
    <w:p w14:paraId="1A7E620D" w14:textId="71A7C474" w:rsidR="005955CC" w:rsidRDefault="005955CC" w:rsidP="000016A6">
      <w:r>
        <w:t>My Job Posting</w:t>
      </w:r>
    </w:p>
    <w:p w14:paraId="4C28779F" w14:textId="57365589" w:rsidR="005955CC" w:rsidRDefault="005955CC" w:rsidP="000016A6">
      <w:proofErr w:type="spellStart"/>
      <w:r>
        <w:t>Companey</w:t>
      </w:r>
      <w:proofErr w:type="spellEnd"/>
      <w:r>
        <w:t>-</w:t>
      </w:r>
      <w:r w:rsidRPr="005955CC">
        <w:t xml:space="preserve"> </w:t>
      </w:r>
      <w:hyperlink r:id="rId9" w:history="1">
        <w:r>
          <w:rPr>
            <w:rStyle w:val="Hyperlink"/>
            <w:rFonts w:ascii="Segoe UI" w:hAnsi="Segoe UI" w:cs="Segoe UI"/>
            <w:sz w:val="21"/>
            <w:szCs w:val="21"/>
            <w:shd w:val="clear" w:color="auto" w:fill="FFFFFF"/>
          </w:rPr>
          <w:t>Bell</w:t>
        </w:r>
      </w:hyperlink>
    </w:p>
    <w:p w14:paraId="5A7C56B0" w14:textId="299C81D4" w:rsidR="005955CC" w:rsidRDefault="005955CC" w:rsidP="000016A6">
      <w:r>
        <w:t xml:space="preserve">Job Role: Full Stack Developer </w:t>
      </w:r>
    </w:p>
    <w:p w14:paraId="0F5B2ACC" w14:textId="5E7EF2AB" w:rsidR="005955CC" w:rsidRDefault="005955CC" w:rsidP="000016A6">
      <w:r>
        <w:t>Job Description:</w:t>
      </w:r>
    </w:p>
    <w:p w14:paraId="0FEAA122" w14:textId="742D7868" w:rsidR="005955CC" w:rsidRDefault="005955CC" w:rsidP="000016A6">
      <w:pPr>
        <w:rPr>
          <w:rFonts w:ascii="Segoe UI" w:hAnsi="Segoe UI" w:cs="Segoe UI"/>
          <w:sz w:val="21"/>
          <w:szCs w:val="21"/>
          <w:shd w:val="clear" w:color="auto" w:fill="FFFFFF"/>
        </w:rPr>
      </w:pPr>
      <w:r>
        <w:rPr>
          <w:rFonts w:ascii="Segoe UI" w:hAnsi="Segoe UI" w:cs="Segoe UI"/>
          <w:sz w:val="21"/>
          <w:szCs w:val="21"/>
          <w:shd w:val="clear" w:color="auto" w:fill="FFFFFF"/>
        </w:rPr>
        <w:t>At Bell, we do more than build world-class networks, develop innovative services and create original multiplatform media content – we advance how Canadians connect with each other and the world.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If you’re ready to bring game-changing ideas to life and join a community that values, professional growth and employee wellness, we want you on the Bell team.</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lastRenderedPageBreak/>
        <w:t>The Bell IT team uses emerging technologies, Agile and DevOps to design and build innovative solutions that enable Bell’s communications services for businesses and consumers. We’re looking for creative problem-solvers who are curious, collaborative and ready to be on the leading edge of technological transformation.</w:t>
      </w:r>
    </w:p>
    <w:p w14:paraId="0F71182F" w14:textId="24010774" w:rsidR="005955CC" w:rsidRDefault="005955CC" w:rsidP="000016A6">
      <w:pPr>
        <w:rPr>
          <w:rFonts w:ascii="Segoe UI" w:hAnsi="Segoe UI" w:cs="Segoe UI"/>
          <w:sz w:val="21"/>
          <w:szCs w:val="21"/>
          <w:shd w:val="clear" w:color="auto" w:fill="FFFFFF"/>
        </w:rPr>
      </w:pPr>
      <w:r>
        <w:rPr>
          <w:rFonts w:ascii="Segoe UI" w:hAnsi="Segoe UI" w:cs="Segoe UI"/>
          <w:sz w:val="21"/>
          <w:szCs w:val="21"/>
          <w:shd w:val="clear" w:color="auto" w:fill="FFFFFF"/>
        </w:rPr>
        <w:t>Application Development and Support teams are responsible for the development and support of a variety of Bell products and services. We are looking for candidates to join various teams, including the Operations Support Systems, Network Strategy, Digital Systems (Bell Media) and Managed Services teams. Candidates must be able to understand customer needs and propose solutions, while being able to work in a dynamic environment. They should also be interested in solving complex technical problems.</w:t>
      </w:r>
    </w:p>
    <w:p w14:paraId="381B7683" w14:textId="77777777" w:rsidR="005955CC" w:rsidRPr="005955CC" w:rsidRDefault="005955CC" w:rsidP="005955CC">
      <w:pPr>
        <w:spacing w:after="0" w:line="240" w:lineRule="auto"/>
        <w:rPr>
          <w:rFonts w:ascii="Times New Roman" w:eastAsia="Times New Roman" w:hAnsi="Times New Roman" w:cs="Times New Roman"/>
          <w:sz w:val="24"/>
          <w:szCs w:val="24"/>
          <w:lang w:val="en-CA" w:eastAsia="en-CA"/>
        </w:rPr>
      </w:pPr>
      <w:r w:rsidRPr="005955CC">
        <w:rPr>
          <w:rFonts w:ascii="Segoe UI" w:eastAsia="Times New Roman" w:hAnsi="Segoe UI" w:cs="Segoe UI"/>
          <w:b/>
          <w:bCs/>
          <w:sz w:val="21"/>
          <w:szCs w:val="21"/>
          <w:u w:val="single"/>
          <w:shd w:val="clear" w:color="auto" w:fill="FFFFFF"/>
          <w:lang w:val="en-CA" w:eastAsia="en-CA"/>
        </w:rPr>
        <w:t>Main Responsibilities</w:t>
      </w:r>
      <w:r w:rsidRPr="005955CC">
        <w:rPr>
          <w:rFonts w:ascii="Segoe UI" w:eastAsia="Times New Roman" w:hAnsi="Segoe UI" w:cs="Segoe UI"/>
          <w:b/>
          <w:bCs/>
          <w:sz w:val="21"/>
          <w:szCs w:val="21"/>
          <w:u w:val="single"/>
          <w:shd w:val="clear" w:color="auto" w:fill="FFFFFF"/>
          <w:lang w:val="en-CA" w:eastAsia="en-CA"/>
        </w:rPr>
        <w:br/>
      </w:r>
    </w:p>
    <w:p w14:paraId="109E61F9"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5955CC">
        <w:rPr>
          <w:rFonts w:ascii="Segoe UI" w:eastAsia="Times New Roman" w:hAnsi="Segoe UI" w:cs="Segoe UI"/>
          <w:sz w:val="21"/>
          <w:szCs w:val="21"/>
          <w:highlight w:val="yellow"/>
          <w:lang w:val="en-CA" w:eastAsia="en-CA"/>
        </w:rPr>
        <w:t>Collaborate effectively with a team of developers to support the operational team.</w:t>
      </w:r>
    </w:p>
    <w:p w14:paraId="272153E4"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highlight w:val="yellow"/>
          <w:lang w:val="en-CA" w:eastAsia="en-CA"/>
        </w:rPr>
      </w:pPr>
      <w:r w:rsidRPr="005955CC">
        <w:rPr>
          <w:rFonts w:ascii="Segoe UI" w:eastAsia="Times New Roman" w:hAnsi="Segoe UI" w:cs="Segoe UI"/>
          <w:sz w:val="21"/>
          <w:szCs w:val="21"/>
          <w:lang w:val="en-CA" w:eastAsia="en-CA"/>
        </w:rPr>
        <w:t xml:space="preserve">Develop software applications and add new functions to current applications using the </w:t>
      </w:r>
      <w:r w:rsidRPr="005955CC">
        <w:rPr>
          <w:rFonts w:ascii="Segoe UI" w:eastAsia="Times New Roman" w:hAnsi="Segoe UI" w:cs="Segoe UI"/>
          <w:sz w:val="21"/>
          <w:szCs w:val="21"/>
          <w:highlight w:val="yellow"/>
          <w:lang w:val="en-CA" w:eastAsia="en-CA"/>
        </w:rPr>
        <w:t>Agile and Scrum approach</w:t>
      </w:r>
    </w:p>
    <w:p w14:paraId="449C21C7"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highlight w:val="yellow"/>
          <w:lang w:val="en-CA" w:eastAsia="en-CA"/>
        </w:rPr>
      </w:pPr>
      <w:r w:rsidRPr="005955CC">
        <w:rPr>
          <w:rFonts w:ascii="Segoe UI" w:eastAsia="Times New Roman" w:hAnsi="Segoe UI" w:cs="Segoe UI"/>
          <w:sz w:val="21"/>
          <w:szCs w:val="21"/>
          <w:lang w:val="en-CA" w:eastAsia="en-CA"/>
        </w:rPr>
        <w:t xml:space="preserve">Establish standards for </w:t>
      </w:r>
      <w:r w:rsidRPr="005955CC">
        <w:rPr>
          <w:rFonts w:ascii="Segoe UI" w:eastAsia="Times New Roman" w:hAnsi="Segoe UI" w:cs="Segoe UI"/>
          <w:sz w:val="21"/>
          <w:szCs w:val="21"/>
          <w:highlight w:val="yellow"/>
          <w:lang w:val="en-CA" w:eastAsia="en-CA"/>
        </w:rPr>
        <w:t>user testing</w:t>
      </w:r>
      <w:r w:rsidRPr="005955CC">
        <w:rPr>
          <w:rFonts w:ascii="Segoe UI" w:eastAsia="Times New Roman" w:hAnsi="Segoe UI" w:cs="Segoe UI"/>
          <w:sz w:val="21"/>
          <w:szCs w:val="21"/>
          <w:lang w:val="en-CA" w:eastAsia="en-CA"/>
        </w:rPr>
        <w:t xml:space="preserve">, business requirements and </w:t>
      </w:r>
      <w:r w:rsidRPr="005955CC">
        <w:rPr>
          <w:rFonts w:ascii="Segoe UI" w:eastAsia="Times New Roman" w:hAnsi="Segoe UI" w:cs="Segoe UI"/>
          <w:sz w:val="21"/>
          <w:szCs w:val="21"/>
          <w:highlight w:val="yellow"/>
          <w:lang w:val="en-CA" w:eastAsia="en-CA"/>
        </w:rPr>
        <w:t>implementation plans</w:t>
      </w:r>
    </w:p>
    <w:p w14:paraId="34C8A1DD"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highlight w:val="yellow"/>
          <w:lang w:val="en-CA" w:eastAsia="en-CA"/>
        </w:rPr>
      </w:pPr>
      <w:r w:rsidRPr="005955CC">
        <w:rPr>
          <w:rFonts w:ascii="Segoe UI" w:eastAsia="Times New Roman" w:hAnsi="Segoe UI" w:cs="Segoe UI"/>
          <w:sz w:val="21"/>
          <w:szCs w:val="21"/>
          <w:highlight w:val="yellow"/>
          <w:lang w:val="en-CA" w:eastAsia="en-CA"/>
        </w:rPr>
        <w:t>Analyze, diagnose and solve software problems</w:t>
      </w:r>
    </w:p>
    <w:p w14:paraId="0FF67B92"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5955CC">
        <w:rPr>
          <w:rFonts w:ascii="Segoe UI" w:eastAsia="Times New Roman" w:hAnsi="Segoe UI" w:cs="Segoe UI"/>
          <w:sz w:val="21"/>
          <w:szCs w:val="21"/>
          <w:lang w:val="en-CA" w:eastAsia="en-CA"/>
        </w:rPr>
        <w:t>Collaborate with internal and external client groups to determine their needs</w:t>
      </w:r>
    </w:p>
    <w:p w14:paraId="7DEF532C"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5955CC">
        <w:rPr>
          <w:rFonts w:ascii="Segoe UI" w:eastAsia="Times New Roman" w:hAnsi="Segoe UI" w:cs="Segoe UI"/>
          <w:sz w:val="21"/>
          <w:szCs w:val="21"/>
          <w:highlight w:val="yellow"/>
          <w:lang w:val="en-CA" w:eastAsia="en-CA"/>
        </w:rPr>
        <w:t>Develop technical documentation for the client</w:t>
      </w:r>
      <w:r w:rsidRPr="005955CC">
        <w:rPr>
          <w:rFonts w:ascii="Segoe UI" w:eastAsia="Times New Roman" w:hAnsi="Segoe UI" w:cs="Segoe UI"/>
          <w:sz w:val="21"/>
          <w:szCs w:val="21"/>
          <w:lang w:val="en-CA" w:eastAsia="en-CA"/>
        </w:rPr>
        <w:t xml:space="preserve"> and internally and keep it up to date</w:t>
      </w:r>
    </w:p>
    <w:p w14:paraId="6156B598"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5955CC">
        <w:rPr>
          <w:rFonts w:ascii="Segoe UI" w:eastAsia="Times New Roman" w:hAnsi="Segoe UI" w:cs="Segoe UI"/>
          <w:sz w:val="21"/>
          <w:szCs w:val="21"/>
          <w:lang w:val="en-CA" w:eastAsia="en-CA"/>
        </w:rPr>
        <w:t>Find improvements to processes or systems</w:t>
      </w:r>
    </w:p>
    <w:p w14:paraId="568176BD"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5955CC">
        <w:rPr>
          <w:rFonts w:ascii="Segoe UI" w:eastAsia="Times New Roman" w:hAnsi="Segoe UI" w:cs="Segoe UI"/>
          <w:sz w:val="21"/>
          <w:szCs w:val="21"/>
          <w:lang w:val="en-CA" w:eastAsia="en-CA"/>
        </w:rPr>
        <w:t>Research industry trends, best practices and new technologies that will provide internal teams with operational insights, with a focus on continuous improvement of the customer experience</w:t>
      </w:r>
    </w:p>
    <w:p w14:paraId="3FB5076D" w14:textId="77777777" w:rsidR="005955CC" w:rsidRPr="005955CC" w:rsidRDefault="005955CC" w:rsidP="005955CC">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5955CC">
        <w:rPr>
          <w:rFonts w:ascii="Segoe UI" w:eastAsia="Times New Roman" w:hAnsi="Segoe UI" w:cs="Segoe UI"/>
          <w:sz w:val="21"/>
          <w:szCs w:val="21"/>
          <w:lang w:val="en-CA" w:eastAsia="en-CA"/>
        </w:rPr>
        <w:t>Foster innovation and find opportunities to leverage emerging technology</w:t>
      </w:r>
    </w:p>
    <w:p w14:paraId="2E99BAFD" w14:textId="77777777" w:rsidR="00EE239E" w:rsidRPr="00EE239E" w:rsidRDefault="00EE239E" w:rsidP="00EE239E">
      <w:pPr>
        <w:spacing w:after="0" w:line="240" w:lineRule="auto"/>
        <w:rPr>
          <w:rFonts w:ascii="Times New Roman" w:eastAsia="Times New Roman" w:hAnsi="Times New Roman" w:cs="Times New Roman"/>
          <w:sz w:val="24"/>
          <w:szCs w:val="24"/>
          <w:lang w:val="en-CA" w:eastAsia="en-CA"/>
        </w:rPr>
      </w:pPr>
      <w:r w:rsidRPr="00EE239E">
        <w:rPr>
          <w:rFonts w:ascii="Segoe UI" w:eastAsia="Times New Roman" w:hAnsi="Segoe UI" w:cs="Segoe UI"/>
          <w:b/>
          <w:bCs/>
          <w:sz w:val="21"/>
          <w:szCs w:val="21"/>
          <w:u w:val="single"/>
          <w:shd w:val="clear" w:color="auto" w:fill="FFFFFF"/>
          <w:lang w:val="en-CA" w:eastAsia="en-CA"/>
        </w:rPr>
        <w:t>Essential Technical Skills</w:t>
      </w:r>
      <w:r w:rsidRPr="00EE239E">
        <w:rPr>
          <w:rFonts w:ascii="Segoe UI" w:eastAsia="Times New Roman" w:hAnsi="Segoe UI" w:cs="Segoe UI"/>
          <w:b/>
          <w:bCs/>
          <w:sz w:val="21"/>
          <w:szCs w:val="21"/>
          <w:u w:val="single"/>
          <w:shd w:val="clear" w:color="auto" w:fill="FFFFFF"/>
          <w:lang w:val="en-CA" w:eastAsia="en-CA"/>
        </w:rPr>
        <w:br/>
      </w:r>
      <w:r w:rsidRPr="00EE239E">
        <w:rPr>
          <w:rFonts w:ascii="Segoe UI" w:eastAsia="Times New Roman" w:hAnsi="Segoe UI" w:cs="Segoe UI"/>
          <w:b/>
          <w:bCs/>
          <w:sz w:val="21"/>
          <w:szCs w:val="21"/>
          <w:u w:val="single"/>
          <w:shd w:val="clear" w:color="auto" w:fill="FFFFFF"/>
          <w:lang w:val="en-CA" w:eastAsia="en-CA"/>
        </w:rPr>
        <w:br/>
      </w:r>
      <w:r w:rsidRPr="00EE239E">
        <w:rPr>
          <w:rFonts w:ascii="Segoe UI" w:eastAsia="Times New Roman" w:hAnsi="Segoe UI" w:cs="Segoe UI"/>
          <w:sz w:val="21"/>
          <w:szCs w:val="21"/>
          <w:shd w:val="clear" w:color="auto" w:fill="FFFFFF"/>
          <w:lang w:val="en-CA" w:eastAsia="en-CA"/>
        </w:rPr>
        <w:t>The technical skills required vary depending on the position. Your application will be considered if you possess some of the following skills.</w:t>
      </w:r>
      <w:r w:rsidRPr="00EE239E">
        <w:rPr>
          <w:rFonts w:ascii="Segoe UI" w:eastAsia="Times New Roman" w:hAnsi="Segoe UI" w:cs="Segoe UI"/>
          <w:sz w:val="21"/>
          <w:szCs w:val="21"/>
          <w:lang w:val="en-CA" w:eastAsia="en-CA"/>
        </w:rPr>
        <w:br/>
      </w:r>
    </w:p>
    <w:p w14:paraId="5AA736BA" w14:textId="77777777" w:rsidR="00EE239E" w:rsidRPr="00EE239E" w:rsidRDefault="00EE239E" w:rsidP="00EE239E">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University degree in computer science, software engineering or information technology, or equivalent</w:t>
      </w:r>
    </w:p>
    <w:p w14:paraId="5BEB6DF6" w14:textId="77777777" w:rsidR="00EE239E" w:rsidRPr="00EE239E" w:rsidRDefault="00EE239E" w:rsidP="00EE239E">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Experience working in a dynamic environment</w:t>
      </w:r>
    </w:p>
    <w:p w14:paraId="71E661E3" w14:textId="77777777" w:rsidR="00EE239E" w:rsidRPr="00EE239E" w:rsidRDefault="00EE239E" w:rsidP="00EE239E">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Experience in the development and integration of software solutions</w:t>
      </w:r>
    </w:p>
    <w:p w14:paraId="2E463468" w14:textId="77777777" w:rsidR="00EE239E" w:rsidRPr="00EE239E" w:rsidRDefault="00EE239E" w:rsidP="00EE239E">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 xml:space="preserve">Ability to develop web applications such as </w:t>
      </w:r>
      <w:r w:rsidRPr="00EE239E">
        <w:rPr>
          <w:rFonts w:ascii="Segoe UI" w:eastAsia="Times New Roman" w:hAnsi="Segoe UI" w:cs="Segoe UI"/>
          <w:sz w:val="21"/>
          <w:szCs w:val="21"/>
          <w:highlight w:val="yellow"/>
          <w:lang w:val="en-CA" w:eastAsia="en-CA"/>
        </w:rPr>
        <w:t>JAVA, CSS, XML, HTML, PERL and REST</w:t>
      </w:r>
    </w:p>
    <w:p w14:paraId="565545D5" w14:textId="77777777" w:rsidR="00EE239E" w:rsidRPr="00EE239E" w:rsidRDefault="00EE239E" w:rsidP="00EE239E">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Ability to write code to automate processes, orchestrate deployments and manage code</w:t>
      </w:r>
    </w:p>
    <w:p w14:paraId="2064E43B" w14:textId="77777777" w:rsidR="00EE239E" w:rsidRPr="00EE239E" w:rsidRDefault="00EE239E" w:rsidP="00EE239E">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 xml:space="preserve">Knowledge of </w:t>
      </w:r>
      <w:r w:rsidRPr="00EE239E">
        <w:rPr>
          <w:rFonts w:ascii="Segoe UI" w:eastAsia="Times New Roman" w:hAnsi="Segoe UI" w:cs="Segoe UI"/>
          <w:sz w:val="21"/>
          <w:szCs w:val="21"/>
          <w:highlight w:val="yellow"/>
          <w:lang w:val="en-CA" w:eastAsia="en-CA"/>
        </w:rPr>
        <w:t>virtualization technologies and Internet protocol</w:t>
      </w:r>
    </w:p>
    <w:p w14:paraId="59947BD5" w14:textId="77777777" w:rsidR="00EE239E" w:rsidRPr="00EE239E" w:rsidRDefault="00EE239E" w:rsidP="00EE239E">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Knowledge of automation tools</w:t>
      </w:r>
    </w:p>
    <w:p w14:paraId="305F7066" w14:textId="77777777" w:rsidR="00EE239E" w:rsidRPr="00EE239E" w:rsidRDefault="00EE239E" w:rsidP="00EE239E">
      <w:pPr>
        <w:numPr>
          <w:ilvl w:val="0"/>
          <w:numId w:val="17"/>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Perfect command of all Office applications (</w:t>
      </w:r>
      <w:r w:rsidRPr="00EE239E">
        <w:rPr>
          <w:rFonts w:ascii="Segoe UI" w:eastAsia="Times New Roman" w:hAnsi="Segoe UI" w:cs="Segoe UI"/>
          <w:sz w:val="21"/>
          <w:szCs w:val="21"/>
          <w:highlight w:val="yellow"/>
          <w:lang w:val="en-CA" w:eastAsia="en-CA"/>
        </w:rPr>
        <w:t>Outlook, Word, Excel, PowerPoint</w:t>
      </w:r>
      <w:r w:rsidRPr="00EE239E">
        <w:rPr>
          <w:rFonts w:ascii="Segoe UI" w:eastAsia="Times New Roman" w:hAnsi="Segoe UI" w:cs="Segoe UI"/>
          <w:sz w:val="21"/>
          <w:szCs w:val="21"/>
          <w:lang w:val="en-CA" w:eastAsia="en-CA"/>
        </w:rPr>
        <w:t>)</w:t>
      </w:r>
    </w:p>
    <w:p w14:paraId="5867C09C" w14:textId="77777777" w:rsidR="00EE239E" w:rsidRPr="00EE239E" w:rsidRDefault="00EE239E" w:rsidP="00EE239E">
      <w:pPr>
        <w:spacing w:after="0" w:line="240" w:lineRule="auto"/>
        <w:rPr>
          <w:rFonts w:ascii="Times New Roman" w:eastAsia="Times New Roman" w:hAnsi="Times New Roman" w:cs="Times New Roman"/>
          <w:sz w:val="24"/>
          <w:szCs w:val="24"/>
          <w:lang w:val="en-CA" w:eastAsia="en-CA"/>
        </w:rPr>
      </w:pPr>
      <w:r w:rsidRPr="00EE239E">
        <w:rPr>
          <w:rFonts w:ascii="Segoe UI" w:eastAsia="Times New Roman" w:hAnsi="Segoe UI" w:cs="Segoe UI"/>
          <w:b/>
          <w:bCs/>
          <w:sz w:val="21"/>
          <w:szCs w:val="21"/>
          <w:u w:val="single"/>
          <w:shd w:val="clear" w:color="auto" w:fill="FFFFFF"/>
          <w:lang w:val="en-CA" w:eastAsia="en-CA"/>
        </w:rPr>
        <w:t>Essential Leadership Skills</w:t>
      </w:r>
      <w:r w:rsidRPr="00EE239E">
        <w:rPr>
          <w:rFonts w:ascii="Segoe UI" w:eastAsia="Times New Roman" w:hAnsi="Segoe UI" w:cs="Segoe UI"/>
          <w:b/>
          <w:bCs/>
          <w:sz w:val="21"/>
          <w:szCs w:val="21"/>
          <w:u w:val="single"/>
          <w:shd w:val="clear" w:color="auto" w:fill="FFFFFF"/>
          <w:lang w:val="en-CA" w:eastAsia="en-CA"/>
        </w:rPr>
        <w:br/>
      </w:r>
    </w:p>
    <w:p w14:paraId="1F550C6C" w14:textId="77777777" w:rsidR="00EE239E" w:rsidRPr="00EE239E" w:rsidRDefault="00EE239E" w:rsidP="00EE239E">
      <w:pPr>
        <w:numPr>
          <w:ilvl w:val="0"/>
          <w:numId w:val="18"/>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 xml:space="preserve">Ability to </w:t>
      </w:r>
      <w:r w:rsidRPr="00EE239E">
        <w:rPr>
          <w:rFonts w:ascii="Segoe UI" w:eastAsia="Times New Roman" w:hAnsi="Segoe UI" w:cs="Segoe UI"/>
          <w:sz w:val="21"/>
          <w:szCs w:val="21"/>
          <w:highlight w:val="yellow"/>
          <w:lang w:val="en-CA" w:eastAsia="en-CA"/>
        </w:rPr>
        <w:t>manage multiple implementation projects</w:t>
      </w:r>
      <w:r w:rsidRPr="00EE239E">
        <w:rPr>
          <w:rFonts w:ascii="Segoe UI" w:eastAsia="Times New Roman" w:hAnsi="Segoe UI" w:cs="Segoe UI"/>
          <w:sz w:val="21"/>
          <w:szCs w:val="21"/>
          <w:lang w:val="en-CA" w:eastAsia="en-CA"/>
        </w:rPr>
        <w:t xml:space="preserve"> occurring concurrently.</w:t>
      </w:r>
    </w:p>
    <w:p w14:paraId="1CCA465B" w14:textId="77777777" w:rsidR="00EE239E" w:rsidRPr="00EE239E" w:rsidRDefault="00EE239E" w:rsidP="00EE239E">
      <w:pPr>
        <w:numPr>
          <w:ilvl w:val="0"/>
          <w:numId w:val="18"/>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Great thinker, very resourceful, ability to become familiar with new technologies on the spot, determination and proactivity</w:t>
      </w:r>
    </w:p>
    <w:p w14:paraId="16F9D09A" w14:textId="77777777" w:rsidR="00EE239E" w:rsidRPr="00EE239E" w:rsidRDefault="00EE239E" w:rsidP="00EE239E">
      <w:pPr>
        <w:numPr>
          <w:ilvl w:val="0"/>
          <w:numId w:val="18"/>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 xml:space="preserve">Excellent interpersonal, verbal and </w:t>
      </w:r>
      <w:r w:rsidRPr="00EE239E">
        <w:rPr>
          <w:rFonts w:ascii="Segoe UI" w:eastAsia="Times New Roman" w:hAnsi="Segoe UI" w:cs="Segoe UI"/>
          <w:sz w:val="21"/>
          <w:szCs w:val="21"/>
          <w:highlight w:val="yellow"/>
          <w:lang w:val="en-CA" w:eastAsia="en-CA"/>
        </w:rPr>
        <w:t>written communication skills</w:t>
      </w:r>
      <w:r w:rsidRPr="00EE239E">
        <w:rPr>
          <w:rFonts w:ascii="Segoe UI" w:eastAsia="Times New Roman" w:hAnsi="Segoe UI" w:cs="Segoe UI"/>
          <w:sz w:val="21"/>
          <w:szCs w:val="21"/>
          <w:lang w:val="en-CA" w:eastAsia="en-CA"/>
        </w:rPr>
        <w:t>.</w:t>
      </w:r>
    </w:p>
    <w:p w14:paraId="08C458A0" w14:textId="77777777" w:rsidR="00EE239E" w:rsidRPr="00EE239E" w:rsidRDefault="00EE239E" w:rsidP="00EE239E">
      <w:pPr>
        <w:numPr>
          <w:ilvl w:val="0"/>
          <w:numId w:val="18"/>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Team player and ability to put the interests of the team before any other priority</w:t>
      </w:r>
    </w:p>
    <w:p w14:paraId="6F8899D6" w14:textId="77777777" w:rsidR="00EE239E" w:rsidRPr="00EE239E" w:rsidRDefault="00EE239E" w:rsidP="00EE239E">
      <w:pPr>
        <w:numPr>
          <w:ilvl w:val="0"/>
          <w:numId w:val="18"/>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Strong ability to recognize opportunities for improvement in day-to-day operations and take appropriate action</w:t>
      </w:r>
    </w:p>
    <w:p w14:paraId="66828AEB" w14:textId="77777777" w:rsidR="00EE239E" w:rsidRPr="00EE239E" w:rsidRDefault="00EE239E" w:rsidP="00EE239E">
      <w:pPr>
        <w:numPr>
          <w:ilvl w:val="0"/>
          <w:numId w:val="18"/>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 xml:space="preserve">Strong </w:t>
      </w:r>
      <w:r w:rsidRPr="00EE239E">
        <w:rPr>
          <w:rFonts w:ascii="Segoe UI" w:eastAsia="Times New Roman" w:hAnsi="Segoe UI" w:cs="Segoe UI"/>
          <w:sz w:val="21"/>
          <w:szCs w:val="21"/>
          <w:highlight w:val="yellow"/>
          <w:lang w:val="en-CA" w:eastAsia="en-CA"/>
        </w:rPr>
        <w:t>analytical, problem-solving and decision-making skills</w:t>
      </w:r>
      <w:r w:rsidRPr="00EE239E">
        <w:rPr>
          <w:rFonts w:ascii="Segoe UI" w:eastAsia="Times New Roman" w:hAnsi="Segoe UI" w:cs="Segoe UI"/>
          <w:sz w:val="21"/>
          <w:szCs w:val="21"/>
          <w:lang w:val="en-CA" w:eastAsia="en-CA"/>
        </w:rPr>
        <w:t xml:space="preserve"> with strong attention to detail</w:t>
      </w:r>
    </w:p>
    <w:p w14:paraId="39185408" w14:textId="77777777" w:rsidR="00EE239E" w:rsidRPr="00EE239E" w:rsidRDefault="00EE239E" w:rsidP="00EE239E">
      <w:pPr>
        <w:numPr>
          <w:ilvl w:val="0"/>
          <w:numId w:val="18"/>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lastRenderedPageBreak/>
        <w:t>Strong time management skills and work ethic (highly motivated) to manage multiple projects and responsibilities</w:t>
      </w:r>
    </w:p>
    <w:p w14:paraId="755C77A4" w14:textId="77777777" w:rsidR="00EE239E" w:rsidRPr="00EE239E" w:rsidRDefault="00EE239E" w:rsidP="00EE239E">
      <w:pPr>
        <w:spacing w:after="0" w:line="240" w:lineRule="auto"/>
        <w:rPr>
          <w:rFonts w:ascii="Times New Roman" w:eastAsia="Times New Roman" w:hAnsi="Times New Roman" w:cs="Times New Roman"/>
          <w:sz w:val="24"/>
          <w:szCs w:val="24"/>
          <w:lang w:val="en-CA" w:eastAsia="en-CA"/>
        </w:rPr>
      </w:pPr>
      <w:r w:rsidRPr="00EE239E">
        <w:rPr>
          <w:rFonts w:ascii="Segoe UI" w:eastAsia="Times New Roman" w:hAnsi="Segoe UI" w:cs="Segoe UI"/>
          <w:b/>
          <w:bCs/>
          <w:sz w:val="21"/>
          <w:szCs w:val="21"/>
          <w:u w:val="single"/>
          <w:shd w:val="clear" w:color="auto" w:fill="FFFFFF"/>
          <w:lang w:val="en-CA" w:eastAsia="en-CA"/>
        </w:rPr>
        <w:t>Desired Skills</w:t>
      </w:r>
      <w:r w:rsidRPr="00EE239E">
        <w:rPr>
          <w:rFonts w:ascii="Segoe UI" w:eastAsia="Times New Roman" w:hAnsi="Segoe UI" w:cs="Segoe UI"/>
          <w:b/>
          <w:bCs/>
          <w:sz w:val="21"/>
          <w:szCs w:val="21"/>
          <w:u w:val="single"/>
          <w:shd w:val="clear" w:color="auto" w:fill="FFFFFF"/>
          <w:lang w:val="en-CA" w:eastAsia="en-CA"/>
        </w:rPr>
        <w:br/>
      </w:r>
    </w:p>
    <w:p w14:paraId="7766CC61" w14:textId="77777777" w:rsidR="00EE239E" w:rsidRPr="00EE239E" w:rsidRDefault="00EE239E" w:rsidP="00EE239E">
      <w:pPr>
        <w:numPr>
          <w:ilvl w:val="0"/>
          <w:numId w:val="19"/>
        </w:numPr>
        <w:shd w:val="clear" w:color="auto" w:fill="FFFFFF"/>
        <w:spacing w:before="100" w:beforeAutospacing="1" w:after="100" w:afterAutospacing="1" w:line="240" w:lineRule="auto"/>
        <w:rPr>
          <w:rFonts w:ascii="Segoe UI" w:eastAsia="Times New Roman" w:hAnsi="Segoe UI" w:cs="Segoe UI"/>
          <w:sz w:val="21"/>
          <w:szCs w:val="21"/>
          <w:highlight w:val="yellow"/>
          <w:lang w:val="en-CA" w:eastAsia="en-CA"/>
        </w:rPr>
      </w:pPr>
      <w:r w:rsidRPr="00EE239E">
        <w:rPr>
          <w:rFonts w:ascii="Segoe UI" w:eastAsia="Times New Roman" w:hAnsi="Segoe UI" w:cs="Segoe UI"/>
          <w:sz w:val="21"/>
          <w:szCs w:val="21"/>
          <w:highlight w:val="yellow"/>
          <w:lang w:val="en-CA" w:eastAsia="en-CA"/>
        </w:rPr>
        <w:t>Contribution to industry standards and free software communities, an asset</w:t>
      </w:r>
    </w:p>
    <w:p w14:paraId="3DBBA48B" w14:textId="77777777" w:rsidR="00EE239E" w:rsidRPr="00EE239E" w:rsidRDefault="00EE239E" w:rsidP="00EE239E">
      <w:pPr>
        <w:numPr>
          <w:ilvl w:val="0"/>
          <w:numId w:val="19"/>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Knowledge of Bell Canada products and services, as well as media, network, IT and call center environments</w:t>
      </w:r>
    </w:p>
    <w:p w14:paraId="62A43359" w14:textId="77777777" w:rsidR="00EE239E" w:rsidRPr="00EE239E" w:rsidRDefault="00EE239E" w:rsidP="00EE239E">
      <w:pPr>
        <w:numPr>
          <w:ilvl w:val="0"/>
          <w:numId w:val="19"/>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 xml:space="preserve">Knowledge of </w:t>
      </w:r>
      <w:r w:rsidRPr="00EE239E">
        <w:rPr>
          <w:rFonts w:ascii="Segoe UI" w:eastAsia="Times New Roman" w:hAnsi="Segoe UI" w:cs="Segoe UI"/>
          <w:sz w:val="21"/>
          <w:szCs w:val="21"/>
          <w:highlight w:val="yellow"/>
          <w:lang w:val="en-CA" w:eastAsia="en-CA"/>
        </w:rPr>
        <w:t>database, infrastructure and security standards</w:t>
      </w:r>
    </w:p>
    <w:p w14:paraId="23115836" w14:textId="6E7A46AF" w:rsidR="000016A6" w:rsidRPr="00EE239E" w:rsidRDefault="00EE239E" w:rsidP="000016A6">
      <w:pPr>
        <w:numPr>
          <w:ilvl w:val="0"/>
          <w:numId w:val="19"/>
        </w:numPr>
        <w:shd w:val="clear" w:color="auto" w:fill="FFFFFF"/>
        <w:spacing w:before="100" w:beforeAutospacing="1" w:after="100" w:afterAutospacing="1" w:line="240" w:lineRule="auto"/>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 xml:space="preserve">Knowledge of </w:t>
      </w:r>
      <w:r w:rsidRPr="00EE239E">
        <w:rPr>
          <w:rFonts w:ascii="Segoe UI" w:eastAsia="Times New Roman" w:hAnsi="Segoe UI" w:cs="Segoe UI"/>
          <w:sz w:val="21"/>
          <w:szCs w:val="21"/>
          <w:highlight w:val="yellow"/>
          <w:lang w:val="en-CA" w:eastAsia="en-CA"/>
        </w:rPr>
        <w:t>model languages</w:t>
      </w:r>
    </w:p>
    <w:p w14:paraId="62E06832" w14:textId="701C0239" w:rsidR="000016A6" w:rsidRDefault="000016A6" w:rsidP="000016A6">
      <w:pPr>
        <w:pStyle w:val="H2"/>
      </w:pPr>
      <w:r w:rsidRPr="000016A6">
        <w:t xml:space="preserve">My Skills and Qualifications Matched to the Job Posting </w:t>
      </w:r>
    </w:p>
    <w:p w14:paraId="7D8E2D01" w14:textId="5B9CCFAE" w:rsidR="00D24B57" w:rsidRDefault="00D24B57" w:rsidP="00D24B57">
      <w:r w:rsidRPr="00D24B57">
        <w:t>Using the job posting you selected, paste the responsibilities and qualification requirements into this table, then add your own examples to evidence how your skills and abilities against what the employer is seeking in their new hire.</w:t>
      </w:r>
      <w:r>
        <w:t xml:space="preserve"> </w:t>
      </w:r>
      <w:r w:rsidRPr="00D24B57">
        <w:t>To help you identify your own skills and qualifications, go back to your first assignment and review your experiences.</w:t>
      </w:r>
    </w:p>
    <w:p w14:paraId="29D81E2E" w14:textId="77777777" w:rsidR="00B761BA" w:rsidRPr="00D24B57" w:rsidRDefault="00B761BA" w:rsidP="00D24B57"/>
    <w:tbl>
      <w:tblPr>
        <w:tblStyle w:val="TableGrid"/>
        <w:tblW w:w="0" w:type="auto"/>
        <w:tblLook w:val="04A0" w:firstRow="1" w:lastRow="0" w:firstColumn="1" w:lastColumn="0" w:noHBand="0" w:noVBand="1"/>
      </w:tblPr>
      <w:tblGrid>
        <w:gridCol w:w="5460"/>
        <w:gridCol w:w="5253"/>
      </w:tblGrid>
      <w:tr w:rsidR="000016A6" w:rsidRPr="00BA70D8" w14:paraId="14FDAAE2" w14:textId="77777777" w:rsidTr="00B761BA">
        <w:trPr>
          <w:trHeight w:val="1651"/>
        </w:trPr>
        <w:tc>
          <w:tcPr>
            <w:tcW w:w="5460" w:type="dxa"/>
          </w:tcPr>
          <w:p w14:paraId="560A3462" w14:textId="77777777" w:rsidR="000016A6" w:rsidRPr="000016A6" w:rsidRDefault="000016A6" w:rsidP="00C634A6">
            <w:r w:rsidRPr="000016A6">
              <w:t xml:space="preserve">Responsibilities from the posting: </w:t>
            </w:r>
          </w:p>
          <w:p w14:paraId="496E2341" w14:textId="77777777" w:rsidR="004E296E"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Collaborate effectively with a team of developers to support the operational team.</w:t>
            </w:r>
          </w:p>
          <w:p w14:paraId="214B5D11" w14:textId="77777777" w:rsidR="004E296E"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Develop software applications and add new functions to current applications using the Agile and Scrum approach</w:t>
            </w:r>
          </w:p>
          <w:p w14:paraId="633E1098" w14:textId="77777777" w:rsidR="004E296E"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Establish standards for user testing, business requirements and implementation plans</w:t>
            </w:r>
          </w:p>
          <w:p w14:paraId="5F0F72A1" w14:textId="77777777" w:rsidR="004E296E"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Analyze, diagnose and solve software problems</w:t>
            </w:r>
          </w:p>
          <w:p w14:paraId="6EAD7B67" w14:textId="77777777" w:rsidR="004E296E"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Collaborate with internal and external client groups to determine their needs</w:t>
            </w:r>
          </w:p>
          <w:p w14:paraId="1064145C" w14:textId="77777777" w:rsidR="004E296E"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Develop technical documentation for the client and internally and keep it up to date</w:t>
            </w:r>
          </w:p>
          <w:p w14:paraId="6A6DBD4C" w14:textId="77777777" w:rsidR="004E296E"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Find improvements to processes or systems</w:t>
            </w:r>
          </w:p>
          <w:p w14:paraId="0F040F70" w14:textId="77777777" w:rsidR="004E296E"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Research industry trends, best practices and new technologies that will provide internal teams with operational insights, with a focus on continuous improvement of the customer experience</w:t>
            </w:r>
          </w:p>
          <w:p w14:paraId="608874DB" w14:textId="7D2D462E" w:rsidR="000016A6" w:rsidRPr="004E296E" w:rsidRDefault="004E296E" w:rsidP="004E296E">
            <w:pPr>
              <w:numPr>
                <w:ilvl w:val="0"/>
                <w:numId w:val="2"/>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Foster innovation and find opportunities to leverage emerging technology</w:t>
            </w:r>
          </w:p>
        </w:tc>
        <w:tc>
          <w:tcPr>
            <w:tcW w:w="5253" w:type="dxa"/>
          </w:tcPr>
          <w:p w14:paraId="6DF7ECEB" w14:textId="77777777" w:rsidR="000016A6" w:rsidRPr="000016A6" w:rsidRDefault="000016A6" w:rsidP="00C634A6">
            <w:r w:rsidRPr="000016A6">
              <w:t xml:space="preserve">My examples: </w:t>
            </w:r>
          </w:p>
          <w:p w14:paraId="27D57D2A" w14:textId="76F3F604" w:rsidR="004E296E" w:rsidRPr="00ED2C2C" w:rsidRDefault="00D26A99" w:rsidP="004E296E">
            <w:pPr>
              <w:widowControl w:val="0"/>
              <w:numPr>
                <w:ilvl w:val="0"/>
                <w:numId w:val="9"/>
              </w:numPr>
              <w:tabs>
                <w:tab w:val="left" w:pos="7290"/>
              </w:tabs>
              <w:autoSpaceDE w:val="0"/>
              <w:autoSpaceDN w:val="0"/>
              <w:adjustRightInd w:val="0"/>
              <w:spacing w:line="312" w:lineRule="auto"/>
              <w:rPr>
                <w:rFonts w:ascii="Calibri" w:hAnsi="Calibri" w:cs="Verdana"/>
                <w:bCs/>
              </w:rPr>
            </w:pPr>
            <w:r>
              <w:rPr>
                <w:rFonts w:ascii="Calibri" w:hAnsi="Calibri" w:cs="Verdana"/>
                <w:bCs/>
              </w:rPr>
              <w:t>I   am i</w:t>
            </w:r>
            <w:r w:rsidR="004E296E" w:rsidRPr="00ED2C2C">
              <w:rPr>
                <w:rFonts w:ascii="Calibri" w:hAnsi="Calibri" w:cs="Verdana"/>
                <w:bCs/>
              </w:rPr>
              <w:t>nvolved in Requirements gathering</w:t>
            </w:r>
          </w:p>
          <w:p w14:paraId="442F75AC" w14:textId="7B699118" w:rsidR="004E296E" w:rsidRDefault="00D26A99" w:rsidP="004E296E">
            <w:pPr>
              <w:widowControl w:val="0"/>
              <w:numPr>
                <w:ilvl w:val="0"/>
                <w:numId w:val="9"/>
              </w:numPr>
              <w:tabs>
                <w:tab w:val="left" w:pos="7290"/>
              </w:tabs>
              <w:autoSpaceDE w:val="0"/>
              <w:autoSpaceDN w:val="0"/>
              <w:adjustRightInd w:val="0"/>
              <w:spacing w:line="312" w:lineRule="auto"/>
              <w:rPr>
                <w:rFonts w:ascii="Calibri" w:hAnsi="Calibri" w:cs="Verdana"/>
                <w:bCs/>
              </w:rPr>
            </w:pPr>
            <w:proofErr w:type="gramStart"/>
            <w:r>
              <w:rPr>
                <w:rFonts w:ascii="Calibri" w:hAnsi="Calibri" w:cs="Verdana"/>
                <w:bCs/>
              </w:rPr>
              <w:t>I  have</w:t>
            </w:r>
            <w:proofErr w:type="gramEnd"/>
            <w:r>
              <w:rPr>
                <w:rFonts w:ascii="Calibri" w:hAnsi="Calibri" w:cs="Verdana"/>
                <w:bCs/>
              </w:rPr>
              <w:t xml:space="preserve"> i</w:t>
            </w:r>
            <w:r w:rsidR="004E296E" w:rsidRPr="00ED2C2C">
              <w:rPr>
                <w:rFonts w:ascii="Calibri" w:hAnsi="Calibri" w:cs="Verdana"/>
                <w:bCs/>
              </w:rPr>
              <w:t xml:space="preserve">mplemented the </w:t>
            </w:r>
            <w:r w:rsidR="004E296E">
              <w:rPr>
                <w:rFonts w:ascii="Calibri" w:hAnsi="Calibri" w:cs="Verdana"/>
                <w:bCs/>
              </w:rPr>
              <w:t xml:space="preserve">control layer </w:t>
            </w:r>
            <w:r w:rsidR="004E296E" w:rsidRPr="00ED2C2C">
              <w:rPr>
                <w:rFonts w:ascii="Calibri" w:hAnsi="Calibri" w:cs="Verdana"/>
                <w:bCs/>
              </w:rPr>
              <w:t xml:space="preserve">using </w:t>
            </w:r>
            <w:r w:rsidR="004E296E">
              <w:rPr>
                <w:rFonts w:ascii="Calibri" w:hAnsi="Calibri" w:cs="Verdana"/>
                <w:bCs/>
              </w:rPr>
              <w:t>Spring MVC</w:t>
            </w:r>
          </w:p>
          <w:p w14:paraId="6BC210E9" w14:textId="36628449" w:rsidR="004E296E" w:rsidRPr="00ED2C2C" w:rsidRDefault="00D26A99" w:rsidP="004E296E">
            <w:pPr>
              <w:widowControl w:val="0"/>
              <w:numPr>
                <w:ilvl w:val="0"/>
                <w:numId w:val="9"/>
              </w:numPr>
              <w:tabs>
                <w:tab w:val="left" w:pos="7290"/>
              </w:tabs>
              <w:autoSpaceDE w:val="0"/>
              <w:autoSpaceDN w:val="0"/>
              <w:adjustRightInd w:val="0"/>
              <w:spacing w:line="312" w:lineRule="auto"/>
              <w:rPr>
                <w:rFonts w:ascii="Calibri" w:hAnsi="Calibri" w:cs="Verdana"/>
                <w:bCs/>
              </w:rPr>
            </w:pPr>
            <w:r>
              <w:rPr>
                <w:rFonts w:ascii="Calibri" w:hAnsi="Calibri" w:cs="Verdana"/>
                <w:bCs/>
              </w:rPr>
              <w:t xml:space="preserve">I have </w:t>
            </w:r>
            <w:r w:rsidR="004E296E">
              <w:rPr>
                <w:rFonts w:ascii="Calibri" w:hAnsi="Calibri" w:cs="Verdana"/>
                <w:bCs/>
              </w:rPr>
              <w:t>Implemented persistence layer using Spring ORM</w:t>
            </w:r>
          </w:p>
          <w:p w14:paraId="0F0FBB26" w14:textId="3D1B02E5" w:rsidR="004E296E" w:rsidRDefault="00D26A99" w:rsidP="004E296E">
            <w:pPr>
              <w:widowControl w:val="0"/>
              <w:numPr>
                <w:ilvl w:val="0"/>
                <w:numId w:val="9"/>
              </w:numPr>
              <w:tabs>
                <w:tab w:val="left" w:pos="7290"/>
              </w:tabs>
              <w:autoSpaceDE w:val="0"/>
              <w:autoSpaceDN w:val="0"/>
              <w:adjustRightInd w:val="0"/>
              <w:spacing w:line="312" w:lineRule="auto"/>
              <w:rPr>
                <w:rFonts w:ascii="Calibri" w:hAnsi="Calibri" w:cs="Verdana"/>
                <w:bCs/>
              </w:rPr>
            </w:pPr>
            <w:proofErr w:type="gramStart"/>
            <w:r>
              <w:rPr>
                <w:rFonts w:ascii="Calibri" w:hAnsi="Calibri" w:cs="Verdana"/>
                <w:bCs/>
              </w:rPr>
              <w:t>I  was</w:t>
            </w:r>
            <w:proofErr w:type="gramEnd"/>
            <w:r>
              <w:rPr>
                <w:rFonts w:ascii="Calibri" w:hAnsi="Calibri" w:cs="Verdana"/>
                <w:bCs/>
              </w:rPr>
              <w:t xml:space="preserve"> i</w:t>
            </w:r>
            <w:r w:rsidR="004E296E" w:rsidRPr="00ED2C2C">
              <w:rPr>
                <w:rFonts w:ascii="Calibri" w:hAnsi="Calibri" w:cs="Verdana"/>
                <w:bCs/>
              </w:rPr>
              <w:t xml:space="preserve">nvolved in </w:t>
            </w:r>
            <w:r w:rsidR="004E296E">
              <w:rPr>
                <w:rFonts w:ascii="Calibri" w:hAnsi="Calibri" w:cs="Verdana"/>
                <w:bCs/>
              </w:rPr>
              <w:t>code integration.</w:t>
            </w:r>
          </w:p>
          <w:p w14:paraId="698B680F" w14:textId="77777777" w:rsidR="004E296E" w:rsidRPr="00ED2C2C" w:rsidRDefault="004E296E" w:rsidP="004E296E">
            <w:pPr>
              <w:widowControl w:val="0"/>
              <w:numPr>
                <w:ilvl w:val="0"/>
                <w:numId w:val="9"/>
              </w:numPr>
              <w:tabs>
                <w:tab w:val="left" w:pos="7290"/>
              </w:tabs>
              <w:autoSpaceDE w:val="0"/>
              <w:autoSpaceDN w:val="0"/>
              <w:adjustRightInd w:val="0"/>
              <w:spacing w:line="312" w:lineRule="auto"/>
              <w:rPr>
                <w:rFonts w:ascii="Calibri" w:hAnsi="Calibri" w:cs="Verdana"/>
                <w:bCs/>
              </w:rPr>
            </w:pPr>
            <w:r>
              <w:rPr>
                <w:rFonts w:ascii="Calibri" w:hAnsi="Calibri" w:cs="Verdana"/>
                <w:bCs/>
              </w:rPr>
              <w:t>Performed developer testing (Unit testing) for the application.</w:t>
            </w:r>
          </w:p>
          <w:p w14:paraId="2423FDB0" w14:textId="52956BCD" w:rsidR="004E296E" w:rsidRPr="00D3626D" w:rsidRDefault="00D26A99" w:rsidP="004E296E">
            <w:pPr>
              <w:widowControl w:val="0"/>
              <w:numPr>
                <w:ilvl w:val="0"/>
                <w:numId w:val="9"/>
              </w:numPr>
              <w:tabs>
                <w:tab w:val="left" w:pos="720"/>
                <w:tab w:val="left" w:pos="7290"/>
              </w:tabs>
              <w:autoSpaceDE w:val="0"/>
              <w:autoSpaceDN w:val="0"/>
              <w:adjustRightInd w:val="0"/>
              <w:spacing w:line="312" w:lineRule="auto"/>
              <w:jc w:val="both"/>
              <w:rPr>
                <w:rFonts w:ascii="Calibri" w:hAnsi="Calibri" w:cs="Verdana"/>
                <w:b/>
                <w:bCs/>
              </w:rPr>
            </w:pPr>
            <w:r>
              <w:rPr>
                <w:rFonts w:ascii="Calibri" w:hAnsi="Calibri" w:cs="Verdana"/>
                <w:bCs/>
              </w:rPr>
              <w:t>I have p</w:t>
            </w:r>
            <w:r w:rsidR="004E296E">
              <w:rPr>
                <w:rFonts w:ascii="Calibri" w:hAnsi="Calibri" w:cs="Verdana"/>
                <w:bCs/>
              </w:rPr>
              <w:t>repared User guide for the tool.</w:t>
            </w:r>
          </w:p>
          <w:p w14:paraId="13C8148B" w14:textId="27255E32" w:rsidR="004E296E" w:rsidRPr="00C36464" w:rsidRDefault="004E296E" w:rsidP="004E296E">
            <w:pPr>
              <w:widowControl w:val="0"/>
              <w:numPr>
                <w:ilvl w:val="0"/>
                <w:numId w:val="9"/>
              </w:numPr>
              <w:tabs>
                <w:tab w:val="left" w:pos="720"/>
                <w:tab w:val="left" w:pos="7290"/>
              </w:tabs>
              <w:autoSpaceDE w:val="0"/>
              <w:autoSpaceDN w:val="0"/>
              <w:adjustRightInd w:val="0"/>
              <w:spacing w:line="312" w:lineRule="auto"/>
              <w:jc w:val="both"/>
              <w:rPr>
                <w:rFonts w:ascii="Calibri" w:hAnsi="Calibri" w:cs="Verdana"/>
                <w:b/>
                <w:bCs/>
              </w:rPr>
            </w:pPr>
            <w:r>
              <w:rPr>
                <w:rFonts w:ascii="Calibri" w:hAnsi="Calibri" w:cs="Verdana"/>
                <w:bCs/>
              </w:rPr>
              <w:t>Fixed the issues during SIT and UAT phase</w:t>
            </w:r>
            <w:r w:rsidR="00D26A99">
              <w:rPr>
                <w:rFonts w:ascii="Calibri" w:hAnsi="Calibri" w:cs="Verdana"/>
                <w:bCs/>
              </w:rPr>
              <w:t xml:space="preserve"> and submitted the product on </w:t>
            </w:r>
            <w:proofErr w:type="gramStart"/>
            <w:r w:rsidR="00D26A99">
              <w:rPr>
                <w:rFonts w:ascii="Calibri" w:hAnsi="Calibri" w:cs="Verdana"/>
                <w:bCs/>
              </w:rPr>
              <w:t xml:space="preserve">time </w:t>
            </w:r>
            <w:r>
              <w:rPr>
                <w:rFonts w:ascii="Calibri" w:hAnsi="Calibri" w:cs="Verdana"/>
                <w:bCs/>
              </w:rPr>
              <w:t>.</w:t>
            </w:r>
            <w:proofErr w:type="gramEnd"/>
          </w:p>
          <w:p w14:paraId="7DC8D689" w14:textId="36912257" w:rsidR="004E296E" w:rsidRPr="00FD3BCE" w:rsidRDefault="00D26A99" w:rsidP="004E296E">
            <w:pPr>
              <w:widowControl w:val="0"/>
              <w:numPr>
                <w:ilvl w:val="0"/>
                <w:numId w:val="9"/>
              </w:numPr>
              <w:tabs>
                <w:tab w:val="left" w:pos="7290"/>
              </w:tabs>
              <w:autoSpaceDE w:val="0"/>
              <w:autoSpaceDN w:val="0"/>
              <w:adjustRightInd w:val="0"/>
              <w:spacing w:line="312" w:lineRule="auto"/>
              <w:rPr>
                <w:rFonts w:ascii="Calibri" w:hAnsi="Calibri" w:cs="Verdana"/>
                <w:bCs/>
              </w:rPr>
            </w:pPr>
            <w:r>
              <w:rPr>
                <w:rFonts w:ascii="Calibri" w:hAnsi="Calibri" w:cs="Verdana"/>
                <w:bCs/>
              </w:rPr>
              <w:t xml:space="preserve">I done </w:t>
            </w:r>
            <w:r w:rsidR="004E296E" w:rsidRPr="00FD3BCE">
              <w:rPr>
                <w:rFonts w:ascii="Calibri" w:hAnsi="Calibri" w:cs="Verdana"/>
                <w:bCs/>
              </w:rPr>
              <w:t>functional Testing of the enhancements / bugs.</w:t>
            </w:r>
          </w:p>
          <w:p w14:paraId="7D50E202" w14:textId="77777777" w:rsidR="000016A6" w:rsidRPr="000016A6" w:rsidRDefault="000016A6" w:rsidP="004E296E">
            <w:pPr>
              <w:pStyle w:val="ListParagraph"/>
            </w:pPr>
          </w:p>
          <w:p w14:paraId="1E83AE6C" w14:textId="77777777" w:rsidR="000016A6" w:rsidRPr="000016A6" w:rsidRDefault="000016A6" w:rsidP="00C634A6"/>
          <w:p w14:paraId="3E78DF5D" w14:textId="77777777" w:rsidR="000016A6" w:rsidRPr="000016A6" w:rsidRDefault="000016A6" w:rsidP="00C634A6"/>
          <w:p w14:paraId="1A3CB0E9" w14:textId="77777777" w:rsidR="000016A6" w:rsidRPr="000016A6" w:rsidRDefault="000016A6" w:rsidP="00C634A6"/>
          <w:p w14:paraId="5B48DAC5" w14:textId="3E1DD9E3" w:rsidR="000016A6" w:rsidRPr="000016A6" w:rsidRDefault="000016A6" w:rsidP="00C634A6"/>
        </w:tc>
      </w:tr>
      <w:tr w:rsidR="000016A6" w14:paraId="3776E610" w14:textId="77777777" w:rsidTr="00B761BA">
        <w:trPr>
          <w:trHeight w:val="1107"/>
        </w:trPr>
        <w:tc>
          <w:tcPr>
            <w:tcW w:w="5460" w:type="dxa"/>
          </w:tcPr>
          <w:p w14:paraId="6291687B" w14:textId="2F7BD710" w:rsidR="000016A6" w:rsidRPr="000016A6" w:rsidRDefault="000016A6" w:rsidP="00C634A6">
            <w:r w:rsidRPr="000016A6">
              <w:t xml:space="preserve">Qualifications from the job </w:t>
            </w:r>
            <w:proofErr w:type="gramStart"/>
            <w:r w:rsidRPr="000016A6">
              <w:t xml:space="preserve">posting </w:t>
            </w:r>
            <w:r w:rsidR="00EE239E">
              <w:t>:</w:t>
            </w:r>
            <w:proofErr w:type="gramEnd"/>
          </w:p>
          <w:p w14:paraId="40D8EEF5" w14:textId="77777777" w:rsidR="00EE239E" w:rsidRPr="00EE239E" w:rsidRDefault="00EE239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University degree in computer science, software engineering or information technology, or equivalent</w:t>
            </w:r>
          </w:p>
          <w:p w14:paraId="5D541381" w14:textId="77777777" w:rsidR="00EE239E" w:rsidRPr="00EE239E" w:rsidRDefault="00EE239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Experience working in a dynamic environment</w:t>
            </w:r>
          </w:p>
          <w:p w14:paraId="7D7D2848" w14:textId="77777777" w:rsidR="00EE239E" w:rsidRPr="00EE239E" w:rsidRDefault="00EE239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Experience in the development and integration of software solutions</w:t>
            </w:r>
          </w:p>
          <w:p w14:paraId="457F4BFD" w14:textId="77777777" w:rsidR="00EE239E" w:rsidRPr="00EE239E" w:rsidRDefault="00EE239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Ability to develop web applications such as JAVA, CSS, XML, HTML, PERL and REST</w:t>
            </w:r>
          </w:p>
          <w:p w14:paraId="3F93103D" w14:textId="77777777" w:rsidR="00EE239E" w:rsidRPr="00EE239E" w:rsidRDefault="00EE239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lastRenderedPageBreak/>
              <w:t>Ability to write code to automate processes, orchestrate deployments and manage code</w:t>
            </w:r>
          </w:p>
          <w:p w14:paraId="07E2BA26" w14:textId="77777777" w:rsidR="00EE239E" w:rsidRPr="00EE239E" w:rsidRDefault="00EE239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Knowledge of virtualization technologies and Internet protocol</w:t>
            </w:r>
          </w:p>
          <w:p w14:paraId="200BE9F2" w14:textId="77777777" w:rsidR="00EE239E" w:rsidRPr="00EE239E" w:rsidRDefault="00EE239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Knowledge of automation tools</w:t>
            </w:r>
          </w:p>
          <w:p w14:paraId="041AADDA" w14:textId="77777777" w:rsidR="00EE239E" w:rsidRPr="00EE239E" w:rsidRDefault="00EE239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EE239E">
              <w:rPr>
                <w:rFonts w:ascii="Segoe UI" w:eastAsia="Times New Roman" w:hAnsi="Segoe UI" w:cs="Segoe UI"/>
                <w:sz w:val="21"/>
                <w:szCs w:val="21"/>
                <w:lang w:val="en-CA" w:eastAsia="en-CA"/>
              </w:rPr>
              <w:t>Perfect command of all Office applications (Outlook, Word, Excel, PowerPoint)</w:t>
            </w:r>
          </w:p>
          <w:p w14:paraId="1F5C481A" w14:textId="77777777" w:rsidR="004E296E" w:rsidRPr="004E296E" w:rsidRDefault="004E296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Contribution to industry standards and free software communities, an asset</w:t>
            </w:r>
          </w:p>
          <w:p w14:paraId="3246CFFC" w14:textId="77777777" w:rsidR="004E296E" w:rsidRPr="004E296E" w:rsidRDefault="004E296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Knowledge of Bell Canada products and services, as well as media, network, IT and call center environments</w:t>
            </w:r>
          </w:p>
          <w:p w14:paraId="61A5B569" w14:textId="77777777" w:rsidR="004E296E" w:rsidRPr="004E296E" w:rsidRDefault="004E296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Knowledge of database, infrastructure and security standards</w:t>
            </w:r>
          </w:p>
          <w:p w14:paraId="2D2D6632" w14:textId="77777777" w:rsidR="004E296E" w:rsidRPr="004E296E" w:rsidRDefault="004E296E" w:rsidP="004E296E">
            <w:pPr>
              <w:numPr>
                <w:ilvl w:val="0"/>
                <w:numId w:val="3"/>
              </w:numPr>
              <w:shd w:val="clear" w:color="auto" w:fill="FFFFFF"/>
              <w:spacing w:before="100" w:beforeAutospacing="1" w:after="100" w:afterAutospacing="1"/>
              <w:rPr>
                <w:rFonts w:ascii="Segoe UI" w:eastAsia="Times New Roman" w:hAnsi="Segoe UI" w:cs="Segoe UI"/>
                <w:sz w:val="21"/>
                <w:szCs w:val="21"/>
                <w:lang w:val="en-CA" w:eastAsia="en-CA"/>
              </w:rPr>
            </w:pPr>
            <w:r w:rsidRPr="004E296E">
              <w:rPr>
                <w:rFonts w:ascii="Segoe UI" w:eastAsia="Times New Roman" w:hAnsi="Segoe UI" w:cs="Segoe UI"/>
                <w:sz w:val="21"/>
                <w:szCs w:val="21"/>
                <w:lang w:val="en-CA" w:eastAsia="en-CA"/>
              </w:rPr>
              <w:t>Knowledge of model languages</w:t>
            </w:r>
          </w:p>
          <w:p w14:paraId="7F62225A" w14:textId="77777777" w:rsidR="000016A6" w:rsidRPr="000016A6" w:rsidRDefault="000016A6" w:rsidP="004E296E">
            <w:pPr>
              <w:spacing w:before="100" w:beforeAutospacing="1" w:after="100" w:afterAutospacing="1"/>
              <w:ind w:left="720"/>
            </w:pPr>
          </w:p>
        </w:tc>
        <w:tc>
          <w:tcPr>
            <w:tcW w:w="5253" w:type="dxa"/>
          </w:tcPr>
          <w:p w14:paraId="4442AE9D" w14:textId="2F76122E" w:rsidR="000016A6" w:rsidRDefault="000016A6" w:rsidP="00C634A6">
            <w:r w:rsidRPr="000016A6">
              <w:lastRenderedPageBreak/>
              <w:t xml:space="preserve">My examples: </w:t>
            </w:r>
          </w:p>
          <w:p w14:paraId="5FA44E78" w14:textId="77777777" w:rsidR="00D26A99" w:rsidRDefault="00D26A99" w:rsidP="00C634A6"/>
          <w:p w14:paraId="4014E215" w14:textId="77777777" w:rsidR="004E296E" w:rsidRPr="00D67314" w:rsidRDefault="004E296E" w:rsidP="004E296E">
            <w:pPr>
              <w:widowControl w:val="0"/>
              <w:numPr>
                <w:ilvl w:val="0"/>
                <w:numId w:val="25"/>
              </w:numPr>
              <w:autoSpaceDE w:val="0"/>
              <w:autoSpaceDN w:val="0"/>
              <w:adjustRightInd w:val="0"/>
              <w:spacing w:line="360" w:lineRule="auto"/>
              <w:jc w:val="both"/>
              <w:rPr>
                <w:rFonts w:ascii="Calibri" w:hAnsi="Calibri" w:cs="Verdana"/>
                <w:lang/>
              </w:rPr>
            </w:pPr>
            <w:r>
              <w:rPr>
                <w:rFonts w:ascii="Calibri" w:hAnsi="Calibri" w:cs="Verdana"/>
              </w:rPr>
              <w:t xml:space="preserve">Having hands on experience in implementing </w:t>
            </w:r>
            <w:r w:rsidRPr="00FD3BCE">
              <w:rPr>
                <w:rFonts w:ascii="Calibri" w:hAnsi="Calibri" w:cs="Verdana"/>
              </w:rPr>
              <w:t>MVC</w:t>
            </w:r>
            <w:r>
              <w:rPr>
                <w:rFonts w:ascii="Calibri" w:hAnsi="Calibri" w:cs="Verdana"/>
              </w:rPr>
              <w:t xml:space="preserve"> architecture</w:t>
            </w:r>
          </w:p>
          <w:p w14:paraId="7C321E1C" w14:textId="77777777" w:rsidR="004E296E" w:rsidRPr="00D67314" w:rsidRDefault="004E296E" w:rsidP="004E296E">
            <w:pPr>
              <w:widowControl w:val="0"/>
              <w:numPr>
                <w:ilvl w:val="0"/>
                <w:numId w:val="25"/>
              </w:numPr>
              <w:autoSpaceDE w:val="0"/>
              <w:autoSpaceDN w:val="0"/>
              <w:adjustRightInd w:val="0"/>
              <w:spacing w:line="360" w:lineRule="auto"/>
              <w:jc w:val="both"/>
              <w:rPr>
                <w:rFonts w:ascii="Calibri" w:hAnsi="Calibri" w:cs="Verdana"/>
              </w:rPr>
            </w:pPr>
            <w:r w:rsidRPr="00D67314">
              <w:rPr>
                <w:rFonts w:ascii="Calibri" w:hAnsi="Calibri" w:cs="Verdana"/>
              </w:rPr>
              <w:t>Work experience with Agile process.</w:t>
            </w:r>
          </w:p>
          <w:p w14:paraId="29BA1A40" w14:textId="77777777" w:rsidR="004E296E" w:rsidRDefault="004E296E" w:rsidP="004E296E">
            <w:pPr>
              <w:widowControl w:val="0"/>
              <w:numPr>
                <w:ilvl w:val="0"/>
                <w:numId w:val="25"/>
              </w:numPr>
              <w:autoSpaceDE w:val="0"/>
              <w:autoSpaceDN w:val="0"/>
              <w:adjustRightInd w:val="0"/>
              <w:spacing w:line="360" w:lineRule="auto"/>
              <w:jc w:val="both"/>
              <w:rPr>
                <w:rFonts w:ascii="Calibri" w:hAnsi="Calibri" w:cs="Verdana"/>
              </w:rPr>
            </w:pPr>
            <w:r w:rsidRPr="00D67314">
              <w:rPr>
                <w:rFonts w:ascii="Calibri" w:hAnsi="Calibri" w:cs="Verdana"/>
              </w:rPr>
              <w:t>Having a good kno</w:t>
            </w:r>
            <w:r>
              <w:rPr>
                <w:rFonts w:ascii="Calibri" w:hAnsi="Calibri" w:cs="Verdana"/>
              </w:rPr>
              <w:t>wledge of Java 8, Spring Core,</w:t>
            </w:r>
            <w:r w:rsidRPr="00D67314">
              <w:rPr>
                <w:rFonts w:ascii="Calibri" w:hAnsi="Calibri" w:cs="Verdana"/>
              </w:rPr>
              <w:t xml:space="preserve"> Spring Boot, JSP, Servlet, JDBC.</w:t>
            </w:r>
          </w:p>
          <w:p w14:paraId="638DC950" w14:textId="77777777" w:rsidR="004E296E" w:rsidRPr="00D67314" w:rsidRDefault="004E296E" w:rsidP="004E296E">
            <w:pPr>
              <w:widowControl w:val="0"/>
              <w:numPr>
                <w:ilvl w:val="0"/>
                <w:numId w:val="25"/>
              </w:numPr>
              <w:autoSpaceDE w:val="0"/>
              <w:autoSpaceDN w:val="0"/>
              <w:adjustRightInd w:val="0"/>
              <w:spacing w:line="360" w:lineRule="auto"/>
              <w:jc w:val="both"/>
              <w:rPr>
                <w:rFonts w:ascii="Calibri" w:hAnsi="Calibri" w:cs="Verdana"/>
                <w:lang/>
              </w:rPr>
            </w:pPr>
            <w:r w:rsidRPr="00D67314">
              <w:rPr>
                <w:rFonts w:ascii="Calibri" w:hAnsi="Calibri" w:cs="Verdana"/>
                <w:lang/>
              </w:rPr>
              <w:t xml:space="preserve">Experience in developing an application using </w:t>
            </w:r>
            <w:r w:rsidRPr="00D67314">
              <w:rPr>
                <w:rFonts w:ascii="Calibri" w:hAnsi="Calibri" w:cs="Verdana"/>
                <w:lang/>
              </w:rPr>
              <w:lastRenderedPageBreak/>
              <w:t>Spring MVC Framework, Spring Boot, Rest web service, and having knowledge of Hibernate (ORM tool) Framework.</w:t>
            </w:r>
          </w:p>
          <w:p w14:paraId="5170E784" w14:textId="77777777" w:rsidR="004E296E" w:rsidRPr="00FD3BCE" w:rsidRDefault="004E296E" w:rsidP="004E296E">
            <w:pPr>
              <w:widowControl w:val="0"/>
              <w:numPr>
                <w:ilvl w:val="0"/>
                <w:numId w:val="25"/>
              </w:numPr>
              <w:autoSpaceDE w:val="0"/>
              <w:autoSpaceDN w:val="0"/>
              <w:adjustRightInd w:val="0"/>
              <w:spacing w:line="360" w:lineRule="auto"/>
              <w:jc w:val="both"/>
              <w:rPr>
                <w:rFonts w:ascii="Calibri" w:hAnsi="Calibri" w:cs="Verdana"/>
                <w:lang/>
              </w:rPr>
            </w:pPr>
            <w:r>
              <w:rPr>
                <w:rFonts w:ascii="Calibri" w:hAnsi="Calibri" w:cs="Verdana"/>
              </w:rPr>
              <w:t xml:space="preserve">Having experience in using and implementing </w:t>
            </w:r>
            <w:r w:rsidRPr="00FD3BCE">
              <w:rPr>
                <w:rFonts w:ascii="Calibri" w:hAnsi="Calibri" w:cs="Verdana"/>
              </w:rPr>
              <w:t>Design Patterns</w:t>
            </w:r>
          </w:p>
          <w:p w14:paraId="736E8A8B" w14:textId="77777777" w:rsidR="004E296E" w:rsidRPr="00FD3BCE" w:rsidRDefault="004E296E" w:rsidP="004E296E">
            <w:pPr>
              <w:widowControl w:val="0"/>
              <w:numPr>
                <w:ilvl w:val="0"/>
                <w:numId w:val="25"/>
              </w:numPr>
              <w:autoSpaceDE w:val="0"/>
              <w:autoSpaceDN w:val="0"/>
              <w:adjustRightInd w:val="0"/>
              <w:spacing w:line="360" w:lineRule="auto"/>
              <w:jc w:val="both"/>
              <w:rPr>
                <w:rFonts w:ascii="Calibri" w:hAnsi="Calibri" w:cs="Verdana"/>
                <w:lang/>
              </w:rPr>
            </w:pPr>
            <w:r w:rsidRPr="00FD3BCE">
              <w:rPr>
                <w:rFonts w:ascii="Calibri" w:hAnsi="Calibri" w:cs="Verdana"/>
                <w:lang/>
              </w:rPr>
              <w:t>Having good knowledge Junit and Mockito-U</w:t>
            </w:r>
            <w:r>
              <w:rPr>
                <w:rFonts w:ascii="Calibri" w:hAnsi="Calibri" w:cs="Verdana"/>
                <w:lang/>
              </w:rPr>
              <w:t>nit testing frameworks, Jmeter etc</w:t>
            </w:r>
          </w:p>
          <w:p w14:paraId="72C5DD4C" w14:textId="77777777" w:rsidR="004E296E" w:rsidRPr="005D7ABE" w:rsidRDefault="004E296E" w:rsidP="004E296E">
            <w:pPr>
              <w:widowControl w:val="0"/>
              <w:numPr>
                <w:ilvl w:val="0"/>
                <w:numId w:val="25"/>
              </w:numPr>
              <w:autoSpaceDE w:val="0"/>
              <w:autoSpaceDN w:val="0"/>
              <w:adjustRightInd w:val="0"/>
              <w:spacing w:line="360" w:lineRule="auto"/>
              <w:jc w:val="both"/>
              <w:rPr>
                <w:rFonts w:ascii="Calibri" w:hAnsi="Calibri" w:cs="Verdana"/>
                <w:lang/>
              </w:rPr>
            </w:pPr>
            <w:r w:rsidRPr="00C13680">
              <w:rPr>
                <w:rFonts w:ascii="Calibri" w:hAnsi="Calibri" w:cs="Verdana"/>
                <w:lang/>
              </w:rPr>
              <w:t xml:space="preserve">Working exposure on </w:t>
            </w:r>
            <w:r>
              <w:rPr>
                <w:rFonts w:ascii="Calibri" w:hAnsi="Calibri" w:cs="Verdana"/>
              </w:rPr>
              <w:t xml:space="preserve">IDEs like </w:t>
            </w:r>
            <w:r w:rsidRPr="00FD3BCE">
              <w:rPr>
                <w:rFonts w:ascii="Calibri" w:hAnsi="Calibri" w:cs="Verdana"/>
                <w:bCs/>
                <w:lang/>
              </w:rPr>
              <w:t>Eclipse</w:t>
            </w:r>
            <w:r w:rsidRPr="00FD3BCE">
              <w:rPr>
                <w:rFonts w:ascii="Calibri" w:hAnsi="Calibri" w:cs="Verdana"/>
                <w:bCs/>
              </w:rPr>
              <w:t>, My Eclipse and STS</w:t>
            </w:r>
          </w:p>
          <w:p w14:paraId="2BC78E8B" w14:textId="77777777" w:rsidR="004E296E" w:rsidRPr="00547A9C" w:rsidRDefault="004E296E" w:rsidP="004E296E">
            <w:pPr>
              <w:widowControl w:val="0"/>
              <w:numPr>
                <w:ilvl w:val="0"/>
                <w:numId w:val="25"/>
              </w:numPr>
              <w:autoSpaceDE w:val="0"/>
              <w:autoSpaceDN w:val="0"/>
              <w:adjustRightInd w:val="0"/>
              <w:spacing w:line="360" w:lineRule="auto"/>
              <w:jc w:val="both"/>
              <w:rPr>
                <w:rFonts w:ascii="Calibri" w:hAnsi="Calibri" w:cs="Verdana"/>
              </w:rPr>
            </w:pPr>
            <w:r w:rsidRPr="00547A9C">
              <w:rPr>
                <w:rFonts w:ascii="Calibri" w:hAnsi="Calibri" w:cs="Verdana"/>
              </w:rPr>
              <w:t>Has ability to work under pressure, prioritize objectives and meet stringent deadlines, quick learner</w:t>
            </w:r>
          </w:p>
          <w:p w14:paraId="354F58F8" w14:textId="77777777" w:rsidR="004E296E" w:rsidRDefault="004E296E" w:rsidP="00C634A6"/>
          <w:p w14:paraId="709F2FC5" w14:textId="25F893D3" w:rsidR="004E296E" w:rsidRDefault="004E296E" w:rsidP="00C634A6"/>
          <w:p w14:paraId="4C4BD7D9" w14:textId="07CBDD5E" w:rsidR="004E296E" w:rsidRPr="000016A6" w:rsidRDefault="004E296E" w:rsidP="004E296E">
            <w:pPr>
              <w:pStyle w:val="ListParagraph"/>
              <w:numPr>
                <w:ilvl w:val="0"/>
                <w:numId w:val="25"/>
              </w:numPr>
            </w:pPr>
            <w:r>
              <w:t>I have bachelor’s in computer engineering and currently studying Reporting systems and database development from Conestoga College.</w:t>
            </w:r>
          </w:p>
          <w:p w14:paraId="2A02ABD5" w14:textId="77777777" w:rsidR="004E296E" w:rsidRPr="003025FC" w:rsidRDefault="004E296E" w:rsidP="004E296E">
            <w:pPr>
              <w:widowControl w:val="0"/>
              <w:numPr>
                <w:ilvl w:val="0"/>
                <w:numId w:val="25"/>
              </w:numPr>
              <w:autoSpaceDE w:val="0"/>
              <w:autoSpaceDN w:val="0"/>
              <w:adjustRightInd w:val="0"/>
              <w:spacing w:line="360" w:lineRule="auto"/>
              <w:rPr>
                <w:rFonts w:ascii="Calibri" w:hAnsi="Calibri" w:cs="Verdana"/>
                <w:b/>
                <w:bCs/>
                <w:lang w:val="fr-CA"/>
              </w:rPr>
            </w:pPr>
            <w:r w:rsidRPr="003025FC">
              <w:rPr>
                <w:rFonts w:ascii="Calibri" w:hAnsi="Calibri" w:cs="Verdana"/>
                <w:bCs/>
                <w:lang w:val="fr-CA"/>
              </w:rPr>
              <w:t>Java Technologies</w:t>
            </w:r>
            <w:r w:rsidRPr="003025FC">
              <w:rPr>
                <w:rFonts w:ascii="Calibri" w:hAnsi="Calibri" w:cs="Verdana"/>
                <w:bCs/>
                <w:lang w:val="fr-CA"/>
              </w:rPr>
              <w:tab/>
              <w:t>:</w:t>
            </w:r>
            <w:r w:rsidRPr="003025FC">
              <w:rPr>
                <w:rFonts w:ascii="Calibri" w:hAnsi="Calibri" w:cs="Verdana"/>
                <w:bCs/>
                <w:lang w:val="fr-CA"/>
              </w:rPr>
              <w:tab/>
              <w:t>Java, JDBC, Servlets, JSP</w:t>
            </w:r>
          </w:p>
          <w:p w14:paraId="4386C3A0" w14:textId="77777777" w:rsidR="004E296E" w:rsidRPr="00C13680" w:rsidRDefault="004E296E" w:rsidP="004E296E">
            <w:pPr>
              <w:widowControl w:val="0"/>
              <w:numPr>
                <w:ilvl w:val="0"/>
                <w:numId w:val="25"/>
              </w:numPr>
              <w:autoSpaceDE w:val="0"/>
              <w:autoSpaceDN w:val="0"/>
              <w:adjustRightInd w:val="0"/>
              <w:spacing w:line="360" w:lineRule="auto"/>
              <w:rPr>
                <w:rFonts w:ascii="Calibri" w:hAnsi="Calibri" w:cs="Verdana"/>
                <w:b/>
                <w:bCs/>
              </w:rPr>
            </w:pPr>
            <w:r w:rsidRPr="00C13680">
              <w:rPr>
                <w:rFonts w:ascii="Calibri" w:hAnsi="Calibri" w:cs="Verdana"/>
                <w:bCs/>
              </w:rPr>
              <w:t xml:space="preserve">Databases            </w:t>
            </w:r>
            <w:r>
              <w:rPr>
                <w:rFonts w:ascii="Calibri" w:hAnsi="Calibri" w:cs="Verdana"/>
              </w:rPr>
              <w:tab/>
            </w:r>
            <w:r w:rsidRPr="00C13680">
              <w:rPr>
                <w:rFonts w:ascii="Calibri" w:hAnsi="Calibri" w:cs="Verdana"/>
                <w:bCs/>
              </w:rPr>
              <w:t>:</w:t>
            </w:r>
            <w:r w:rsidRPr="00C13680">
              <w:rPr>
                <w:rFonts w:ascii="Calibri" w:hAnsi="Calibri" w:cs="Verdana"/>
                <w:bCs/>
              </w:rPr>
              <w:tab/>
              <w:t>Oracle</w:t>
            </w:r>
            <w:r>
              <w:rPr>
                <w:rFonts w:ascii="Calibri" w:hAnsi="Calibri" w:cs="Verdana"/>
                <w:bCs/>
              </w:rPr>
              <w:t>, MySQL</w:t>
            </w:r>
          </w:p>
          <w:p w14:paraId="240BA246" w14:textId="77777777" w:rsidR="004E296E" w:rsidRPr="00C13680" w:rsidRDefault="004E296E" w:rsidP="004E296E">
            <w:pPr>
              <w:widowControl w:val="0"/>
              <w:numPr>
                <w:ilvl w:val="0"/>
                <w:numId w:val="25"/>
              </w:numPr>
              <w:autoSpaceDE w:val="0"/>
              <w:autoSpaceDN w:val="0"/>
              <w:adjustRightInd w:val="0"/>
              <w:spacing w:line="360" w:lineRule="auto"/>
              <w:rPr>
                <w:rFonts w:ascii="Calibri" w:hAnsi="Calibri" w:cs="Verdana"/>
                <w:b/>
                <w:bCs/>
              </w:rPr>
            </w:pPr>
            <w:r w:rsidRPr="00C13680">
              <w:rPr>
                <w:rFonts w:ascii="Calibri" w:hAnsi="Calibri" w:cs="Verdana"/>
                <w:bCs/>
              </w:rPr>
              <w:t>Web/App S</w:t>
            </w:r>
            <w:r>
              <w:rPr>
                <w:rFonts w:ascii="Calibri" w:hAnsi="Calibri" w:cs="Verdana"/>
                <w:bCs/>
              </w:rPr>
              <w:t>ervers</w:t>
            </w:r>
            <w:r>
              <w:rPr>
                <w:rFonts w:ascii="Calibri" w:hAnsi="Calibri" w:cs="Verdana"/>
                <w:bCs/>
              </w:rPr>
              <w:tab/>
              <w:t>:</w:t>
            </w:r>
            <w:r>
              <w:rPr>
                <w:rFonts w:ascii="Calibri" w:hAnsi="Calibri" w:cs="Verdana"/>
                <w:bCs/>
              </w:rPr>
              <w:tab/>
              <w:t xml:space="preserve">Apache Tomcat, </w:t>
            </w:r>
          </w:p>
          <w:p w14:paraId="6D5D2667" w14:textId="77777777" w:rsidR="004E296E" w:rsidRPr="00C13680" w:rsidRDefault="004E296E" w:rsidP="004E296E">
            <w:pPr>
              <w:widowControl w:val="0"/>
              <w:numPr>
                <w:ilvl w:val="0"/>
                <w:numId w:val="25"/>
              </w:numPr>
              <w:autoSpaceDE w:val="0"/>
              <w:autoSpaceDN w:val="0"/>
              <w:adjustRightInd w:val="0"/>
              <w:spacing w:line="360" w:lineRule="auto"/>
              <w:rPr>
                <w:rFonts w:ascii="Calibri" w:hAnsi="Calibri" w:cs="Verdana"/>
                <w:b/>
                <w:bCs/>
              </w:rPr>
            </w:pPr>
            <w:r w:rsidRPr="00C13680">
              <w:rPr>
                <w:rFonts w:ascii="Calibri" w:hAnsi="Calibri" w:cs="Verdana"/>
                <w:bCs/>
              </w:rPr>
              <w:t xml:space="preserve">Java IDE        </w:t>
            </w:r>
            <w:r w:rsidRPr="00C13680">
              <w:rPr>
                <w:rFonts w:ascii="Calibri" w:hAnsi="Calibri" w:cs="Verdana"/>
                <w:bCs/>
              </w:rPr>
              <w:tab/>
              <w:t xml:space="preserve">          </w:t>
            </w:r>
            <w:r w:rsidRPr="00C13680">
              <w:rPr>
                <w:rFonts w:ascii="Calibri" w:hAnsi="Calibri" w:cs="Verdana"/>
                <w:bCs/>
              </w:rPr>
              <w:tab/>
            </w:r>
            <w:r>
              <w:rPr>
                <w:rFonts w:ascii="Calibri" w:hAnsi="Calibri" w:cs="Verdana"/>
                <w:bCs/>
              </w:rPr>
              <w:t>:</w:t>
            </w:r>
            <w:r>
              <w:rPr>
                <w:rFonts w:ascii="Calibri" w:hAnsi="Calibri" w:cs="Verdana"/>
                <w:bCs/>
              </w:rPr>
              <w:tab/>
              <w:t>Eclipse, STS</w:t>
            </w:r>
          </w:p>
          <w:p w14:paraId="2997287E" w14:textId="77777777" w:rsidR="004E296E" w:rsidRPr="00C13680" w:rsidRDefault="004E296E" w:rsidP="004E296E">
            <w:pPr>
              <w:widowControl w:val="0"/>
              <w:numPr>
                <w:ilvl w:val="0"/>
                <w:numId w:val="25"/>
              </w:numPr>
              <w:autoSpaceDE w:val="0"/>
              <w:autoSpaceDN w:val="0"/>
              <w:adjustRightInd w:val="0"/>
              <w:spacing w:line="360" w:lineRule="auto"/>
              <w:rPr>
                <w:rFonts w:ascii="Calibri" w:hAnsi="Calibri" w:cs="Verdana"/>
                <w:b/>
                <w:bCs/>
              </w:rPr>
            </w:pPr>
            <w:r w:rsidRPr="00C13680">
              <w:rPr>
                <w:rFonts w:ascii="Calibri" w:hAnsi="Calibri" w:cs="Verdana"/>
                <w:bCs/>
              </w:rPr>
              <w:t>Operating Systems</w:t>
            </w:r>
            <w:r w:rsidRPr="00C13680">
              <w:rPr>
                <w:rFonts w:ascii="Calibri" w:hAnsi="Calibri" w:cs="Verdana"/>
                <w:bCs/>
              </w:rPr>
              <w:tab/>
              <w:t>:</w:t>
            </w:r>
            <w:r w:rsidRPr="00C13680">
              <w:rPr>
                <w:rFonts w:ascii="Calibri" w:hAnsi="Calibri" w:cs="Verdana"/>
                <w:bCs/>
              </w:rPr>
              <w:tab/>
              <w:t>Windows family</w:t>
            </w:r>
          </w:p>
          <w:p w14:paraId="26F932FB" w14:textId="77777777" w:rsidR="004E296E" w:rsidRPr="002F04A3" w:rsidRDefault="004E296E" w:rsidP="004E296E">
            <w:pPr>
              <w:widowControl w:val="0"/>
              <w:numPr>
                <w:ilvl w:val="0"/>
                <w:numId w:val="25"/>
              </w:numPr>
              <w:autoSpaceDE w:val="0"/>
              <w:autoSpaceDN w:val="0"/>
              <w:adjustRightInd w:val="0"/>
              <w:spacing w:line="360" w:lineRule="auto"/>
              <w:rPr>
                <w:rFonts w:ascii="Calibri" w:hAnsi="Calibri" w:cs="Verdana"/>
                <w:b/>
                <w:bCs/>
              </w:rPr>
            </w:pPr>
            <w:r w:rsidRPr="00C13680">
              <w:rPr>
                <w:rFonts w:ascii="Calibri" w:hAnsi="Calibri"/>
              </w:rPr>
              <w:t>Frameworks</w:t>
            </w:r>
            <w:r w:rsidRPr="00C13680">
              <w:rPr>
                <w:rFonts w:ascii="Calibri" w:hAnsi="Calibri"/>
              </w:rPr>
              <w:tab/>
            </w:r>
            <w:r>
              <w:rPr>
                <w:rFonts w:ascii="Calibri" w:hAnsi="Calibri"/>
              </w:rPr>
              <w:tab/>
              <w:t>:</w:t>
            </w:r>
            <w:r>
              <w:rPr>
                <w:rFonts w:ascii="Calibri" w:hAnsi="Calibri"/>
              </w:rPr>
              <w:tab/>
              <w:t xml:space="preserve"> Spring, Hibernate, Web Services</w:t>
            </w:r>
          </w:p>
          <w:p w14:paraId="41258C6B" w14:textId="77777777" w:rsidR="004E296E" w:rsidRPr="00F26634" w:rsidRDefault="004E296E" w:rsidP="004E296E">
            <w:pPr>
              <w:widowControl w:val="0"/>
              <w:numPr>
                <w:ilvl w:val="0"/>
                <w:numId w:val="25"/>
              </w:numPr>
              <w:autoSpaceDE w:val="0"/>
              <w:autoSpaceDN w:val="0"/>
              <w:adjustRightInd w:val="0"/>
              <w:spacing w:line="360" w:lineRule="auto"/>
              <w:rPr>
                <w:rFonts w:ascii="Verdana" w:hAnsi="Verdana" w:cs="Verdana"/>
                <w:bCs/>
                <w:sz w:val="20"/>
                <w:szCs w:val="20"/>
              </w:rPr>
            </w:pPr>
            <w:r w:rsidRPr="00EE6273">
              <w:rPr>
                <w:rFonts w:ascii="Calibri" w:hAnsi="Calibri" w:cs="Verdana"/>
                <w:bCs/>
              </w:rPr>
              <w:t>Other Technologies</w:t>
            </w:r>
            <w:r w:rsidRPr="00EE6273">
              <w:rPr>
                <w:rFonts w:ascii="Calibri" w:hAnsi="Calibri" w:cs="Verdana"/>
                <w:bCs/>
              </w:rPr>
              <w:tab/>
              <w:t>:</w:t>
            </w:r>
            <w:r w:rsidRPr="00EE6273">
              <w:rPr>
                <w:rFonts w:ascii="Calibri" w:hAnsi="Calibri" w:cs="Verdana"/>
                <w:bCs/>
              </w:rPr>
              <w:tab/>
              <w:t>HTML, XML, JavaScript</w:t>
            </w:r>
          </w:p>
          <w:p w14:paraId="04AC2793" w14:textId="77777777" w:rsidR="000016A6" w:rsidRPr="000016A6" w:rsidRDefault="000016A6" w:rsidP="004E296E">
            <w:pPr>
              <w:ind w:left="360"/>
            </w:pPr>
          </w:p>
          <w:p w14:paraId="7A5DE5EB" w14:textId="77777777" w:rsidR="000016A6" w:rsidRPr="000016A6" w:rsidRDefault="000016A6" w:rsidP="00C634A6"/>
          <w:p w14:paraId="72CCD792" w14:textId="5B76DF35" w:rsidR="000016A6" w:rsidRPr="000016A6" w:rsidRDefault="000016A6" w:rsidP="00C634A6"/>
        </w:tc>
      </w:tr>
    </w:tbl>
    <w:p w14:paraId="1F0463CA" w14:textId="77777777" w:rsidR="000016A6" w:rsidRDefault="000016A6" w:rsidP="000016A6"/>
    <w:p w14:paraId="357FF587" w14:textId="3DC21B5E" w:rsidR="004518F3" w:rsidRDefault="00A12BC6" w:rsidP="000016A6">
      <w:pPr>
        <w:pStyle w:val="TopicTitle"/>
      </w:pPr>
      <w:r>
        <w:lastRenderedPageBreak/>
        <w:t>Module 8</w:t>
      </w:r>
      <w:r w:rsidR="004518F3">
        <w:t xml:space="preserve">: </w:t>
      </w:r>
      <w:r w:rsidR="002F6D40">
        <w:t xml:space="preserve">My Work/Volunteer Inventory and </w:t>
      </w:r>
      <w:r w:rsidR="004518F3">
        <w:t xml:space="preserve">My Resume </w:t>
      </w:r>
    </w:p>
    <w:p w14:paraId="7BC75E58" w14:textId="772C8653" w:rsidR="000016A6" w:rsidRDefault="000016A6" w:rsidP="000016A6">
      <w:pPr>
        <w:pStyle w:val="H2"/>
      </w:pPr>
      <w:r>
        <w:t>My Inventory</w:t>
      </w:r>
    </w:p>
    <w:p w14:paraId="46FA2161" w14:textId="432C3011" w:rsidR="00D24B57" w:rsidRPr="00D24B57" w:rsidRDefault="00D24B57" w:rsidP="00D24B57">
      <w:pPr>
        <w:pStyle w:val="H2"/>
        <w:rPr>
          <w:rFonts w:asciiTheme="minorHAnsi" w:eastAsiaTheme="minorHAnsi" w:hAnsiTheme="minorHAnsi" w:cstheme="minorBidi"/>
          <w:color w:val="auto"/>
          <w:sz w:val="22"/>
          <w:szCs w:val="22"/>
        </w:rPr>
      </w:pPr>
      <w:r w:rsidRPr="00D24B57">
        <w:rPr>
          <w:rFonts w:asciiTheme="minorHAnsi" w:eastAsiaTheme="minorHAnsi" w:hAnsiTheme="minorHAnsi" w:cstheme="minorBidi"/>
          <w:color w:val="auto"/>
          <w:sz w:val="22"/>
          <w:szCs w:val="22"/>
        </w:rPr>
        <w:t xml:space="preserve">In module 8, the emphasis was on analyzing job postings to tailor your resume. Now that you are writing your resume, it can be helpful to craft an inventory of your history including work and volunteer experience, and education. This inventory allows you to quickly access the information you need to tailor your resume. </w:t>
      </w:r>
      <w:proofErr w:type="gramStart"/>
      <w:r w:rsidRPr="00D24B57">
        <w:rPr>
          <w:rFonts w:asciiTheme="minorHAnsi" w:eastAsiaTheme="minorHAnsi" w:hAnsiTheme="minorHAnsi" w:cstheme="minorBidi"/>
          <w:color w:val="auto"/>
          <w:sz w:val="22"/>
          <w:szCs w:val="22"/>
        </w:rPr>
        <w:t>Each and every</w:t>
      </w:r>
      <w:proofErr w:type="gramEnd"/>
      <w:r w:rsidRPr="00D24B57">
        <w:rPr>
          <w:rFonts w:asciiTheme="minorHAnsi" w:eastAsiaTheme="minorHAnsi" w:hAnsiTheme="minorHAnsi" w:cstheme="minorBidi"/>
          <w:color w:val="auto"/>
          <w:sz w:val="22"/>
          <w:szCs w:val="22"/>
        </w:rPr>
        <w:t xml:space="preserve"> resume you write will be tailored to the job! You’ve already begun to complete the work! In your first assignment you documented your collection of experiences so, you’ve already done much of the work to build the content of your resume. </w:t>
      </w:r>
    </w:p>
    <w:p w14:paraId="04DF62EE" w14:textId="77777777" w:rsidR="00D24B57" w:rsidRPr="00D24B57" w:rsidRDefault="00D24B57" w:rsidP="00D24B57">
      <w:pPr>
        <w:pStyle w:val="H2"/>
        <w:rPr>
          <w:rFonts w:asciiTheme="minorHAnsi" w:eastAsiaTheme="minorHAnsi" w:hAnsiTheme="minorHAnsi" w:cstheme="minorBidi"/>
          <w:color w:val="auto"/>
          <w:sz w:val="22"/>
          <w:szCs w:val="22"/>
        </w:rPr>
      </w:pPr>
    </w:p>
    <w:p w14:paraId="08E2EC07" w14:textId="77777777" w:rsidR="00D24B57" w:rsidRPr="00D24B57" w:rsidRDefault="00D24B57" w:rsidP="00D24B57">
      <w:pPr>
        <w:pStyle w:val="H2"/>
        <w:rPr>
          <w:rFonts w:eastAsiaTheme="minorHAnsi"/>
        </w:rPr>
      </w:pPr>
      <w:r w:rsidRPr="00D24B57">
        <w:rPr>
          <w:rFonts w:eastAsiaTheme="minorHAnsi"/>
        </w:rPr>
        <w:t>My Work Experiences</w:t>
      </w:r>
    </w:p>
    <w:p w14:paraId="0D853B44" w14:textId="229C75E4" w:rsidR="00D24B57" w:rsidRPr="00D24B57" w:rsidRDefault="00996CB8" w:rsidP="00D24B57">
      <w:r>
        <w:t>E</w:t>
      </w:r>
      <w:r w:rsidR="00D24B57" w:rsidRPr="00D24B57">
        <w:t xml:space="preserve">nter </w:t>
      </w:r>
      <w:r>
        <w:t xml:space="preserve">each employment and volunteer </w:t>
      </w:r>
      <w:r w:rsidR="00D24B57" w:rsidRPr="00D24B57">
        <w:t>experience at a time, so that under each position, you can include your accomplishments</w:t>
      </w:r>
      <w:r>
        <w:t xml:space="preserve"> (</w:t>
      </w:r>
      <w:r w:rsidR="00F8043B">
        <w:t xml:space="preserve">accomplishment statements - </w:t>
      </w:r>
      <w:r>
        <w:t>job duties/actions)</w:t>
      </w:r>
      <w:r w:rsidR="00D24B57" w:rsidRPr="00D24B57">
        <w:t xml:space="preserve">. </w:t>
      </w:r>
      <w:r w:rsidR="00D24B57" w:rsidRPr="00F8043B">
        <w:rPr>
          <w:b/>
          <w:bCs/>
        </w:rPr>
        <w:t>Continue to add each experience until you have a full list of all the things you have done</w:t>
      </w:r>
      <w:r w:rsidR="00F8043B">
        <w:rPr>
          <w:b/>
          <w:bCs/>
        </w:rPr>
        <w:t xml:space="preserve"> - </w:t>
      </w:r>
      <w:r w:rsidR="002F6D40" w:rsidRPr="00F8043B">
        <w:rPr>
          <w:b/>
          <w:bCs/>
        </w:rPr>
        <w:t>Don’t for get to include all of the activities you have done, including work and volunteer</w:t>
      </w:r>
      <w:proofErr w:type="gramStart"/>
      <w:r w:rsidR="002F6D40" w:rsidRPr="00F8043B">
        <w:rPr>
          <w:b/>
          <w:bCs/>
        </w:rPr>
        <w:t>.</w:t>
      </w:r>
      <w:r w:rsidR="00D24B57" w:rsidRPr="00F8043B">
        <w:rPr>
          <w:b/>
          <w:bCs/>
        </w:rPr>
        <w:t xml:space="preserve"> .</w:t>
      </w:r>
      <w:proofErr w:type="gramEnd"/>
      <w:r w:rsidR="00D24B57" w:rsidRPr="00F8043B">
        <w:rPr>
          <w:b/>
          <w:bCs/>
        </w:rPr>
        <w:t xml:space="preserve"> Add as many as needed.</w:t>
      </w:r>
    </w:p>
    <w:tbl>
      <w:tblPr>
        <w:tblStyle w:val="TableGrid"/>
        <w:tblW w:w="10866" w:type="dxa"/>
        <w:tblLook w:val="04A0" w:firstRow="1" w:lastRow="0" w:firstColumn="1" w:lastColumn="0" w:noHBand="0" w:noVBand="1"/>
      </w:tblPr>
      <w:tblGrid>
        <w:gridCol w:w="2037"/>
        <w:gridCol w:w="2073"/>
        <w:gridCol w:w="3710"/>
        <w:gridCol w:w="3046"/>
      </w:tblGrid>
      <w:tr w:rsidR="000016A6" w14:paraId="46614341" w14:textId="77777777" w:rsidTr="00B761BA">
        <w:trPr>
          <w:trHeight w:val="800"/>
        </w:trPr>
        <w:tc>
          <w:tcPr>
            <w:tcW w:w="2037" w:type="dxa"/>
          </w:tcPr>
          <w:p w14:paraId="57A0136C" w14:textId="00DE895E" w:rsidR="000016A6" w:rsidRDefault="00F8043B" w:rsidP="00C634A6">
            <w:r>
              <w:t xml:space="preserve">Job </w:t>
            </w:r>
            <w:r w:rsidR="000016A6">
              <w:t xml:space="preserve">Title </w:t>
            </w:r>
          </w:p>
        </w:tc>
        <w:tc>
          <w:tcPr>
            <w:tcW w:w="2073" w:type="dxa"/>
          </w:tcPr>
          <w:p w14:paraId="293C9536" w14:textId="77777777" w:rsidR="000016A6" w:rsidRDefault="000016A6" w:rsidP="00C634A6">
            <w:r>
              <w:t>Where I did it</w:t>
            </w:r>
          </w:p>
          <w:p w14:paraId="33160D5F" w14:textId="2B41D265" w:rsidR="00F8043B" w:rsidRDefault="00F8043B" w:rsidP="00C634A6">
            <w:r>
              <w:t>(</w:t>
            </w:r>
            <w:r w:rsidR="00754E1C">
              <w:t>Company</w:t>
            </w:r>
            <w:r>
              <w:t xml:space="preserve"> and location)</w:t>
            </w:r>
          </w:p>
        </w:tc>
        <w:tc>
          <w:tcPr>
            <w:tcW w:w="3710" w:type="dxa"/>
          </w:tcPr>
          <w:p w14:paraId="700BC801" w14:textId="7C50A545" w:rsidR="000016A6" w:rsidRDefault="000016A6" w:rsidP="00C634A6">
            <w:r>
              <w:t xml:space="preserve">What did you </w:t>
            </w:r>
            <w:r w:rsidR="00996CB8">
              <w:t>d</w:t>
            </w:r>
            <w:r>
              <w:t>o?</w:t>
            </w:r>
            <w:r w:rsidR="00F8043B">
              <w:t xml:space="preserve"> 3 accomplishment statements (job duties/actions)</w:t>
            </w:r>
          </w:p>
        </w:tc>
        <w:tc>
          <w:tcPr>
            <w:tcW w:w="3046" w:type="dxa"/>
          </w:tcPr>
          <w:p w14:paraId="0F04CE0B" w14:textId="77777777" w:rsidR="000016A6" w:rsidRDefault="000016A6" w:rsidP="00C634A6">
            <w:r>
              <w:t>When I did it</w:t>
            </w:r>
          </w:p>
        </w:tc>
      </w:tr>
      <w:tr w:rsidR="000016A6" w14:paraId="7915B225" w14:textId="77777777" w:rsidTr="00B761BA">
        <w:trPr>
          <w:trHeight w:val="834"/>
        </w:trPr>
        <w:tc>
          <w:tcPr>
            <w:tcW w:w="2037" w:type="dxa"/>
          </w:tcPr>
          <w:p w14:paraId="1C5DE47D" w14:textId="61D91F14" w:rsidR="000016A6" w:rsidRDefault="00FE3711" w:rsidP="00C634A6">
            <w:r w:rsidRPr="00CA5960">
              <w:t>Full stack developer</w:t>
            </w:r>
          </w:p>
        </w:tc>
        <w:tc>
          <w:tcPr>
            <w:tcW w:w="2073" w:type="dxa"/>
          </w:tcPr>
          <w:p w14:paraId="59135B03" w14:textId="14283CBC" w:rsidR="000016A6" w:rsidRDefault="00754E1C" w:rsidP="00C634A6">
            <w:r w:rsidRPr="00BE1A5D">
              <w:rPr>
                <w:rFonts w:ascii="Calibri" w:hAnsi="Calibri" w:cs="Verdana"/>
                <w:b/>
              </w:rPr>
              <w:t>SSP Technology</w:t>
            </w:r>
            <w:r>
              <w:t xml:space="preserve"> </w:t>
            </w:r>
            <w:proofErr w:type="gramStart"/>
            <w:r>
              <w:t>Pune</w:t>
            </w:r>
            <w:r w:rsidR="00FE3711">
              <w:t xml:space="preserve"> </w:t>
            </w:r>
            <w:r>
              <w:t>,India</w:t>
            </w:r>
            <w:proofErr w:type="gramEnd"/>
          </w:p>
        </w:tc>
        <w:tc>
          <w:tcPr>
            <w:tcW w:w="3710" w:type="dxa"/>
          </w:tcPr>
          <w:p w14:paraId="1252B36A" w14:textId="306E6ED8" w:rsidR="004E296E" w:rsidRPr="004E296E" w:rsidRDefault="00A70231" w:rsidP="00695164">
            <w:r>
              <w:t>1.I</w:t>
            </w:r>
            <w:r w:rsidRPr="004E296E">
              <w:t xml:space="preserve"> wor</w:t>
            </w:r>
            <w:r w:rsidRPr="00695164">
              <w:t>ked</w:t>
            </w:r>
            <w:r w:rsidR="00695164" w:rsidRPr="00695164">
              <w:t xml:space="preserve"> </w:t>
            </w:r>
            <w:r w:rsidR="004E296E" w:rsidRPr="004E296E">
              <w:t xml:space="preserve">with CSS, HTML, and JavaScript, along with </w:t>
            </w:r>
            <w:r w:rsidR="005B4194" w:rsidRPr="004E296E">
              <w:t xml:space="preserve">CSS </w:t>
            </w:r>
            <w:r w:rsidR="005B4194">
              <w:t>languages</w:t>
            </w:r>
            <w:r>
              <w:t xml:space="preserve"> </w:t>
            </w:r>
            <w:r w:rsidR="004E296E" w:rsidRPr="004E296E">
              <w:t>preprocessors, to craft client-facing platforms</w:t>
            </w:r>
          </w:p>
          <w:p w14:paraId="09B99365" w14:textId="27F3DE57" w:rsidR="004E296E" w:rsidRPr="004E296E" w:rsidRDefault="00A70231" w:rsidP="00695164">
            <w:r>
              <w:t xml:space="preserve"> 2.I have m</w:t>
            </w:r>
            <w:r w:rsidRPr="004E296E">
              <w:t>anag</w:t>
            </w:r>
            <w:r w:rsidRPr="00695164">
              <w:t xml:space="preserve">ed </w:t>
            </w:r>
            <w:r w:rsidRPr="004E296E">
              <w:t>databases</w:t>
            </w:r>
            <w:r w:rsidR="004E296E" w:rsidRPr="004E296E">
              <w:t xml:space="preserve"> and servers</w:t>
            </w:r>
          </w:p>
          <w:p w14:paraId="2F5851C6" w14:textId="5426E826" w:rsidR="004E296E" w:rsidRPr="004E296E" w:rsidRDefault="00A70231" w:rsidP="00695164">
            <w:r>
              <w:t>3.</w:t>
            </w:r>
            <w:r w:rsidR="00695164" w:rsidRPr="00695164">
              <w:t xml:space="preserve">Did </w:t>
            </w:r>
            <w:r w:rsidR="004E296E" w:rsidRPr="004E296E">
              <w:t>Coding for functionality across multiple languages and platforms</w:t>
            </w:r>
          </w:p>
          <w:p w14:paraId="6A45E8BA" w14:textId="289C649C" w:rsidR="004E296E" w:rsidRPr="004E296E" w:rsidRDefault="005B4194" w:rsidP="00695164">
            <w:r w:rsidRPr="004E296E">
              <w:t>Communicat</w:t>
            </w:r>
            <w:r w:rsidRPr="00695164">
              <w:t xml:space="preserve">ed </w:t>
            </w:r>
            <w:r w:rsidRPr="004E296E">
              <w:t>with</w:t>
            </w:r>
            <w:r w:rsidR="004E296E" w:rsidRPr="004E296E">
              <w:t xml:space="preserve"> specialized developers and the graphic design team to deliver the best possible product</w:t>
            </w:r>
          </w:p>
          <w:p w14:paraId="16FE1292" w14:textId="731D085F" w:rsidR="004E296E" w:rsidRPr="004E296E" w:rsidRDefault="004E296E" w:rsidP="00695164">
            <w:proofErr w:type="spellStart"/>
            <w:r w:rsidRPr="004E296E">
              <w:t>Keep</w:t>
            </w:r>
            <w:r w:rsidR="00695164" w:rsidRPr="00695164">
              <w:t>t</w:t>
            </w:r>
            <w:proofErr w:type="spellEnd"/>
            <w:r w:rsidRPr="004E296E">
              <w:t xml:space="preserve"> up with emerging technology that may serve the business’ needs</w:t>
            </w:r>
          </w:p>
          <w:p w14:paraId="2C1B2D34" w14:textId="61A8B943" w:rsidR="004E296E" w:rsidRPr="004E296E" w:rsidRDefault="005B4194" w:rsidP="00695164">
            <w:r w:rsidRPr="004E296E">
              <w:t>Prototyp</w:t>
            </w:r>
            <w:r w:rsidRPr="00695164">
              <w:t xml:space="preserve">ed </w:t>
            </w:r>
            <w:r w:rsidRPr="004E296E">
              <w:t>minimal</w:t>
            </w:r>
            <w:r w:rsidR="004E296E" w:rsidRPr="004E296E">
              <w:t xml:space="preserve"> viable products for communication with company stakeholders</w:t>
            </w:r>
          </w:p>
          <w:p w14:paraId="0943D8E7" w14:textId="77777777" w:rsidR="000016A6" w:rsidRDefault="000016A6" w:rsidP="00754E1C"/>
          <w:p w14:paraId="052623D8" w14:textId="77777777" w:rsidR="000016A6" w:rsidRDefault="000016A6" w:rsidP="00754E1C">
            <w:pPr>
              <w:ind w:left="360"/>
            </w:pPr>
          </w:p>
        </w:tc>
        <w:tc>
          <w:tcPr>
            <w:tcW w:w="3046" w:type="dxa"/>
          </w:tcPr>
          <w:p w14:paraId="2339BD08" w14:textId="732A8C32" w:rsidR="000016A6" w:rsidRDefault="004E296E" w:rsidP="00C634A6">
            <w:r>
              <w:t xml:space="preserve">I have joined the </w:t>
            </w:r>
            <w:r w:rsidR="00FE3711">
              <w:t>company</w:t>
            </w:r>
            <w:r>
              <w:t xml:space="preserve"> after my </w:t>
            </w:r>
            <w:r w:rsidR="005B4194">
              <w:t>bachelor’s</w:t>
            </w:r>
            <w:r>
              <w:t xml:space="preserve"> </w:t>
            </w:r>
            <w:r w:rsidR="005B4194">
              <w:t>education,</w:t>
            </w:r>
            <w:r>
              <w:t xml:space="preserve"> and I have 5 years of </w:t>
            </w:r>
            <w:r w:rsidR="00FE3711">
              <w:t>experience.</w:t>
            </w:r>
          </w:p>
        </w:tc>
      </w:tr>
    </w:tbl>
    <w:p w14:paraId="335624CF" w14:textId="0921DE6C" w:rsidR="000F0A3E" w:rsidRDefault="00A12BC6" w:rsidP="002F6D40">
      <w:pPr>
        <w:pStyle w:val="TopicTitle"/>
      </w:pPr>
      <w:r>
        <w:t>Module 9</w:t>
      </w:r>
      <w:r w:rsidR="007B64F6">
        <w:t>: Matching the Job Posting to Y</w:t>
      </w:r>
      <w:r w:rsidR="004518F3">
        <w:t xml:space="preserve">our </w:t>
      </w:r>
      <w:r w:rsidR="002F6D40">
        <w:t>C</w:t>
      </w:r>
      <w:r w:rsidR="004518F3">
        <w:t xml:space="preserve">over </w:t>
      </w:r>
      <w:r w:rsidR="002F6D40">
        <w:t>Letter, Writing your Cover L</w:t>
      </w:r>
      <w:r w:rsidR="007B64F6">
        <w:t>etter C</w:t>
      </w:r>
      <w:r w:rsidR="004518F3">
        <w:t xml:space="preserve">hart </w:t>
      </w:r>
    </w:p>
    <w:p w14:paraId="50DC4BFB" w14:textId="6DC188CD" w:rsidR="003D7E20" w:rsidRDefault="003D7E20" w:rsidP="003D7E20">
      <w:pPr>
        <w:pStyle w:val="H2"/>
      </w:pPr>
      <w:r>
        <w:t xml:space="preserve">Matching the Job Posting to Your Cover Letter </w:t>
      </w:r>
    </w:p>
    <w:p w14:paraId="34AA2360" w14:textId="2AA1946B" w:rsidR="00D24B57" w:rsidRDefault="00D24B57" w:rsidP="00D24B57">
      <w:r w:rsidRPr="00D24B57">
        <w:t>Using the same job posting you found in module eight, use the table below to pull company information and qualification requirements. Next, fill in the two boxes on the right with specific information to match your cover letter to the job posting.</w:t>
      </w:r>
    </w:p>
    <w:p w14:paraId="13C79242" w14:textId="30115BDB" w:rsidR="00CA5960" w:rsidRDefault="00CA5960" w:rsidP="00D24B57"/>
    <w:p w14:paraId="24FDB83A" w14:textId="3491507A" w:rsidR="00CC04D6" w:rsidRDefault="00CC04D6" w:rsidP="00D24B57"/>
    <w:p w14:paraId="45C93621" w14:textId="77777777" w:rsidR="00CC04D6" w:rsidRDefault="00CC04D6" w:rsidP="00D24B57"/>
    <w:p w14:paraId="1A5DE3A0" w14:textId="77777777" w:rsidR="00CA5960" w:rsidRPr="00D24B57" w:rsidRDefault="00CA5960" w:rsidP="00D24B57"/>
    <w:tbl>
      <w:tblPr>
        <w:tblStyle w:val="TableGrid"/>
        <w:tblW w:w="0" w:type="auto"/>
        <w:tblLook w:val="04A0" w:firstRow="1" w:lastRow="0" w:firstColumn="1" w:lastColumn="0" w:noHBand="0" w:noVBand="1"/>
      </w:tblPr>
      <w:tblGrid>
        <w:gridCol w:w="4765"/>
        <w:gridCol w:w="4585"/>
      </w:tblGrid>
      <w:tr w:rsidR="003D7E20" w:rsidRPr="002E7C86" w14:paraId="40DFA945" w14:textId="77777777" w:rsidTr="00C634A6">
        <w:tc>
          <w:tcPr>
            <w:tcW w:w="4765" w:type="dxa"/>
          </w:tcPr>
          <w:p w14:paraId="5BCC0185" w14:textId="074B48E4" w:rsidR="003D7E20" w:rsidRDefault="003D7E20" w:rsidP="00C634A6">
            <w:r w:rsidRPr="002E7C86">
              <w:lastRenderedPageBreak/>
              <w:t xml:space="preserve">Company </w:t>
            </w:r>
            <w:proofErr w:type="gramStart"/>
            <w:r w:rsidRPr="002E7C86">
              <w:t xml:space="preserve">Information </w:t>
            </w:r>
            <w:r w:rsidR="00CA5960">
              <w:t>:</w:t>
            </w:r>
            <w:proofErr w:type="gramEnd"/>
          </w:p>
          <w:p w14:paraId="6E38009B" w14:textId="77777777" w:rsidR="00CA5960" w:rsidRPr="002E7C86" w:rsidRDefault="00CA5960" w:rsidP="00C634A6"/>
          <w:p w14:paraId="3C63326B" w14:textId="6E917B90" w:rsidR="003D7E20" w:rsidRPr="002E7C86" w:rsidRDefault="002F1AD1" w:rsidP="00CA5960">
            <w:r w:rsidRPr="00695164">
              <w:t>Canada’s communications leader for 140 years, Bell continues to transform itself to provide more value to its customers and shareholders. Our goal is to be recognized by customers as Canada’s leading communications company. To achieve it, we rely on the efforts, engagement and expertise of our employees. Our 50,000+ team members are located across Canada, working in thousands of locations in urban and rural areas. Our diverse team is made up of individuals who are highly skilled in a broad range of jobs, working in an environment designed to nurture an engaged workforce and a performance-driven culture. We focus on attracting, developing, and retaining the best talent, as well as creating a positive employee experience that drives effectiveness and high performance in our evolving business environment. Through workplace wellness initiatives – including innovative mental health programs – and by celebrating diversity in the workplace, we reinforce our commitment to create an inclusive atmosphere for all team members.</w:t>
            </w:r>
          </w:p>
        </w:tc>
        <w:tc>
          <w:tcPr>
            <w:tcW w:w="4585" w:type="dxa"/>
          </w:tcPr>
          <w:p w14:paraId="44920A50" w14:textId="77777777" w:rsidR="003D7E20" w:rsidRPr="002E7C86" w:rsidRDefault="003D7E20" w:rsidP="00C634A6">
            <w:r w:rsidRPr="002E7C86">
              <w:t xml:space="preserve">How I connect to them? </w:t>
            </w:r>
          </w:p>
          <w:p w14:paraId="7B6FA20F" w14:textId="54E2D926" w:rsidR="003D7E20" w:rsidRDefault="002F1AD1" w:rsidP="00231C11">
            <w:pPr>
              <w:pStyle w:val="ListParagraph"/>
              <w:numPr>
                <w:ilvl w:val="0"/>
                <w:numId w:val="11"/>
              </w:numPr>
            </w:pPr>
            <w:r>
              <w:t xml:space="preserve">I have connected to the company through </w:t>
            </w:r>
            <w:r w:rsidR="00CC04D6">
              <w:t>LinkedIn</w:t>
            </w:r>
            <w:r>
              <w:t>.</w:t>
            </w:r>
          </w:p>
          <w:p w14:paraId="7164764F" w14:textId="3B1E7BD8" w:rsidR="002F1AD1" w:rsidRDefault="002F1AD1" w:rsidP="00231C11">
            <w:pPr>
              <w:pStyle w:val="ListParagraph"/>
              <w:numPr>
                <w:ilvl w:val="0"/>
                <w:numId w:val="11"/>
              </w:numPr>
            </w:pPr>
            <w:r>
              <w:t xml:space="preserve">I got the job posting in my job </w:t>
            </w:r>
            <w:r w:rsidR="005D129E">
              <w:t>suggestion.</w:t>
            </w:r>
          </w:p>
          <w:p w14:paraId="7BFD3770" w14:textId="45B27E34" w:rsidR="002F1AD1" w:rsidRDefault="002F1AD1" w:rsidP="00231C11">
            <w:pPr>
              <w:pStyle w:val="ListParagraph"/>
              <w:numPr>
                <w:ilvl w:val="0"/>
                <w:numId w:val="11"/>
              </w:numPr>
            </w:pPr>
            <w:r>
              <w:t xml:space="preserve">I mailed </w:t>
            </w:r>
            <w:r w:rsidR="005D129E">
              <w:t>my</w:t>
            </w:r>
            <w:r>
              <w:t xml:space="preserve"> resume to the HR of the respective </w:t>
            </w:r>
            <w:r w:rsidR="00CC04D6">
              <w:t>department</w:t>
            </w:r>
            <w:r>
              <w:t>.</w:t>
            </w:r>
          </w:p>
          <w:p w14:paraId="63810D7C" w14:textId="77777777" w:rsidR="00C634A6" w:rsidRDefault="00C634A6" w:rsidP="00C634A6"/>
          <w:p w14:paraId="3E82EB78" w14:textId="77777777" w:rsidR="00C634A6" w:rsidRDefault="00C634A6" w:rsidP="00C634A6"/>
          <w:p w14:paraId="31A277EE" w14:textId="68EF46FB" w:rsidR="00C634A6" w:rsidRPr="002E7C86" w:rsidRDefault="00C634A6" w:rsidP="00C634A6"/>
        </w:tc>
      </w:tr>
      <w:tr w:rsidR="003D7E20" w14:paraId="3247995B" w14:textId="77777777" w:rsidTr="00C634A6">
        <w:tc>
          <w:tcPr>
            <w:tcW w:w="4765" w:type="dxa"/>
          </w:tcPr>
          <w:p w14:paraId="5F6DA4AA" w14:textId="77777777" w:rsidR="003D7E20" w:rsidRPr="002E7C86" w:rsidRDefault="003D7E20" w:rsidP="00C634A6">
            <w:r w:rsidRPr="002E7C86">
              <w:t xml:space="preserve">Qualifications from the job posting </w:t>
            </w:r>
          </w:p>
          <w:p w14:paraId="3C8270B2" w14:textId="77777777" w:rsidR="005D129E" w:rsidRPr="005D129E" w:rsidRDefault="005D129E" w:rsidP="005D129E">
            <w:pPr>
              <w:numPr>
                <w:ilvl w:val="0"/>
                <w:numId w:val="27"/>
              </w:numPr>
              <w:shd w:val="clear" w:color="auto" w:fill="FFFFFF"/>
              <w:spacing w:before="100" w:beforeAutospacing="1" w:after="100" w:afterAutospacing="1"/>
            </w:pPr>
            <w:r w:rsidRPr="005D129E">
              <w:t>University degree in computer science, software engineering or information technology, or equivalent</w:t>
            </w:r>
          </w:p>
          <w:p w14:paraId="732A2F28" w14:textId="77777777" w:rsidR="005D129E" w:rsidRPr="005D129E" w:rsidRDefault="005D129E" w:rsidP="005D129E">
            <w:pPr>
              <w:numPr>
                <w:ilvl w:val="0"/>
                <w:numId w:val="27"/>
              </w:numPr>
              <w:shd w:val="clear" w:color="auto" w:fill="FFFFFF"/>
              <w:spacing w:before="100" w:beforeAutospacing="1" w:after="100" w:afterAutospacing="1"/>
            </w:pPr>
            <w:r w:rsidRPr="005D129E">
              <w:t>Experience working in a dynamic environment</w:t>
            </w:r>
          </w:p>
          <w:p w14:paraId="34601136" w14:textId="77777777" w:rsidR="005D129E" w:rsidRPr="005D129E" w:rsidRDefault="005D129E" w:rsidP="005D129E">
            <w:pPr>
              <w:numPr>
                <w:ilvl w:val="0"/>
                <w:numId w:val="27"/>
              </w:numPr>
              <w:shd w:val="clear" w:color="auto" w:fill="FFFFFF"/>
              <w:spacing w:before="100" w:beforeAutospacing="1" w:after="100" w:afterAutospacing="1"/>
            </w:pPr>
            <w:r w:rsidRPr="005D129E">
              <w:t>Experience in the development and integration of software solutions</w:t>
            </w:r>
          </w:p>
          <w:p w14:paraId="64810BDF" w14:textId="77777777" w:rsidR="005D129E" w:rsidRPr="005D129E" w:rsidRDefault="005D129E" w:rsidP="005D129E">
            <w:pPr>
              <w:numPr>
                <w:ilvl w:val="0"/>
                <w:numId w:val="27"/>
              </w:numPr>
              <w:shd w:val="clear" w:color="auto" w:fill="FFFFFF"/>
              <w:spacing w:before="100" w:beforeAutospacing="1" w:after="100" w:afterAutospacing="1"/>
            </w:pPr>
            <w:r w:rsidRPr="005D129E">
              <w:t>Ability to develop web applications such as JAVA, CSS, XML, HTML, PERL and REST</w:t>
            </w:r>
          </w:p>
          <w:p w14:paraId="45B16040" w14:textId="77777777" w:rsidR="005D129E" w:rsidRPr="005D129E" w:rsidRDefault="005D129E" w:rsidP="005D129E">
            <w:pPr>
              <w:numPr>
                <w:ilvl w:val="0"/>
                <w:numId w:val="27"/>
              </w:numPr>
              <w:shd w:val="clear" w:color="auto" w:fill="FFFFFF"/>
              <w:spacing w:before="100" w:beforeAutospacing="1" w:after="100" w:afterAutospacing="1"/>
            </w:pPr>
            <w:r w:rsidRPr="005D129E">
              <w:t>Ability to write code to automate processes, orchestrate deployments and manage code</w:t>
            </w:r>
          </w:p>
          <w:p w14:paraId="40C642DA" w14:textId="77777777" w:rsidR="005D129E" w:rsidRPr="005D129E" w:rsidRDefault="005D129E" w:rsidP="005D129E">
            <w:pPr>
              <w:numPr>
                <w:ilvl w:val="0"/>
                <w:numId w:val="27"/>
              </w:numPr>
              <w:shd w:val="clear" w:color="auto" w:fill="FFFFFF"/>
              <w:spacing w:before="100" w:beforeAutospacing="1" w:after="100" w:afterAutospacing="1"/>
            </w:pPr>
            <w:r w:rsidRPr="005D129E">
              <w:t>Knowledge of virtualization technologies and Internet protocol</w:t>
            </w:r>
          </w:p>
          <w:p w14:paraId="10FF899A" w14:textId="77777777" w:rsidR="005D129E" w:rsidRPr="005D129E" w:rsidRDefault="005D129E" w:rsidP="005D129E">
            <w:pPr>
              <w:numPr>
                <w:ilvl w:val="0"/>
                <w:numId w:val="27"/>
              </w:numPr>
              <w:shd w:val="clear" w:color="auto" w:fill="FFFFFF"/>
              <w:spacing w:before="100" w:beforeAutospacing="1" w:after="100" w:afterAutospacing="1"/>
            </w:pPr>
            <w:r w:rsidRPr="005D129E">
              <w:t>Knowledge of automation tools</w:t>
            </w:r>
          </w:p>
          <w:p w14:paraId="364E9BB5" w14:textId="77777777" w:rsidR="005D129E" w:rsidRPr="005D129E" w:rsidRDefault="005D129E" w:rsidP="005D129E">
            <w:pPr>
              <w:numPr>
                <w:ilvl w:val="0"/>
                <w:numId w:val="27"/>
              </w:numPr>
              <w:shd w:val="clear" w:color="auto" w:fill="FFFFFF"/>
              <w:spacing w:before="100" w:beforeAutospacing="1" w:after="100" w:afterAutospacing="1"/>
            </w:pPr>
            <w:r w:rsidRPr="005D129E">
              <w:t>Perfect command of all Office applications (Outlook, Word, Excel, PowerPoint)</w:t>
            </w:r>
          </w:p>
          <w:p w14:paraId="00B84287" w14:textId="77777777" w:rsidR="005D129E" w:rsidRPr="005D129E" w:rsidRDefault="005D129E" w:rsidP="005D129E">
            <w:pPr>
              <w:rPr>
                <w:rFonts w:ascii="Times New Roman" w:eastAsia="Times New Roman" w:hAnsi="Times New Roman" w:cs="Times New Roman"/>
                <w:sz w:val="24"/>
                <w:szCs w:val="24"/>
                <w:lang w:val="en-CA" w:eastAsia="en-CA"/>
              </w:rPr>
            </w:pPr>
            <w:r w:rsidRPr="005D129E">
              <w:rPr>
                <w:rFonts w:ascii="Segoe UI" w:eastAsia="Times New Roman" w:hAnsi="Segoe UI" w:cs="Segoe UI"/>
                <w:b/>
                <w:bCs/>
                <w:sz w:val="21"/>
                <w:szCs w:val="21"/>
                <w:u w:val="single"/>
                <w:shd w:val="clear" w:color="auto" w:fill="FFFFFF"/>
                <w:lang w:val="en-CA" w:eastAsia="en-CA"/>
              </w:rPr>
              <w:t>Essential Leadership Skills</w:t>
            </w:r>
            <w:r w:rsidRPr="005D129E">
              <w:rPr>
                <w:rFonts w:ascii="Segoe UI" w:eastAsia="Times New Roman" w:hAnsi="Segoe UI" w:cs="Segoe UI"/>
                <w:b/>
                <w:bCs/>
                <w:sz w:val="21"/>
                <w:szCs w:val="21"/>
                <w:u w:val="single"/>
                <w:shd w:val="clear" w:color="auto" w:fill="FFFFFF"/>
                <w:lang w:val="en-CA" w:eastAsia="en-CA"/>
              </w:rPr>
              <w:br/>
            </w:r>
          </w:p>
          <w:p w14:paraId="37DCEB5E" w14:textId="77777777" w:rsidR="005D129E" w:rsidRPr="005D129E" w:rsidRDefault="005D129E" w:rsidP="005D129E">
            <w:pPr>
              <w:numPr>
                <w:ilvl w:val="0"/>
                <w:numId w:val="28"/>
              </w:numPr>
              <w:shd w:val="clear" w:color="auto" w:fill="FFFFFF"/>
              <w:spacing w:before="100" w:beforeAutospacing="1" w:after="100" w:afterAutospacing="1"/>
            </w:pPr>
            <w:r w:rsidRPr="005D129E">
              <w:t>Ability to manage multiple implementation projects occurring concurrently.</w:t>
            </w:r>
          </w:p>
          <w:p w14:paraId="313E4314" w14:textId="77777777" w:rsidR="005D129E" w:rsidRPr="005D129E" w:rsidRDefault="005D129E" w:rsidP="005D129E">
            <w:pPr>
              <w:numPr>
                <w:ilvl w:val="0"/>
                <w:numId w:val="28"/>
              </w:numPr>
              <w:shd w:val="clear" w:color="auto" w:fill="FFFFFF"/>
              <w:spacing w:before="100" w:beforeAutospacing="1" w:after="100" w:afterAutospacing="1"/>
              <w:rPr>
                <w:rFonts w:ascii="Segoe UI" w:eastAsia="Times New Roman" w:hAnsi="Segoe UI" w:cs="Segoe UI"/>
                <w:sz w:val="21"/>
                <w:szCs w:val="21"/>
                <w:lang w:val="en-CA" w:eastAsia="en-CA"/>
              </w:rPr>
            </w:pPr>
            <w:r w:rsidRPr="005D129E">
              <w:lastRenderedPageBreak/>
              <w:t>Great thinker, very resourceful, ability to become familiar with new technologies</w:t>
            </w:r>
            <w:r w:rsidRPr="005D129E">
              <w:rPr>
                <w:rFonts w:ascii="Segoe UI" w:eastAsia="Times New Roman" w:hAnsi="Segoe UI" w:cs="Segoe UI"/>
                <w:sz w:val="21"/>
                <w:szCs w:val="21"/>
                <w:lang w:val="en-CA" w:eastAsia="en-CA"/>
              </w:rPr>
              <w:t xml:space="preserve"> on the spot, determination and proactivity</w:t>
            </w:r>
          </w:p>
          <w:p w14:paraId="3CA0119C" w14:textId="77777777" w:rsidR="005D129E" w:rsidRPr="005D129E" w:rsidRDefault="005D129E" w:rsidP="005D129E">
            <w:pPr>
              <w:numPr>
                <w:ilvl w:val="0"/>
                <w:numId w:val="28"/>
              </w:numPr>
              <w:shd w:val="clear" w:color="auto" w:fill="FFFFFF"/>
              <w:spacing w:before="100" w:beforeAutospacing="1" w:after="100" w:afterAutospacing="1"/>
            </w:pPr>
            <w:r w:rsidRPr="005D129E">
              <w:t>Excellent interpersonal, verbal and written communication skills.</w:t>
            </w:r>
          </w:p>
          <w:p w14:paraId="63D0621D" w14:textId="77777777" w:rsidR="005D129E" w:rsidRPr="005D129E" w:rsidRDefault="005D129E" w:rsidP="005D129E">
            <w:pPr>
              <w:numPr>
                <w:ilvl w:val="0"/>
                <w:numId w:val="28"/>
              </w:numPr>
              <w:shd w:val="clear" w:color="auto" w:fill="FFFFFF"/>
              <w:spacing w:before="100" w:beforeAutospacing="1" w:after="100" w:afterAutospacing="1"/>
            </w:pPr>
            <w:r w:rsidRPr="005D129E">
              <w:t>Team player and ability to put the interests of the team before any other priority</w:t>
            </w:r>
          </w:p>
          <w:p w14:paraId="4C50E793" w14:textId="77777777" w:rsidR="005D129E" w:rsidRPr="005D129E" w:rsidRDefault="005D129E" w:rsidP="005D129E">
            <w:pPr>
              <w:numPr>
                <w:ilvl w:val="0"/>
                <w:numId w:val="28"/>
              </w:numPr>
              <w:shd w:val="clear" w:color="auto" w:fill="FFFFFF"/>
              <w:spacing w:before="100" w:beforeAutospacing="1" w:after="100" w:afterAutospacing="1"/>
            </w:pPr>
            <w:r w:rsidRPr="005D129E">
              <w:t>Strong ability to recognize opportunities for improvement in day-to-day operations and take appropriate action</w:t>
            </w:r>
          </w:p>
          <w:p w14:paraId="56D0C19A" w14:textId="77777777" w:rsidR="005D129E" w:rsidRPr="005D129E" w:rsidRDefault="005D129E" w:rsidP="005D129E">
            <w:pPr>
              <w:numPr>
                <w:ilvl w:val="0"/>
                <w:numId w:val="28"/>
              </w:numPr>
              <w:shd w:val="clear" w:color="auto" w:fill="FFFFFF"/>
              <w:spacing w:before="100" w:beforeAutospacing="1" w:after="100" w:afterAutospacing="1"/>
            </w:pPr>
            <w:r w:rsidRPr="005D129E">
              <w:t>Strong analytical, problem-solving and decision-making skills with strong attention to detail</w:t>
            </w:r>
          </w:p>
          <w:p w14:paraId="21A00A90" w14:textId="77777777" w:rsidR="005D129E" w:rsidRPr="005D129E" w:rsidRDefault="005D129E" w:rsidP="005D129E">
            <w:pPr>
              <w:numPr>
                <w:ilvl w:val="0"/>
                <w:numId w:val="28"/>
              </w:numPr>
              <w:shd w:val="clear" w:color="auto" w:fill="FFFFFF"/>
              <w:spacing w:before="100" w:beforeAutospacing="1" w:after="100" w:afterAutospacing="1"/>
              <w:rPr>
                <w:rFonts w:ascii="Segoe UI" w:eastAsia="Times New Roman" w:hAnsi="Segoe UI" w:cs="Segoe UI"/>
                <w:sz w:val="21"/>
                <w:szCs w:val="21"/>
                <w:lang w:val="en-CA" w:eastAsia="en-CA"/>
              </w:rPr>
            </w:pPr>
            <w:r w:rsidRPr="005D129E">
              <w:t>Strong time management skills and work ethic (highly motivated) to manage multiple projects and responsibilities</w:t>
            </w:r>
          </w:p>
          <w:p w14:paraId="13C1F315" w14:textId="77777777" w:rsidR="005D129E" w:rsidRPr="005D129E" w:rsidRDefault="005D129E" w:rsidP="005D129E">
            <w:pPr>
              <w:rPr>
                <w:rFonts w:ascii="Times New Roman" w:eastAsia="Times New Roman" w:hAnsi="Times New Roman" w:cs="Times New Roman"/>
                <w:sz w:val="24"/>
                <w:szCs w:val="24"/>
                <w:lang w:val="en-CA" w:eastAsia="en-CA"/>
              </w:rPr>
            </w:pPr>
            <w:r w:rsidRPr="005D129E">
              <w:rPr>
                <w:rFonts w:ascii="Segoe UI" w:eastAsia="Times New Roman" w:hAnsi="Segoe UI" w:cs="Segoe UI"/>
                <w:b/>
                <w:bCs/>
                <w:sz w:val="21"/>
                <w:szCs w:val="21"/>
                <w:u w:val="single"/>
                <w:shd w:val="clear" w:color="auto" w:fill="FFFFFF"/>
                <w:lang w:val="en-CA" w:eastAsia="en-CA"/>
              </w:rPr>
              <w:t>Desired Skills</w:t>
            </w:r>
            <w:r w:rsidRPr="005D129E">
              <w:rPr>
                <w:rFonts w:ascii="Segoe UI" w:eastAsia="Times New Roman" w:hAnsi="Segoe UI" w:cs="Segoe UI"/>
                <w:b/>
                <w:bCs/>
                <w:sz w:val="21"/>
                <w:szCs w:val="21"/>
                <w:u w:val="single"/>
                <w:shd w:val="clear" w:color="auto" w:fill="FFFFFF"/>
                <w:lang w:val="en-CA" w:eastAsia="en-CA"/>
              </w:rPr>
              <w:br/>
            </w:r>
          </w:p>
          <w:p w14:paraId="12972C05" w14:textId="77777777" w:rsidR="005D129E" w:rsidRPr="005D129E" w:rsidRDefault="005D129E" w:rsidP="005D129E">
            <w:pPr>
              <w:numPr>
                <w:ilvl w:val="0"/>
                <w:numId w:val="29"/>
              </w:numPr>
              <w:shd w:val="clear" w:color="auto" w:fill="FFFFFF"/>
              <w:spacing w:before="100" w:beforeAutospacing="1" w:after="100" w:afterAutospacing="1"/>
            </w:pPr>
            <w:r w:rsidRPr="005D129E">
              <w:t>Contribution to industry standards and free software communities, an asset</w:t>
            </w:r>
          </w:p>
          <w:p w14:paraId="4C8088EB" w14:textId="77777777" w:rsidR="005D129E" w:rsidRPr="005D129E" w:rsidRDefault="005D129E" w:rsidP="005D129E">
            <w:pPr>
              <w:numPr>
                <w:ilvl w:val="0"/>
                <w:numId w:val="29"/>
              </w:numPr>
              <w:shd w:val="clear" w:color="auto" w:fill="FFFFFF"/>
              <w:spacing w:before="100" w:beforeAutospacing="1" w:after="100" w:afterAutospacing="1"/>
            </w:pPr>
            <w:r w:rsidRPr="005D129E">
              <w:t>Knowledge of Bell Canada products and services, as well as media, network, IT and call center environments</w:t>
            </w:r>
          </w:p>
          <w:p w14:paraId="7A1175AF" w14:textId="77777777" w:rsidR="005D129E" w:rsidRPr="005D129E" w:rsidRDefault="005D129E" w:rsidP="005D129E">
            <w:pPr>
              <w:numPr>
                <w:ilvl w:val="0"/>
                <w:numId w:val="29"/>
              </w:numPr>
              <w:shd w:val="clear" w:color="auto" w:fill="FFFFFF"/>
              <w:spacing w:before="100" w:beforeAutospacing="1" w:after="100" w:afterAutospacing="1"/>
            </w:pPr>
            <w:r w:rsidRPr="005D129E">
              <w:t>Knowledge of database, infrastructure and security standards</w:t>
            </w:r>
          </w:p>
          <w:p w14:paraId="0ADCC45F" w14:textId="77777777" w:rsidR="005D129E" w:rsidRPr="005D129E" w:rsidRDefault="005D129E" w:rsidP="005D129E">
            <w:pPr>
              <w:numPr>
                <w:ilvl w:val="0"/>
                <w:numId w:val="29"/>
              </w:numPr>
              <w:shd w:val="clear" w:color="auto" w:fill="FFFFFF"/>
              <w:spacing w:before="100" w:beforeAutospacing="1" w:after="100" w:afterAutospacing="1"/>
            </w:pPr>
            <w:r w:rsidRPr="005D129E">
              <w:t>Knowledge of model languages</w:t>
            </w:r>
          </w:p>
          <w:p w14:paraId="0C52FD7B" w14:textId="77777777" w:rsidR="003D7E20" w:rsidRPr="002E7C86" w:rsidRDefault="003D7E20" w:rsidP="00695164">
            <w:pPr>
              <w:ind w:left="360"/>
              <w:contextualSpacing/>
            </w:pPr>
          </w:p>
        </w:tc>
        <w:tc>
          <w:tcPr>
            <w:tcW w:w="4585" w:type="dxa"/>
          </w:tcPr>
          <w:p w14:paraId="66D3047D" w14:textId="78DF42D6" w:rsidR="003D7E20" w:rsidRDefault="003D7E20" w:rsidP="00C634A6">
            <w:r w:rsidRPr="002E7C86">
              <w:lastRenderedPageBreak/>
              <w:t xml:space="preserve">My examples: </w:t>
            </w:r>
          </w:p>
          <w:p w14:paraId="281406C7" w14:textId="2354BDA9" w:rsidR="00D26A99" w:rsidRDefault="00D26A99" w:rsidP="00C634A6"/>
          <w:p w14:paraId="04FCCD2C" w14:textId="7DAF1A70" w:rsidR="00D26A99" w:rsidRDefault="00D26A99" w:rsidP="00D26A99">
            <w:pPr>
              <w:pStyle w:val="ListParagraph"/>
              <w:numPr>
                <w:ilvl w:val="0"/>
                <w:numId w:val="33"/>
              </w:numPr>
            </w:pPr>
            <w:r>
              <w:t>I am having bachelor’s degree in computer engineering.</w:t>
            </w:r>
          </w:p>
          <w:p w14:paraId="054EEF65" w14:textId="04F13F10" w:rsidR="00D26A99" w:rsidRPr="002E7C86" w:rsidRDefault="00D26A99" w:rsidP="00D26A99">
            <w:pPr>
              <w:ind w:left="360"/>
            </w:pPr>
          </w:p>
          <w:p w14:paraId="3F262678" w14:textId="1911620D" w:rsidR="005D129E" w:rsidRPr="00D67314" w:rsidRDefault="00CC04D6" w:rsidP="00CC04D6">
            <w:pPr>
              <w:widowControl w:val="0"/>
              <w:numPr>
                <w:ilvl w:val="0"/>
                <w:numId w:val="11"/>
              </w:numPr>
              <w:autoSpaceDE w:val="0"/>
              <w:autoSpaceDN w:val="0"/>
              <w:adjustRightInd w:val="0"/>
              <w:jc w:val="both"/>
              <w:rPr>
                <w:rFonts w:ascii="Calibri" w:hAnsi="Calibri" w:cs="Verdana"/>
                <w:lang/>
              </w:rPr>
            </w:pPr>
            <w:r>
              <w:rPr>
                <w:rFonts w:ascii="Calibri" w:hAnsi="Calibri" w:cs="Verdana"/>
              </w:rPr>
              <w:t xml:space="preserve">I </w:t>
            </w:r>
            <w:r w:rsidR="00952F4F">
              <w:rPr>
                <w:rFonts w:ascii="Calibri" w:hAnsi="Calibri" w:cs="Verdana"/>
              </w:rPr>
              <w:t>have hands</w:t>
            </w:r>
            <w:r w:rsidR="005D129E">
              <w:rPr>
                <w:rFonts w:ascii="Calibri" w:hAnsi="Calibri" w:cs="Verdana"/>
              </w:rPr>
              <w:t xml:space="preserve"> on experience in implementing </w:t>
            </w:r>
            <w:r w:rsidR="005D129E" w:rsidRPr="00FD3BCE">
              <w:rPr>
                <w:rFonts w:ascii="Calibri" w:hAnsi="Calibri" w:cs="Verdana"/>
              </w:rPr>
              <w:t>MVC</w:t>
            </w:r>
            <w:r w:rsidR="005D129E">
              <w:rPr>
                <w:rFonts w:ascii="Calibri" w:hAnsi="Calibri" w:cs="Verdana"/>
              </w:rPr>
              <w:t xml:space="preserve"> architecture</w:t>
            </w:r>
          </w:p>
          <w:p w14:paraId="359E94AC" w14:textId="3F2D0923" w:rsidR="005D129E" w:rsidRPr="00D67314" w:rsidRDefault="005D129E" w:rsidP="00CC04D6">
            <w:pPr>
              <w:widowControl w:val="0"/>
              <w:numPr>
                <w:ilvl w:val="0"/>
                <w:numId w:val="11"/>
              </w:numPr>
              <w:autoSpaceDE w:val="0"/>
              <w:autoSpaceDN w:val="0"/>
              <w:adjustRightInd w:val="0"/>
              <w:jc w:val="both"/>
              <w:rPr>
                <w:rFonts w:ascii="Calibri" w:hAnsi="Calibri" w:cs="Verdana"/>
              </w:rPr>
            </w:pPr>
            <w:r w:rsidRPr="00D67314">
              <w:rPr>
                <w:rFonts w:ascii="Calibri" w:hAnsi="Calibri" w:cs="Verdana"/>
              </w:rPr>
              <w:t>Work experience with Agile process</w:t>
            </w:r>
            <w:r w:rsidR="004419AE">
              <w:rPr>
                <w:rFonts w:ascii="Calibri" w:hAnsi="Calibri" w:cs="Verdana"/>
              </w:rPr>
              <w:t xml:space="preserve"> </w:t>
            </w:r>
            <w:r w:rsidR="00952F4F">
              <w:rPr>
                <w:rFonts w:ascii="Calibri" w:hAnsi="Calibri" w:cs="Verdana"/>
              </w:rPr>
              <w:t>with</w:t>
            </w:r>
            <w:r w:rsidR="004419AE">
              <w:rPr>
                <w:rFonts w:ascii="Calibri" w:hAnsi="Calibri" w:cs="Verdana"/>
              </w:rPr>
              <w:t xml:space="preserve"> dynamic environment</w:t>
            </w:r>
            <w:r w:rsidRPr="00D67314">
              <w:rPr>
                <w:rFonts w:ascii="Calibri" w:hAnsi="Calibri" w:cs="Verdana"/>
              </w:rPr>
              <w:t>.</w:t>
            </w:r>
          </w:p>
          <w:p w14:paraId="4CAD5591" w14:textId="533C7696" w:rsidR="005D129E" w:rsidRPr="004419AE" w:rsidRDefault="005D129E" w:rsidP="004419AE">
            <w:pPr>
              <w:widowControl w:val="0"/>
              <w:numPr>
                <w:ilvl w:val="0"/>
                <w:numId w:val="11"/>
              </w:numPr>
              <w:autoSpaceDE w:val="0"/>
              <w:autoSpaceDN w:val="0"/>
              <w:adjustRightInd w:val="0"/>
              <w:jc w:val="both"/>
              <w:rPr>
                <w:rFonts w:ascii="Calibri" w:hAnsi="Calibri" w:cs="Verdana"/>
              </w:rPr>
            </w:pPr>
            <w:r w:rsidRPr="00D67314">
              <w:rPr>
                <w:rFonts w:ascii="Calibri" w:hAnsi="Calibri" w:cs="Verdana"/>
              </w:rPr>
              <w:t>Having a good kno</w:t>
            </w:r>
            <w:r>
              <w:rPr>
                <w:rFonts w:ascii="Calibri" w:hAnsi="Calibri" w:cs="Verdana"/>
              </w:rPr>
              <w:t>wledge of Java 8, Spring Core,</w:t>
            </w:r>
            <w:r w:rsidRPr="00D67314">
              <w:rPr>
                <w:rFonts w:ascii="Calibri" w:hAnsi="Calibri" w:cs="Verdana"/>
              </w:rPr>
              <w:t xml:space="preserve"> Spring Boot, JSP, Servlet, JDBC.</w:t>
            </w:r>
          </w:p>
          <w:p w14:paraId="2E33A9A1" w14:textId="77777777" w:rsidR="005D129E" w:rsidRPr="00FD3BCE" w:rsidRDefault="005D129E" w:rsidP="00CC04D6">
            <w:pPr>
              <w:widowControl w:val="0"/>
              <w:numPr>
                <w:ilvl w:val="0"/>
                <w:numId w:val="11"/>
              </w:numPr>
              <w:autoSpaceDE w:val="0"/>
              <w:autoSpaceDN w:val="0"/>
              <w:adjustRightInd w:val="0"/>
              <w:jc w:val="both"/>
              <w:rPr>
                <w:rFonts w:ascii="Calibri" w:hAnsi="Calibri" w:cs="Verdana"/>
                <w:lang/>
              </w:rPr>
            </w:pPr>
            <w:r w:rsidRPr="00FD3BCE">
              <w:rPr>
                <w:rFonts w:ascii="Calibri" w:hAnsi="Calibri" w:cs="Verdana"/>
                <w:lang/>
              </w:rPr>
              <w:t>Having good knowledge Junit and Mockito-U</w:t>
            </w:r>
            <w:r>
              <w:rPr>
                <w:rFonts w:ascii="Calibri" w:hAnsi="Calibri" w:cs="Verdana"/>
                <w:lang/>
              </w:rPr>
              <w:t>nit testing frameworks, Jmeter etc</w:t>
            </w:r>
          </w:p>
          <w:p w14:paraId="0EFF4A33" w14:textId="037641C2" w:rsidR="005D129E" w:rsidRPr="00CC04D6" w:rsidRDefault="005D129E" w:rsidP="00CC04D6">
            <w:pPr>
              <w:widowControl w:val="0"/>
              <w:numPr>
                <w:ilvl w:val="0"/>
                <w:numId w:val="11"/>
              </w:numPr>
              <w:autoSpaceDE w:val="0"/>
              <w:autoSpaceDN w:val="0"/>
              <w:adjustRightInd w:val="0"/>
              <w:jc w:val="both"/>
              <w:rPr>
                <w:rFonts w:ascii="Calibri" w:hAnsi="Calibri" w:cs="Verdana"/>
                <w:lang/>
              </w:rPr>
            </w:pPr>
            <w:r w:rsidRPr="00C13680">
              <w:rPr>
                <w:rFonts w:ascii="Calibri" w:hAnsi="Calibri" w:cs="Verdana"/>
                <w:lang/>
              </w:rPr>
              <w:t xml:space="preserve">Working exposure on </w:t>
            </w:r>
            <w:r>
              <w:rPr>
                <w:rFonts w:ascii="Calibri" w:hAnsi="Calibri" w:cs="Verdana"/>
              </w:rPr>
              <w:t xml:space="preserve">IDEs like </w:t>
            </w:r>
            <w:r w:rsidRPr="00FD3BCE">
              <w:rPr>
                <w:rFonts w:ascii="Calibri" w:hAnsi="Calibri" w:cs="Verdana"/>
                <w:bCs/>
                <w:lang/>
              </w:rPr>
              <w:t>Eclipse</w:t>
            </w:r>
            <w:r w:rsidRPr="00FD3BCE">
              <w:rPr>
                <w:rFonts w:ascii="Calibri" w:hAnsi="Calibri" w:cs="Verdana"/>
                <w:bCs/>
              </w:rPr>
              <w:t>, My Eclipse and STS</w:t>
            </w:r>
          </w:p>
          <w:p w14:paraId="300D8C5A" w14:textId="77777777" w:rsidR="00CC04D6" w:rsidRPr="005D129E" w:rsidRDefault="00CC04D6" w:rsidP="00CC04D6">
            <w:pPr>
              <w:numPr>
                <w:ilvl w:val="0"/>
                <w:numId w:val="11"/>
              </w:numPr>
              <w:shd w:val="clear" w:color="auto" w:fill="FFFFFF"/>
              <w:spacing w:before="100" w:beforeAutospacing="1" w:after="100" w:afterAutospacing="1"/>
            </w:pPr>
            <w:r w:rsidRPr="005D129E">
              <w:t>virtualization technologies and Internet protocol</w:t>
            </w:r>
          </w:p>
          <w:p w14:paraId="6AC559A9" w14:textId="581277E5" w:rsidR="00CC04D6" w:rsidRPr="00A70231" w:rsidRDefault="004419AE" w:rsidP="00CC04D6">
            <w:pPr>
              <w:widowControl w:val="0"/>
              <w:numPr>
                <w:ilvl w:val="0"/>
                <w:numId w:val="11"/>
              </w:numPr>
              <w:autoSpaceDE w:val="0"/>
              <w:autoSpaceDN w:val="0"/>
              <w:adjustRightInd w:val="0"/>
              <w:jc w:val="both"/>
              <w:rPr>
                <w:rFonts w:ascii="Calibri" w:hAnsi="Calibri" w:cs="Verdana"/>
                <w:lang/>
              </w:rPr>
            </w:pPr>
            <w:r>
              <w:rPr>
                <w:rFonts w:ascii="Calibri" w:hAnsi="Calibri" w:cs="Verdana"/>
                <w:lang w:val="en-CA"/>
              </w:rPr>
              <w:t xml:space="preserve">I have good experience in </w:t>
            </w:r>
            <w:r w:rsidRPr="005D129E">
              <w:t>Outlook, Word, Excel, PowerPoint</w:t>
            </w:r>
          </w:p>
          <w:p w14:paraId="7FCC4293" w14:textId="77777777" w:rsidR="00A70231" w:rsidRPr="005D129E" w:rsidRDefault="00A70231" w:rsidP="00A70231">
            <w:pPr>
              <w:widowControl w:val="0"/>
              <w:autoSpaceDE w:val="0"/>
              <w:autoSpaceDN w:val="0"/>
              <w:adjustRightInd w:val="0"/>
              <w:ind w:left="720"/>
              <w:jc w:val="both"/>
              <w:rPr>
                <w:rFonts w:ascii="Calibri" w:hAnsi="Calibri" w:cs="Verdana"/>
                <w:lang/>
              </w:rPr>
            </w:pPr>
          </w:p>
          <w:p w14:paraId="41376A1D" w14:textId="22D8F2D9" w:rsidR="005D129E" w:rsidRPr="00952F4F" w:rsidRDefault="005D129E" w:rsidP="00CC04D6">
            <w:pPr>
              <w:widowControl w:val="0"/>
              <w:numPr>
                <w:ilvl w:val="0"/>
                <w:numId w:val="11"/>
              </w:numPr>
              <w:autoSpaceDE w:val="0"/>
              <w:autoSpaceDN w:val="0"/>
              <w:adjustRightInd w:val="0"/>
              <w:spacing w:line="360" w:lineRule="auto"/>
              <w:jc w:val="both"/>
              <w:rPr>
                <w:rFonts w:ascii="Calibri" w:hAnsi="Calibri" w:cs="Verdana"/>
                <w:lang/>
              </w:rPr>
            </w:pPr>
            <w:r>
              <w:rPr>
                <w:rFonts w:ascii="Calibri" w:hAnsi="Calibri" w:cs="Verdana"/>
                <w:bCs/>
                <w:lang w:val="en-CA"/>
              </w:rPr>
              <w:t xml:space="preserve">Technical </w:t>
            </w:r>
            <w:proofErr w:type="gramStart"/>
            <w:r>
              <w:rPr>
                <w:rFonts w:ascii="Calibri" w:hAnsi="Calibri" w:cs="Verdana"/>
                <w:bCs/>
                <w:lang w:val="en-CA"/>
              </w:rPr>
              <w:t>Skills :</w:t>
            </w:r>
            <w:proofErr w:type="gramEnd"/>
          </w:p>
          <w:p w14:paraId="471DB3A1" w14:textId="77777777" w:rsidR="00952F4F" w:rsidRDefault="00952F4F" w:rsidP="00952F4F">
            <w:pPr>
              <w:pStyle w:val="ListParagraph"/>
              <w:rPr>
                <w:rFonts w:ascii="Calibri" w:hAnsi="Calibri" w:cs="Verdana"/>
                <w:lang/>
              </w:rPr>
            </w:pPr>
          </w:p>
          <w:p w14:paraId="77E92AD9" w14:textId="3BFD9681" w:rsidR="00952F4F" w:rsidRPr="005D7ABE" w:rsidRDefault="00952F4F" w:rsidP="00CC04D6">
            <w:pPr>
              <w:widowControl w:val="0"/>
              <w:numPr>
                <w:ilvl w:val="0"/>
                <w:numId w:val="11"/>
              </w:numPr>
              <w:autoSpaceDE w:val="0"/>
              <w:autoSpaceDN w:val="0"/>
              <w:adjustRightInd w:val="0"/>
              <w:spacing w:line="360" w:lineRule="auto"/>
              <w:jc w:val="both"/>
              <w:rPr>
                <w:rFonts w:ascii="Calibri" w:hAnsi="Calibri" w:cs="Verdana"/>
                <w:lang/>
              </w:rPr>
            </w:pPr>
            <w:r>
              <w:rPr>
                <w:rFonts w:ascii="Calibri" w:hAnsi="Calibri" w:cs="Verdana"/>
                <w:lang w:val="en-CA"/>
              </w:rPr>
              <w:t xml:space="preserve">Testing </w:t>
            </w:r>
            <w:proofErr w:type="gramStart"/>
            <w:r>
              <w:rPr>
                <w:rFonts w:ascii="Calibri" w:hAnsi="Calibri" w:cs="Verdana"/>
                <w:lang w:val="en-CA"/>
              </w:rPr>
              <w:t>tolls :</w:t>
            </w:r>
            <w:proofErr w:type="gramEnd"/>
            <w:r>
              <w:rPr>
                <w:rFonts w:ascii="Calibri" w:hAnsi="Calibri" w:cs="Verdana"/>
                <w:lang w:val="en-CA"/>
              </w:rPr>
              <w:t xml:space="preserve"> </w:t>
            </w:r>
            <w:proofErr w:type="spellStart"/>
            <w:r>
              <w:rPr>
                <w:rFonts w:ascii="Calibri" w:hAnsi="Calibri" w:cs="Verdana"/>
                <w:lang w:val="en-CA"/>
              </w:rPr>
              <w:t>Cucumbr,Selenium</w:t>
            </w:r>
            <w:proofErr w:type="spellEnd"/>
            <w:r>
              <w:rPr>
                <w:rFonts w:ascii="Calibri" w:hAnsi="Calibri" w:cs="Verdana"/>
                <w:lang w:val="en-CA"/>
              </w:rPr>
              <w:t xml:space="preserve"> </w:t>
            </w:r>
          </w:p>
          <w:p w14:paraId="1E88A9DB" w14:textId="77777777" w:rsidR="005D129E" w:rsidRPr="003025FC" w:rsidRDefault="005D129E" w:rsidP="00CC04D6">
            <w:pPr>
              <w:widowControl w:val="0"/>
              <w:numPr>
                <w:ilvl w:val="0"/>
                <w:numId w:val="11"/>
              </w:numPr>
              <w:autoSpaceDE w:val="0"/>
              <w:autoSpaceDN w:val="0"/>
              <w:adjustRightInd w:val="0"/>
              <w:spacing w:line="360" w:lineRule="auto"/>
              <w:rPr>
                <w:rFonts w:ascii="Calibri" w:hAnsi="Calibri" w:cs="Verdana"/>
                <w:b/>
                <w:bCs/>
                <w:lang w:val="fr-CA"/>
              </w:rPr>
            </w:pPr>
            <w:r w:rsidRPr="003025FC">
              <w:rPr>
                <w:rFonts w:ascii="Calibri" w:hAnsi="Calibri" w:cs="Verdana"/>
                <w:bCs/>
                <w:lang w:val="fr-CA"/>
              </w:rPr>
              <w:t>Java Technologies</w:t>
            </w:r>
            <w:r w:rsidRPr="003025FC">
              <w:rPr>
                <w:rFonts w:ascii="Calibri" w:hAnsi="Calibri" w:cs="Verdana"/>
                <w:bCs/>
                <w:lang w:val="fr-CA"/>
              </w:rPr>
              <w:tab/>
              <w:t>:</w:t>
            </w:r>
            <w:r w:rsidRPr="003025FC">
              <w:rPr>
                <w:rFonts w:ascii="Calibri" w:hAnsi="Calibri" w:cs="Verdana"/>
                <w:bCs/>
                <w:lang w:val="fr-CA"/>
              </w:rPr>
              <w:tab/>
              <w:t xml:space="preserve">Java, </w:t>
            </w:r>
            <w:r w:rsidRPr="003025FC">
              <w:rPr>
                <w:rFonts w:ascii="Calibri" w:hAnsi="Calibri" w:cs="Verdana"/>
                <w:bCs/>
                <w:lang w:val="fr-CA"/>
              </w:rPr>
              <w:lastRenderedPageBreak/>
              <w:t>JDBC, Servlets, JSP</w:t>
            </w:r>
          </w:p>
          <w:p w14:paraId="7BE8FA11" w14:textId="77777777" w:rsidR="005D129E" w:rsidRPr="00C13680" w:rsidRDefault="005D129E" w:rsidP="00CC04D6">
            <w:pPr>
              <w:widowControl w:val="0"/>
              <w:numPr>
                <w:ilvl w:val="0"/>
                <w:numId w:val="11"/>
              </w:numPr>
              <w:autoSpaceDE w:val="0"/>
              <w:autoSpaceDN w:val="0"/>
              <w:adjustRightInd w:val="0"/>
              <w:spacing w:line="360" w:lineRule="auto"/>
              <w:rPr>
                <w:rFonts w:ascii="Calibri" w:hAnsi="Calibri" w:cs="Verdana"/>
                <w:b/>
                <w:bCs/>
              </w:rPr>
            </w:pPr>
            <w:r w:rsidRPr="00C13680">
              <w:rPr>
                <w:rFonts w:ascii="Calibri" w:hAnsi="Calibri" w:cs="Verdana"/>
                <w:bCs/>
              </w:rPr>
              <w:t xml:space="preserve">Databases            </w:t>
            </w:r>
            <w:r>
              <w:rPr>
                <w:rFonts w:ascii="Calibri" w:hAnsi="Calibri" w:cs="Verdana"/>
              </w:rPr>
              <w:tab/>
            </w:r>
            <w:r w:rsidRPr="00C13680">
              <w:rPr>
                <w:rFonts w:ascii="Calibri" w:hAnsi="Calibri" w:cs="Verdana"/>
                <w:bCs/>
              </w:rPr>
              <w:t>:</w:t>
            </w:r>
            <w:r w:rsidRPr="00C13680">
              <w:rPr>
                <w:rFonts w:ascii="Calibri" w:hAnsi="Calibri" w:cs="Verdana"/>
                <w:bCs/>
              </w:rPr>
              <w:tab/>
              <w:t>Oracle</w:t>
            </w:r>
            <w:r>
              <w:rPr>
                <w:rFonts w:ascii="Calibri" w:hAnsi="Calibri" w:cs="Verdana"/>
                <w:bCs/>
              </w:rPr>
              <w:t>, MySQL</w:t>
            </w:r>
          </w:p>
          <w:p w14:paraId="33CE5144" w14:textId="77777777" w:rsidR="005D129E" w:rsidRPr="00C13680" w:rsidRDefault="005D129E" w:rsidP="00CC04D6">
            <w:pPr>
              <w:widowControl w:val="0"/>
              <w:numPr>
                <w:ilvl w:val="0"/>
                <w:numId w:val="11"/>
              </w:numPr>
              <w:autoSpaceDE w:val="0"/>
              <w:autoSpaceDN w:val="0"/>
              <w:adjustRightInd w:val="0"/>
              <w:spacing w:line="360" w:lineRule="auto"/>
              <w:rPr>
                <w:rFonts w:ascii="Calibri" w:hAnsi="Calibri" w:cs="Verdana"/>
                <w:b/>
                <w:bCs/>
              </w:rPr>
            </w:pPr>
            <w:r w:rsidRPr="00C13680">
              <w:rPr>
                <w:rFonts w:ascii="Calibri" w:hAnsi="Calibri" w:cs="Verdana"/>
                <w:bCs/>
              </w:rPr>
              <w:t>Web/App S</w:t>
            </w:r>
            <w:r>
              <w:rPr>
                <w:rFonts w:ascii="Calibri" w:hAnsi="Calibri" w:cs="Verdana"/>
                <w:bCs/>
              </w:rPr>
              <w:t>ervers</w:t>
            </w:r>
            <w:r>
              <w:rPr>
                <w:rFonts w:ascii="Calibri" w:hAnsi="Calibri" w:cs="Verdana"/>
                <w:bCs/>
              </w:rPr>
              <w:tab/>
              <w:t>:</w:t>
            </w:r>
            <w:r>
              <w:rPr>
                <w:rFonts w:ascii="Calibri" w:hAnsi="Calibri" w:cs="Verdana"/>
                <w:bCs/>
              </w:rPr>
              <w:tab/>
              <w:t xml:space="preserve">Apache Tomcat, </w:t>
            </w:r>
          </w:p>
          <w:p w14:paraId="0D10778C" w14:textId="77777777" w:rsidR="005D129E" w:rsidRPr="00C13680" w:rsidRDefault="005D129E" w:rsidP="00CC04D6">
            <w:pPr>
              <w:widowControl w:val="0"/>
              <w:numPr>
                <w:ilvl w:val="0"/>
                <w:numId w:val="11"/>
              </w:numPr>
              <w:autoSpaceDE w:val="0"/>
              <w:autoSpaceDN w:val="0"/>
              <w:adjustRightInd w:val="0"/>
              <w:spacing w:line="360" w:lineRule="auto"/>
              <w:rPr>
                <w:rFonts w:ascii="Calibri" w:hAnsi="Calibri" w:cs="Verdana"/>
                <w:b/>
                <w:bCs/>
              </w:rPr>
            </w:pPr>
            <w:r w:rsidRPr="00C13680">
              <w:rPr>
                <w:rFonts w:ascii="Calibri" w:hAnsi="Calibri" w:cs="Verdana"/>
                <w:bCs/>
              </w:rPr>
              <w:t xml:space="preserve">Java IDE        </w:t>
            </w:r>
            <w:r w:rsidRPr="00C13680">
              <w:rPr>
                <w:rFonts w:ascii="Calibri" w:hAnsi="Calibri" w:cs="Verdana"/>
                <w:bCs/>
              </w:rPr>
              <w:tab/>
              <w:t xml:space="preserve">          </w:t>
            </w:r>
            <w:r w:rsidRPr="00C13680">
              <w:rPr>
                <w:rFonts w:ascii="Calibri" w:hAnsi="Calibri" w:cs="Verdana"/>
                <w:bCs/>
              </w:rPr>
              <w:tab/>
            </w:r>
            <w:r>
              <w:rPr>
                <w:rFonts w:ascii="Calibri" w:hAnsi="Calibri" w:cs="Verdana"/>
                <w:bCs/>
              </w:rPr>
              <w:t>:</w:t>
            </w:r>
            <w:r>
              <w:rPr>
                <w:rFonts w:ascii="Calibri" w:hAnsi="Calibri" w:cs="Verdana"/>
                <w:bCs/>
              </w:rPr>
              <w:tab/>
              <w:t>Eclipse, STS</w:t>
            </w:r>
          </w:p>
          <w:p w14:paraId="4BC6E12B" w14:textId="77777777" w:rsidR="005D129E" w:rsidRPr="00C13680" w:rsidRDefault="005D129E" w:rsidP="00CC04D6">
            <w:pPr>
              <w:widowControl w:val="0"/>
              <w:numPr>
                <w:ilvl w:val="0"/>
                <w:numId w:val="11"/>
              </w:numPr>
              <w:autoSpaceDE w:val="0"/>
              <w:autoSpaceDN w:val="0"/>
              <w:adjustRightInd w:val="0"/>
              <w:spacing w:line="360" w:lineRule="auto"/>
              <w:rPr>
                <w:rFonts w:ascii="Calibri" w:hAnsi="Calibri" w:cs="Verdana"/>
                <w:b/>
                <w:bCs/>
              </w:rPr>
            </w:pPr>
            <w:r w:rsidRPr="00C13680">
              <w:rPr>
                <w:rFonts w:ascii="Calibri" w:hAnsi="Calibri" w:cs="Verdana"/>
                <w:bCs/>
              </w:rPr>
              <w:t>Operating Systems</w:t>
            </w:r>
            <w:r w:rsidRPr="00C13680">
              <w:rPr>
                <w:rFonts w:ascii="Calibri" w:hAnsi="Calibri" w:cs="Verdana"/>
                <w:bCs/>
              </w:rPr>
              <w:tab/>
              <w:t>:</w:t>
            </w:r>
            <w:r w:rsidRPr="00C13680">
              <w:rPr>
                <w:rFonts w:ascii="Calibri" w:hAnsi="Calibri" w:cs="Verdana"/>
                <w:bCs/>
              </w:rPr>
              <w:tab/>
              <w:t>Windows family</w:t>
            </w:r>
          </w:p>
          <w:p w14:paraId="27B90803" w14:textId="77777777" w:rsidR="005D129E" w:rsidRPr="002F04A3" w:rsidRDefault="005D129E" w:rsidP="00CC04D6">
            <w:pPr>
              <w:widowControl w:val="0"/>
              <w:numPr>
                <w:ilvl w:val="0"/>
                <w:numId w:val="11"/>
              </w:numPr>
              <w:autoSpaceDE w:val="0"/>
              <w:autoSpaceDN w:val="0"/>
              <w:adjustRightInd w:val="0"/>
              <w:spacing w:line="360" w:lineRule="auto"/>
              <w:rPr>
                <w:rFonts w:ascii="Calibri" w:hAnsi="Calibri" w:cs="Verdana"/>
                <w:b/>
                <w:bCs/>
              </w:rPr>
            </w:pPr>
            <w:r w:rsidRPr="00C13680">
              <w:rPr>
                <w:rFonts w:ascii="Calibri" w:hAnsi="Calibri"/>
              </w:rPr>
              <w:t>Frameworks</w:t>
            </w:r>
            <w:r w:rsidRPr="00C13680">
              <w:rPr>
                <w:rFonts w:ascii="Calibri" w:hAnsi="Calibri"/>
              </w:rPr>
              <w:tab/>
            </w:r>
            <w:r>
              <w:rPr>
                <w:rFonts w:ascii="Calibri" w:hAnsi="Calibri"/>
              </w:rPr>
              <w:tab/>
              <w:t>:</w:t>
            </w:r>
            <w:r>
              <w:rPr>
                <w:rFonts w:ascii="Calibri" w:hAnsi="Calibri"/>
              </w:rPr>
              <w:tab/>
              <w:t xml:space="preserve"> Spring, Hibernate, Web Services</w:t>
            </w:r>
          </w:p>
          <w:p w14:paraId="16D15F2F" w14:textId="41964741" w:rsidR="00C634A6" w:rsidRPr="00D26A99" w:rsidRDefault="005D129E" w:rsidP="00CC04D6">
            <w:pPr>
              <w:pStyle w:val="ListParagraph"/>
              <w:numPr>
                <w:ilvl w:val="0"/>
                <w:numId w:val="11"/>
              </w:numPr>
            </w:pPr>
            <w:r w:rsidRPr="00EE6273">
              <w:rPr>
                <w:rFonts w:ascii="Calibri" w:hAnsi="Calibri" w:cs="Verdana"/>
                <w:bCs/>
              </w:rPr>
              <w:t>Other Technologies</w:t>
            </w:r>
            <w:r w:rsidRPr="00EE6273">
              <w:rPr>
                <w:rFonts w:ascii="Calibri" w:hAnsi="Calibri" w:cs="Verdana"/>
                <w:bCs/>
              </w:rPr>
              <w:tab/>
              <w:t>:</w:t>
            </w:r>
            <w:r w:rsidRPr="00EE6273">
              <w:rPr>
                <w:rFonts w:ascii="Calibri" w:hAnsi="Calibri" w:cs="Verdana"/>
                <w:bCs/>
              </w:rPr>
              <w:tab/>
              <w:t>HTML, XML, JavaScript</w:t>
            </w:r>
          </w:p>
          <w:p w14:paraId="3D385929" w14:textId="77777777" w:rsidR="00D26A99" w:rsidRPr="00952F4F" w:rsidRDefault="00D26A99" w:rsidP="00D26A99">
            <w:pPr>
              <w:pStyle w:val="ListParagraph"/>
            </w:pPr>
          </w:p>
          <w:p w14:paraId="1D621EAD" w14:textId="3D87DED8" w:rsidR="00952F4F" w:rsidRPr="00952F4F" w:rsidRDefault="00952F4F" w:rsidP="00CC04D6">
            <w:pPr>
              <w:pStyle w:val="ListParagraph"/>
              <w:numPr>
                <w:ilvl w:val="0"/>
                <w:numId w:val="11"/>
              </w:numPr>
            </w:pPr>
            <w:r>
              <w:rPr>
                <w:bCs/>
              </w:rPr>
              <w:t>I am team player, and I am having strong analytical skills.</w:t>
            </w:r>
          </w:p>
          <w:p w14:paraId="1BE94A7C" w14:textId="7329BA32" w:rsidR="00952F4F" w:rsidRDefault="00952F4F" w:rsidP="00CC04D6">
            <w:pPr>
              <w:pStyle w:val="ListParagraph"/>
              <w:numPr>
                <w:ilvl w:val="0"/>
                <w:numId w:val="11"/>
              </w:numPr>
            </w:pPr>
            <w:r>
              <w:t>I have aa good time management skills.</w:t>
            </w:r>
          </w:p>
          <w:p w14:paraId="58358566" w14:textId="1B4A60E0" w:rsidR="00952F4F" w:rsidRDefault="00952F4F" w:rsidP="00CC04D6">
            <w:pPr>
              <w:pStyle w:val="ListParagraph"/>
              <w:numPr>
                <w:ilvl w:val="0"/>
                <w:numId w:val="11"/>
              </w:numPr>
            </w:pPr>
            <w:r>
              <w:t>I am having good communication skills.</w:t>
            </w:r>
          </w:p>
          <w:p w14:paraId="411F0C55" w14:textId="77777777" w:rsidR="00C634A6" w:rsidRDefault="00C634A6" w:rsidP="00C634A6"/>
          <w:p w14:paraId="3DC9B2FC" w14:textId="77777777" w:rsidR="00C634A6" w:rsidRDefault="00C634A6" w:rsidP="00C634A6"/>
          <w:p w14:paraId="3B316004" w14:textId="77777777" w:rsidR="00C634A6" w:rsidRDefault="00C634A6" w:rsidP="00C634A6"/>
          <w:p w14:paraId="48602114" w14:textId="7DE4522C" w:rsidR="003D7E20" w:rsidRDefault="003D7E20" w:rsidP="00C634A6">
            <w:r>
              <w:tab/>
            </w:r>
          </w:p>
          <w:p w14:paraId="2AE1C4CC" w14:textId="77777777" w:rsidR="003D7E20" w:rsidRDefault="003D7E20" w:rsidP="00C634A6"/>
        </w:tc>
      </w:tr>
    </w:tbl>
    <w:p w14:paraId="2A8366F7" w14:textId="6639BACB" w:rsidR="00C634A6" w:rsidRDefault="00C634A6" w:rsidP="00C634A6">
      <w:pPr>
        <w:pStyle w:val="H2"/>
      </w:pPr>
      <w:r>
        <w:lastRenderedPageBreak/>
        <w:t>Writing your Cover Letter—3 paragraph method</w:t>
      </w:r>
    </w:p>
    <w:p w14:paraId="4FBFEBD1" w14:textId="0EAFF245" w:rsidR="00D24B57" w:rsidRPr="00D24B57" w:rsidRDefault="00D24B57" w:rsidP="00D24B57">
      <w:r w:rsidRPr="00D24B57">
        <w:t xml:space="preserve">Using the </w:t>
      </w:r>
      <w:r w:rsidR="00312520">
        <w:t xml:space="preserve">module as an example </w:t>
      </w:r>
      <w:r w:rsidRPr="00D24B57">
        <w:t>craft the three distinct paragraphs of your cover letter.</w:t>
      </w:r>
    </w:p>
    <w:tbl>
      <w:tblPr>
        <w:tblStyle w:val="TableGrid"/>
        <w:tblW w:w="0" w:type="auto"/>
        <w:tblLook w:val="01E0" w:firstRow="1" w:lastRow="1" w:firstColumn="1" w:lastColumn="1" w:noHBand="0" w:noVBand="0"/>
      </w:tblPr>
      <w:tblGrid>
        <w:gridCol w:w="1188"/>
        <w:gridCol w:w="9297"/>
      </w:tblGrid>
      <w:tr w:rsidR="00C634A6" w:rsidRPr="000348D1" w14:paraId="37A92F2B" w14:textId="77777777" w:rsidTr="00CA5960">
        <w:tc>
          <w:tcPr>
            <w:tcW w:w="1188" w:type="dxa"/>
          </w:tcPr>
          <w:p w14:paraId="1E75EE50" w14:textId="77777777" w:rsidR="00C634A6" w:rsidRDefault="00C634A6" w:rsidP="00C634A6">
            <w:r w:rsidRPr="000348D1">
              <w:t>Talk About Them!</w:t>
            </w:r>
          </w:p>
          <w:p w14:paraId="2E83BFE5" w14:textId="77777777" w:rsidR="00C634A6" w:rsidRDefault="00C634A6" w:rsidP="00C634A6"/>
          <w:p w14:paraId="452F0447" w14:textId="77777777" w:rsidR="00C634A6" w:rsidRDefault="00C634A6" w:rsidP="00C634A6"/>
          <w:p w14:paraId="735BC28C" w14:textId="77777777" w:rsidR="00C634A6" w:rsidRDefault="00C634A6" w:rsidP="00C634A6"/>
          <w:p w14:paraId="602DF5B8" w14:textId="37C3F35B" w:rsidR="00C634A6" w:rsidRPr="000348D1" w:rsidRDefault="00C634A6" w:rsidP="00C634A6"/>
        </w:tc>
        <w:tc>
          <w:tcPr>
            <w:tcW w:w="9297" w:type="dxa"/>
          </w:tcPr>
          <w:p w14:paraId="5E3879E5" w14:textId="64DD0B07" w:rsidR="00C634A6" w:rsidRPr="000348D1" w:rsidRDefault="005D129E" w:rsidP="00CA5960">
            <w:r>
              <w:t xml:space="preserve">Bell is </w:t>
            </w:r>
            <w:r w:rsidRPr="00CA5960">
              <w:rPr>
                <w:rFonts w:ascii="Segoe UI" w:hAnsi="Segoe UI" w:cs="Segoe UI"/>
                <w:sz w:val="21"/>
                <w:szCs w:val="21"/>
                <w:shd w:val="clear" w:color="auto" w:fill="FFFFFF"/>
              </w:rPr>
              <w:t xml:space="preserve">Canada’s communications leader for 140 </w:t>
            </w:r>
            <w:proofErr w:type="gramStart"/>
            <w:r w:rsidRPr="00CA5960">
              <w:rPr>
                <w:rFonts w:ascii="Segoe UI" w:hAnsi="Segoe UI" w:cs="Segoe UI"/>
                <w:sz w:val="21"/>
                <w:szCs w:val="21"/>
                <w:shd w:val="clear" w:color="auto" w:fill="FFFFFF"/>
              </w:rPr>
              <w:t>years,</w:t>
            </w:r>
            <w:proofErr w:type="gramEnd"/>
            <w:r w:rsidRPr="00CA5960">
              <w:rPr>
                <w:rFonts w:ascii="Segoe UI" w:hAnsi="Segoe UI" w:cs="Segoe UI"/>
                <w:sz w:val="21"/>
                <w:szCs w:val="21"/>
                <w:shd w:val="clear" w:color="auto" w:fill="FFFFFF"/>
              </w:rPr>
              <w:t xml:space="preserve"> Bell continues to transform itself to provide more value to its customers and shareholders. Our goal is to be recognized by customers as Canada’s leading communications company. To achieve it, we rely on the efforts, engagement and expertise of our employees. Our 50,000+ team members are located across Canada, working in thousands of locations in urban and rural areas. Our diverse team is made up of individuals who are highly skilled in a broad range of jobs, working in an environment designed to nurture an engaged workforce and a performance-driven culture. We focus on attracting, developing, and retaining the best talent, as well as creating a positive employee experience that drives effectiveness and high performance in our evolving business environment. Through workplace wellness initiatives – including innovative mental health programs – and by celebrating diversity in the workplace, we reinforce our commitment to create an inclusive atmosphere for all team members.</w:t>
            </w:r>
          </w:p>
        </w:tc>
      </w:tr>
      <w:tr w:rsidR="00C634A6" w:rsidRPr="000348D1" w14:paraId="1D377DB7" w14:textId="77777777" w:rsidTr="00CA5960">
        <w:tc>
          <w:tcPr>
            <w:tcW w:w="1188" w:type="dxa"/>
          </w:tcPr>
          <w:p w14:paraId="70834A74" w14:textId="77777777" w:rsidR="00C634A6" w:rsidRPr="000348D1" w:rsidRDefault="00C634A6" w:rsidP="00C634A6">
            <w:r w:rsidRPr="000348D1">
              <w:t xml:space="preserve">Talk About </w:t>
            </w:r>
          </w:p>
          <w:p w14:paraId="0E28B86E" w14:textId="77777777" w:rsidR="00C634A6" w:rsidRDefault="00C634A6" w:rsidP="00C634A6">
            <w:r w:rsidRPr="000348D1">
              <w:t>You!</w:t>
            </w:r>
          </w:p>
          <w:p w14:paraId="4281A2D4" w14:textId="77777777" w:rsidR="00C634A6" w:rsidRDefault="00C634A6" w:rsidP="00C634A6"/>
          <w:p w14:paraId="65FC86ED" w14:textId="77777777" w:rsidR="00C634A6" w:rsidRDefault="00C634A6" w:rsidP="00C634A6"/>
          <w:p w14:paraId="2678F6B7" w14:textId="77777777" w:rsidR="00C634A6" w:rsidRDefault="00C634A6" w:rsidP="00C634A6"/>
          <w:p w14:paraId="77CC2911" w14:textId="23D110A9" w:rsidR="00C634A6" w:rsidRPr="000348D1" w:rsidRDefault="00C634A6" w:rsidP="00C634A6"/>
        </w:tc>
        <w:tc>
          <w:tcPr>
            <w:tcW w:w="9297" w:type="dxa"/>
          </w:tcPr>
          <w:p w14:paraId="6E5064CA" w14:textId="3211F914" w:rsidR="00C634A6" w:rsidRPr="00695164" w:rsidRDefault="00695164" w:rsidP="00F50952">
            <w:pPr>
              <w:widowControl w:val="0"/>
              <w:autoSpaceDE w:val="0"/>
              <w:autoSpaceDN w:val="0"/>
              <w:adjustRightInd w:val="0"/>
              <w:jc w:val="both"/>
              <w:rPr>
                <w:rFonts w:ascii="Calibri" w:hAnsi="Calibri" w:cs="Verdana"/>
              </w:rPr>
            </w:pPr>
            <w:r>
              <w:rPr>
                <w:rFonts w:ascii="Calibri" w:hAnsi="Calibri" w:cs="Verdana"/>
              </w:rPr>
              <w:t>I have o</w:t>
            </w:r>
            <w:r w:rsidRPr="00D67314">
              <w:rPr>
                <w:rFonts w:ascii="Calibri" w:hAnsi="Calibri" w:cs="Verdana"/>
              </w:rPr>
              <w:t xml:space="preserve">verall </w:t>
            </w:r>
            <w:r>
              <w:rPr>
                <w:rFonts w:ascii="Calibri" w:hAnsi="Calibri" w:cs="Verdana"/>
              </w:rPr>
              <w:t>5</w:t>
            </w:r>
            <w:r w:rsidRPr="00D67314">
              <w:rPr>
                <w:rFonts w:ascii="Calibri" w:hAnsi="Calibri" w:cs="Verdana"/>
              </w:rPr>
              <w:t xml:space="preserve"> years of experience in IT industry involving Development, Build and Deployment of Software </w:t>
            </w:r>
            <w:r w:rsidR="00CA5960" w:rsidRPr="00D67314">
              <w:rPr>
                <w:rFonts w:ascii="Calibri" w:hAnsi="Calibri" w:cs="Verdana"/>
              </w:rPr>
              <w:t>Applications.</w:t>
            </w:r>
            <w:r w:rsidR="00CA5960">
              <w:rPr>
                <w:rFonts w:ascii="Calibri" w:hAnsi="Calibri" w:cs="Verdana"/>
              </w:rPr>
              <w:t xml:space="preserve"> I</w:t>
            </w:r>
            <w:r>
              <w:rPr>
                <w:rFonts w:ascii="Calibri" w:hAnsi="Calibri" w:cs="Verdana"/>
              </w:rPr>
              <w:t xml:space="preserve"> am h</w:t>
            </w:r>
            <w:r>
              <w:rPr>
                <w:rFonts w:ascii="Calibri" w:hAnsi="Calibri" w:cs="Verdana"/>
              </w:rPr>
              <w:t xml:space="preserve">aving hands on experience in implementing </w:t>
            </w:r>
            <w:r w:rsidRPr="00FD3BCE">
              <w:rPr>
                <w:rFonts w:ascii="Calibri" w:hAnsi="Calibri" w:cs="Verdana"/>
              </w:rPr>
              <w:t>MVC</w:t>
            </w:r>
            <w:r>
              <w:rPr>
                <w:rFonts w:ascii="Calibri" w:hAnsi="Calibri" w:cs="Verdana"/>
              </w:rPr>
              <w:t xml:space="preserve"> </w:t>
            </w:r>
            <w:r w:rsidR="00CA5960">
              <w:rPr>
                <w:rFonts w:ascii="Calibri" w:hAnsi="Calibri" w:cs="Verdana"/>
              </w:rPr>
              <w:t xml:space="preserve">architecture in many </w:t>
            </w:r>
            <w:r w:rsidR="00952F4F">
              <w:rPr>
                <w:rFonts w:ascii="Calibri" w:hAnsi="Calibri" w:cs="Verdana"/>
              </w:rPr>
              <w:t xml:space="preserve">software </w:t>
            </w:r>
            <w:proofErr w:type="gramStart"/>
            <w:r w:rsidR="00952F4F">
              <w:rPr>
                <w:rFonts w:ascii="Calibri" w:hAnsi="Calibri" w:cs="Verdana"/>
              </w:rPr>
              <w:t>projects</w:t>
            </w:r>
            <w:r w:rsidR="00CA5960">
              <w:rPr>
                <w:rFonts w:ascii="Calibri" w:hAnsi="Calibri" w:cs="Verdana"/>
              </w:rPr>
              <w:t xml:space="preserve"> .</w:t>
            </w:r>
            <w:proofErr w:type="gramEnd"/>
            <w:r w:rsidR="00CA5960">
              <w:rPr>
                <w:rFonts w:ascii="Calibri" w:hAnsi="Calibri" w:cs="Verdana"/>
              </w:rPr>
              <w:t xml:space="preserve"> I</w:t>
            </w:r>
            <w:r>
              <w:rPr>
                <w:rFonts w:ascii="Calibri" w:hAnsi="Calibri" w:cs="Verdana"/>
              </w:rPr>
              <w:t xml:space="preserve"> have w</w:t>
            </w:r>
            <w:r w:rsidRPr="00D67314">
              <w:rPr>
                <w:rFonts w:ascii="Calibri" w:hAnsi="Calibri" w:cs="Verdana"/>
              </w:rPr>
              <w:t xml:space="preserve">ork experience with Agile </w:t>
            </w:r>
            <w:r w:rsidR="00CA5960" w:rsidRPr="00D67314">
              <w:rPr>
                <w:rFonts w:ascii="Calibri" w:hAnsi="Calibri" w:cs="Verdana"/>
              </w:rPr>
              <w:t>process</w:t>
            </w:r>
            <w:r w:rsidR="00CA5960">
              <w:rPr>
                <w:rFonts w:ascii="Calibri" w:hAnsi="Calibri" w:cs="Verdana"/>
              </w:rPr>
              <w:t xml:space="preserve"> for the management</w:t>
            </w:r>
            <w:r w:rsidR="00CA5960" w:rsidRPr="00D67314">
              <w:rPr>
                <w:rFonts w:ascii="Calibri" w:hAnsi="Calibri" w:cs="Verdana"/>
              </w:rPr>
              <w:t>.</w:t>
            </w:r>
            <w:r w:rsidR="00CA5960">
              <w:rPr>
                <w:rFonts w:ascii="Calibri" w:hAnsi="Calibri" w:cs="Verdana"/>
              </w:rPr>
              <w:t xml:space="preserve"> I</w:t>
            </w:r>
            <w:r>
              <w:rPr>
                <w:rFonts w:ascii="Calibri" w:hAnsi="Calibri" w:cs="Verdana"/>
              </w:rPr>
              <w:t xml:space="preserve"> have </w:t>
            </w:r>
            <w:r w:rsidRPr="00D67314">
              <w:rPr>
                <w:rFonts w:ascii="Calibri" w:hAnsi="Calibri" w:cs="Verdana"/>
              </w:rPr>
              <w:t>a</w:t>
            </w:r>
            <w:r w:rsidRPr="00D67314">
              <w:rPr>
                <w:rFonts w:ascii="Calibri" w:hAnsi="Calibri" w:cs="Verdana"/>
              </w:rPr>
              <w:t xml:space="preserve"> good kno</w:t>
            </w:r>
            <w:r>
              <w:rPr>
                <w:rFonts w:ascii="Calibri" w:hAnsi="Calibri" w:cs="Verdana"/>
              </w:rPr>
              <w:t>wledge of Java 8, Spring Core,</w:t>
            </w:r>
            <w:r w:rsidRPr="00D67314">
              <w:rPr>
                <w:rFonts w:ascii="Calibri" w:hAnsi="Calibri" w:cs="Verdana"/>
              </w:rPr>
              <w:t xml:space="preserve"> Spring Boot, JSP, Servlet, JDBC.</w:t>
            </w:r>
            <w:r>
              <w:rPr>
                <w:rFonts w:ascii="Calibri" w:hAnsi="Calibri" w:cs="Verdana"/>
                <w:lang w:val="en-CA"/>
              </w:rPr>
              <w:t>I have e</w:t>
            </w:r>
            <w:r w:rsidRPr="00D67314">
              <w:rPr>
                <w:rFonts w:ascii="Calibri" w:hAnsi="Calibri" w:cs="Verdana"/>
                <w:lang/>
              </w:rPr>
              <w:t>xperience in developing an application using Spring MVC Framework, Spring Boot, Rest web service</w:t>
            </w:r>
            <w:r w:rsidR="000304BA">
              <w:rPr>
                <w:rFonts w:ascii="Calibri" w:hAnsi="Calibri" w:cs="Verdana"/>
                <w:lang w:val="en-CA"/>
              </w:rPr>
              <w:t xml:space="preserve"> </w:t>
            </w:r>
            <w:r w:rsidRPr="00D67314">
              <w:rPr>
                <w:rFonts w:ascii="Calibri" w:hAnsi="Calibri" w:cs="Verdana"/>
                <w:lang/>
              </w:rPr>
              <w:t>and having knowledge of Hibernate (ORM tool) Framework.</w:t>
            </w:r>
            <w:r>
              <w:rPr>
                <w:rFonts w:ascii="Calibri" w:hAnsi="Calibri" w:cs="Verdana"/>
              </w:rPr>
              <w:t>I have</w:t>
            </w:r>
            <w:r>
              <w:rPr>
                <w:rFonts w:ascii="Calibri" w:hAnsi="Calibri" w:cs="Verdana"/>
              </w:rPr>
              <w:t xml:space="preserve"> experience in using and implementing </w:t>
            </w:r>
            <w:r w:rsidRPr="00FD3BCE">
              <w:rPr>
                <w:rFonts w:ascii="Calibri" w:hAnsi="Calibri" w:cs="Verdana"/>
              </w:rPr>
              <w:t>Design Patterns</w:t>
            </w:r>
            <w:r w:rsidR="00F50952">
              <w:rPr>
                <w:rFonts w:ascii="Calibri" w:hAnsi="Calibri" w:cs="Verdana"/>
              </w:rPr>
              <w:t>.</w:t>
            </w:r>
            <w:r>
              <w:rPr>
                <w:rFonts w:ascii="Calibri" w:hAnsi="Calibri" w:cs="Verdana"/>
                <w:lang w:val="en-CA"/>
              </w:rPr>
              <w:t xml:space="preserve">I have </w:t>
            </w:r>
            <w:r w:rsidRPr="00FD3BCE">
              <w:rPr>
                <w:rFonts w:ascii="Calibri" w:hAnsi="Calibri" w:cs="Verdana"/>
                <w:lang/>
              </w:rPr>
              <w:lastRenderedPageBreak/>
              <w:t>good</w:t>
            </w:r>
            <w:r w:rsidRPr="00FD3BCE">
              <w:rPr>
                <w:rFonts w:ascii="Calibri" w:hAnsi="Calibri" w:cs="Verdana"/>
                <w:lang/>
              </w:rPr>
              <w:t xml:space="preserve"> knowledge Junit and Mockito-U</w:t>
            </w:r>
            <w:r>
              <w:rPr>
                <w:rFonts w:ascii="Calibri" w:hAnsi="Calibri" w:cs="Verdana"/>
                <w:lang/>
              </w:rPr>
              <w:t>nit testing frameworks, Jmeter etc</w:t>
            </w:r>
            <w:r w:rsidR="00F50952">
              <w:rPr>
                <w:rFonts w:ascii="Calibri" w:hAnsi="Calibri" w:cs="Verdana"/>
                <w:lang w:val="en-CA"/>
              </w:rPr>
              <w:t xml:space="preserve"> .</w:t>
            </w:r>
            <w:r>
              <w:rPr>
                <w:rFonts w:ascii="Calibri" w:hAnsi="Calibri" w:cs="Verdana"/>
                <w:lang w:val="en-CA"/>
              </w:rPr>
              <w:t xml:space="preserve">I have a great </w:t>
            </w:r>
            <w:r w:rsidRPr="00C13680">
              <w:rPr>
                <w:rFonts w:ascii="Calibri" w:hAnsi="Calibri" w:cs="Verdana"/>
                <w:lang/>
              </w:rPr>
              <w:t xml:space="preserve">exposure on </w:t>
            </w:r>
            <w:r>
              <w:rPr>
                <w:rFonts w:ascii="Calibri" w:hAnsi="Calibri" w:cs="Verdana"/>
              </w:rPr>
              <w:t xml:space="preserve">IDEs like </w:t>
            </w:r>
            <w:r w:rsidRPr="00FD3BCE">
              <w:rPr>
                <w:rFonts w:ascii="Calibri" w:hAnsi="Calibri" w:cs="Verdana"/>
                <w:bCs/>
                <w:lang/>
              </w:rPr>
              <w:t>Eclipse</w:t>
            </w:r>
            <w:r w:rsidRPr="00FD3BCE">
              <w:rPr>
                <w:rFonts w:ascii="Calibri" w:hAnsi="Calibri" w:cs="Verdana"/>
                <w:bCs/>
              </w:rPr>
              <w:t>, My Eclipse and STS</w:t>
            </w:r>
            <w:r w:rsidR="00F50952">
              <w:rPr>
                <w:rFonts w:ascii="Calibri" w:hAnsi="Calibri" w:cs="Verdana"/>
                <w:bCs/>
              </w:rPr>
              <w:t>.</w:t>
            </w:r>
            <w:r>
              <w:rPr>
                <w:rFonts w:ascii="Calibri" w:hAnsi="Calibri" w:cs="Verdana"/>
              </w:rPr>
              <w:t>I have</w:t>
            </w:r>
            <w:r w:rsidRPr="00547A9C">
              <w:rPr>
                <w:rFonts w:ascii="Calibri" w:hAnsi="Calibri" w:cs="Verdana"/>
              </w:rPr>
              <w:t xml:space="preserve"> ability to work under pressure, prioritize objectives and meet stringent deadlines, quick learner</w:t>
            </w:r>
            <w:r>
              <w:rPr>
                <w:rFonts w:ascii="Calibri" w:hAnsi="Calibri" w:cs="Verdana"/>
              </w:rPr>
              <w:t>.</w:t>
            </w:r>
          </w:p>
        </w:tc>
      </w:tr>
      <w:tr w:rsidR="00C634A6" w:rsidRPr="000348D1" w14:paraId="1A444A25" w14:textId="77777777" w:rsidTr="00CA5960">
        <w:tc>
          <w:tcPr>
            <w:tcW w:w="1188" w:type="dxa"/>
          </w:tcPr>
          <w:p w14:paraId="7F9EB07E" w14:textId="77777777" w:rsidR="00C634A6" w:rsidRDefault="00C634A6" w:rsidP="00C634A6">
            <w:r w:rsidRPr="000348D1">
              <w:lastRenderedPageBreak/>
              <w:t>Ask!</w:t>
            </w:r>
          </w:p>
          <w:p w14:paraId="5BD4FFA7" w14:textId="77777777" w:rsidR="00C634A6" w:rsidRDefault="00C634A6" w:rsidP="00C634A6"/>
          <w:p w14:paraId="35C99F8F" w14:textId="77777777" w:rsidR="00C634A6" w:rsidRDefault="00C634A6" w:rsidP="00C634A6"/>
          <w:p w14:paraId="42B7661E" w14:textId="77777777" w:rsidR="00C634A6" w:rsidRDefault="00C634A6" w:rsidP="00C634A6"/>
          <w:p w14:paraId="74DE9158" w14:textId="12FB0339" w:rsidR="00C634A6" w:rsidRPr="000348D1" w:rsidRDefault="00C634A6" w:rsidP="00C634A6">
            <w:r w:rsidRPr="000348D1">
              <w:t xml:space="preserve"> </w:t>
            </w:r>
          </w:p>
        </w:tc>
        <w:tc>
          <w:tcPr>
            <w:tcW w:w="9297" w:type="dxa"/>
          </w:tcPr>
          <w:p w14:paraId="173382F3" w14:textId="2D5CB94C" w:rsidR="00F50952" w:rsidRDefault="00F50952" w:rsidP="005D286B">
            <w:pPr>
              <w:pStyle w:val="ListParagraph"/>
              <w:numPr>
                <w:ilvl w:val="0"/>
                <w:numId w:val="32"/>
              </w:numPr>
            </w:pPr>
            <w:r w:rsidRPr="00F50952">
              <w:t xml:space="preserve">Due to this covid-19, am I allowed to work </w:t>
            </w:r>
            <w:r w:rsidR="005D286B" w:rsidRPr="00F50952">
              <w:t>remotely</w:t>
            </w:r>
            <w:r w:rsidR="005D286B">
              <w:t>?</w:t>
            </w:r>
          </w:p>
          <w:p w14:paraId="0636F686" w14:textId="0F750452" w:rsidR="00C634A6" w:rsidRDefault="00E658A9" w:rsidP="005D286B">
            <w:pPr>
              <w:pStyle w:val="ListParagraph"/>
              <w:numPr>
                <w:ilvl w:val="0"/>
                <w:numId w:val="32"/>
              </w:numPr>
            </w:pPr>
            <w:r w:rsidRPr="00E658A9">
              <w:t>I have read various online accounts of this company's culture, but I'm curious to hear your thoughts. What distinguishes the culture of this company from those of others?</w:t>
            </w:r>
          </w:p>
          <w:p w14:paraId="6AF7C96A" w14:textId="77777777" w:rsidR="00F50952" w:rsidRDefault="00F50952" w:rsidP="005D286B">
            <w:pPr>
              <w:pStyle w:val="ListParagraph"/>
              <w:numPr>
                <w:ilvl w:val="0"/>
                <w:numId w:val="32"/>
              </w:numPr>
            </w:pPr>
            <w:r w:rsidRPr="00F50952">
              <w:t>What positions have people moved to from this role, either within the company or elsewhere?</w:t>
            </w:r>
          </w:p>
          <w:p w14:paraId="77F1B9E2" w14:textId="431B1153" w:rsidR="00F50952" w:rsidRPr="00F50952" w:rsidRDefault="00F50952" w:rsidP="005D286B">
            <w:pPr>
              <w:pStyle w:val="ListParagraph"/>
              <w:numPr>
                <w:ilvl w:val="0"/>
                <w:numId w:val="32"/>
              </w:numPr>
            </w:pPr>
            <w:r w:rsidRPr="005B4194">
              <w:t xml:space="preserve">How does this company provide opportunities for </w:t>
            </w:r>
            <w:r w:rsidR="005D286B" w:rsidRPr="005B4194">
              <w:t>training?</w:t>
            </w:r>
          </w:p>
          <w:p w14:paraId="197AE232" w14:textId="4B182289" w:rsidR="00F50952" w:rsidRPr="000348D1" w:rsidRDefault="00F50952" w:rsidP="005D286B">
            <w:pPr>
              <w:pStyle w:val="ListParagraph"/>
            </w:pPr>
          </w:p>
        </w:tc>
      </w:tr>
    </w:tbl>
    <w:p w14:paraId="48DD26D6" w14:textId="77777777" w:rsidR="00C634A6" w:rsidRDefault="00C634A6" w:rsidP="00C634A6"/>
    <w:p w14:paraId="263BE3BB" w14:textId="526CD756" w:rsidR="00C634A6" w:rsidRPr="00C634A6" w:rsidRDefault="00C634A6" w:rsidP="002F6D40"/>
    <w:p w14:paraId="24EC432D" w14:textId="21D5687E" w:rsidR="00C634A6" w:rsidRPr="00C634A6" w:rsidRDefault="00C634A6" w:rsidP="00C634A6">
      <w:pPr>
        <w:pStyle w:val="H2"/>
      </w:pPr>
      <w:r>
        <w:t xml:space="preserve">My References </w:t>
      </w:r>
    </w:p>
    <w:tbl>
      <w:tblPr>
        <w:tblStyle w:val="TableGrid"/>
        <w:tblW w:w="0" w:type="auto"/>
        <w:tblLook w:val="04A0" w:firstRow="1" w:lastRow="0" w:firstColumn="1" w:lastColumn="0" w:noHBand="0" w:noVBand="1"/>
      </w:tblPr>
      <w:tblGrid>
        <w:gridCol w:w="3509"/>
        <w:gridCol w:w="3510"/>
        <w:gridCol w:w="3510"/>
      </w:tblGrid>
      <w:tr w:rsidR="00C634A6" w14:paraId="69B679B6" w14:textId="77777777" w:rsidTr="005B4194">
        <w:trPr>
          <w:trHeight w:val="636"/>
        </w:trPr>
        <w:tc>
          <w:tcPr>
            <w:tcW w:w="3509" w:type="dxa"/>
          </w:tcPr>
          <w:p w14:paraId="3D5E884A" w14:textId="5EB33303" w:rsidR="00C634A6" w:rsidRPr="002E7C86" w:rsidRDefault="00C634A6" w:rsidP="00C634A6">
            <w:r w:rsidRPr="00C634A6">
              <w:t xml:space="preserve"> </w:t>
            </w:r>
            <w:r w:rsidRPr="002E7C86">
              <w:t>Name of Person</w:t>
            </w:r>
          </w:p>
        </w:tc>
        <w:tc>
          <w:tcPr>
            <w:tcW w:w="3510" w:type="dxa"/>
          </w:tcPr>
          <w:p w14:paraId="6E9F4BFB" w14:textId="65754355" w:rsidR="00C634A6" w:rsidRPr="002E7C86" w:rsidRDefault="00C634A6" w:rsidP="00C634A6">
            <w:r w:rsidRPr="002E7C86">
              <w:t xml:space="preserve">Where We Worked </w:t>
            </w:r>
            <w:r w:rsidR="00A313F9">
              <w:t>/Supervised me</w:t>
            </w:r>
          </w:p>
        </w:tc>
        <w:tc>
          <w:tcPr>
            <w:tcW w:w="3510" w:type="dxa"/>
          </w:tcPr>
          <w:p w14:paraId="7032D8DD" w14:textId="6F2E6A4A" w:rsidR="00C634A6" w:rsidRDefault="00C634A6" w:rsidP="00C634A6">
            <w:r w:rsidRPr="002E7C86">
              <w:t>Examples of my work they can speak to</w:t>
            </w:r>
            <w:r w:rsidR="003B071E">
              <w:t xml:space="preserve"> (skills/performance)</w:t>
            </w:r>
          </w:p>
        </w:tc>
      </w:tr>
      <w:tr w:rsidR="00C634A6" w14:paraId="3D1AB855" w14:textId="77777777" w:rsidTr="005B4194">
        <w:trPr>
          <w:trHeight w:val="312"/>
        </w:trPr>
        <w:tc>
          <w:tcPr>
            <w:tcW w:w="3509" w:type="dxa"/>
          </w:tcPr>
          <w:p w14:paraId="18683CD2" w14:textId="5449BC84" w:rsidR="00C634A6" w:rsidRDefault="00CA5960" w:rsidP="00C634A6">
            <w:proofErr w:type="spellStart"/>
            <w:proofErr w:type="gramStart"/>
            <w:r>
              <w:t>Mr.Sudeep</w:t>
            </w:r>
            <w:proofErr w:type="spellEnd"/>
            <w:proofErr w:type="gramEnd"/>
            <w:r>
              <w:t xml:space="preserve"> Reddy</w:t>
            </w:r>
            <w:r w:rsidR="005B4194">
              <w:t xml:space="preserve"> (</w:t>
            </w:r>
            <w:r w:rsidR="005B4194">
              <w:t>Team Leader</w:t>
            </w:r>
            <w:r w:rsidR="005B4194">
              <w:t>)</w:t>
            </w:r>
          </w:p>
        </w:tc>
        <w:tc>
          <w:tcPr>
            <w:tcW w:w="3510" w:type="dxa"/>
          </w:tcPr>
          <w:p w14:paraId="71F207DF" w14:textId="44810674" w:rsidR="00C634A6" w:rsidRDefault="00CA5960" w:rsidP="00C634A6">
            <w:r>
              <w:t>SSP Technology</w:t>
            </w:r>
          </w:p>
        </w:tc>
        <w:tc>
          <w:tcPr>
            <w:tcW w:w="3510" w:type="dxa"/>
          </w:tcPr>
          <w:p w14:paraId="735957FC" w14:textId="79BE47B1" w:rsidR="00CC04D6" w:rsidRPr="00CC04D6" w:rsidRDefault="00CC04D6" w:rsidP="00CC04D6">
            <w:pPr>
              <w:widowControl w:val="0"/>
              <w:tabs>
                <w:tab w:val="left" w:pos="720"/>
                <w:tab w:val="left" w:pos="7290"/>
              </w:tabs>
              <w:autoSpaceDE w:val="0"/>
              <w:autoSpaceDN w:val="0"/>
              <w:adjustRightInd w:val="0"/>
              <w:jc w:val="both"/>
            </w:pPr>
            <w:r>
              <w:t xml:space="preserve">He was involved in requirement gathering </w:t>
            </w:r>
            <w:r w:rsidR="00952F4F">
              <w:t>and</w:t>
            </w:r>
            <w:r>
              <w:t xml:space="preserve"> </w:t>
            </w:r>
            <w:r w:rsidRPr="00CC04D6">
              <w:t xml:space="preserve">Prepared User guide for the </w:t>
            </w:r>
            <w:r w:rsidRPr="00CC04D6">
              <w:t>tool.</w:t>
            </w:r>
            <w:r>
              <w:t xml:space="preserve"> He was a good </w:t>
            </w:r>
            <w:r w:rsidR="00952F4F">
              <w:t>teammate</w:t>
            </w:r>
            <w:r>
              <w:t>.</w:t>
            </w:r>
          </w:p>
          <w:p w14:paraId="6D24F011" w14:textId="45914FC3" w:rsidR="00C634A6" w:rsidRDefault="00C634A6" w:rsidP="00C634A6"/>
        </w:tc>
      </w:tr>
      <w:tr w:rsidR="00C634A6" w14:paraId="36F2032B" w14:textId="77777777" w:rsidTr="005B4194">
        <w:trPr>
          <w:trHeight w:val="322"/>
        </w:trPr>
        <w:tc>
          <w:tcPr>
            <w:tcW w:w="3509" w:type="dxa"/>
          </w:tcPr>
          <w:p w14:paraId="451E6DF8" w14:textId="19C5C11E" w:rsidR="00C634A6" w:rsidRDefault="005B4194" w:rsidP="00C634A6">
            <w:proofErr w:type="spellStart"/>
            <w:r>
              <w:t>Mr</w:t>
            </w:r>
            <w:proofErr w:type="spellEnd"/>
            <w:r>
              <w:t xml:space="preserve"> Jino </w:t>
            </w:r>
            <w:proofErr w:type="spellStart"/>
            <w:r>
              <w:t>Thyil</w:t>
            </w:r>
            <w:proofErr w:type="spellEnd"/>
            <w:r>
              <w:t xml:space="preserve"> (</w:t>
            </w:r>
            <w:r>
              <w:t>Technical Lead</w:t>
            </w:r>
            <w:r>
              <w:t>)</w:t>
            </w:r>
          </w:p>
        </w:tc>
        <w:tc>
          <w:tcPr>
            <w:tcW w:w="3510" w:type="dxa"/>
          </w:tcPr>
          <w:p w14:paraId="3B6D9BCF" w14:textId="117674D1" w:rsidR="00C634A6" w:rsidRDefault="00CA5960" w:rsidP="00C634A6">
            <w:r>
              <w:t>SSP Technology</w:t>
            </w:r>
          </w:p>
        </w:tc>
        <w:tc>
          <w:tcPr>
            <w:tcW w:w="3510" w:type="dxa"/>
          </w:tcPr>
          <w:p w14:paraId="3B14CB0F" w14:textId="64C8B590" w:rsidR="00C22F7A" w:rsidRPr="00ED2C2C" w:rsidRDefault="00C22F7A" w:rsidP="00C22F7A">
            <w:pPr>
              <w:widowControl w:val="0"/>
              <w:tabs>
                <w:tab w:val="left" w:pos="7290"/>
              </w:tabs>
              <w:autoSpaceDE w:val="0"/>
              <w:autoSpaceDN w:val="0"/>
              <w:adjustRightInd w:val="0"/>
              <w:spacing w:line="312" w:lineRule="auto"/>
              <w:rPr>
                <w:rFonts w:ascii="Calibri" w:hAnsi="Calibri" w:cs="Verdana"/>
                <w:bCs/>
              </w:rPr>
            </w:pPr>
            <w:r>
              <w:rPr>
                <w:rFonts w:ascii="Calibri" w:hAnsi="Calibri" w:cs="Verdana"/>
                <w:bCs/>
              </w:rPr>
              <w:t>He p</w:t>
            </w:r>
            <w:r>
              <w:rPr>
                <w:rFonts w:ascii="Calibri" w:hAnsi="Calibri" w:cs="Verdana"/>
                <w:bCs/>
              </w:rPr>
              <w:t>erformed developer testing (Unit testing) for the application</w:t>
            </w:r>
            <w:r>
              <w:rPr>
                <w:rFonts w:ascii="Calibri" w:hAnsi="Calibri" w:cs="Verdana"/>
                <w:bCs/>
              </w:rPr>
              <w:t xml:space="preserve"> </w:t>
            </w:r>
            <w:proofErr w:type="gramStart"/>
            <w:r>
              <w:rPr>
                <w:rFonts w:ascii="Calibri" w:hAnsi="Calibri" w:cs="Verdana"/>
                <w:bCs/>
              </w:rPr>
              <w:t xml:space="preserve">and </w:t>
            </w:r>
            <w:r w:rsidR="00952F4F">
              <w:rPr>
                <w:rFonts w:ascii="Calibri" w:hAnsi="Calibri" w:cs="Verdana"/>
                <w:bCs/>
              </w:rPr>
              <w:t>also</w:t>
            </w:r>
            <w:proofErr w:type="gramEnd"/>
            <w:r w:rsidR="00952F4F">
              <w:rPr>
                <w:rFonts w:ascii="Calibri" w:hAnsi="Calibri" w:cs="Verdana"/>
                <w:bCs/>
              </w:rPr>
              <w:t>,</w:t>
            </w:r>
            <w:r w:rsidR="00CC04D6">
              <w:rPr>
                <w:rFonts w:ascii="Calibri" w:hAnsi="Calibri" w:cs="Verdana"/>
                <w:bCs/>
              </w:rPr>
              <w:t xml:space="preserve"> he implemented persistence layers in ORM. Overall was a great college.</w:t>
            </w:r>
          </w:p>
          <w:p w14:paraId="76FF306F" w14:textId="7A43712E" w:rsidR="00C634A6" w:rsidRDefault="00C634A6" w:rsidP="00C634A6"/>
        </w:tc>
      </w:tr>
      <w:tr w:rsidR="00C634A6" w14:paraId="559BA96A" w14:textId="77777777" w:rsidTr="005B4194">
        <w:trPr>
          <w:trHeight w:val="312"/>
        </w:trPr>
        <w:tc>
          <w:tcPr>
            <w:tcW w:w="3509" w:type="dxa"/>
          </w:tcPr>
          <w:p w14:paraId="7D70515F" w14:textId="2EDD48ED" w:rsidR="00C634A6" w:rsidRDefault="005B4194" w:rsidP="00C634A6">
            <w:proofErr w:type="spellStart"/>
            <w:proofErr w:type="gramStart"/>
            <w:r>
              <w:t>Ms.Jonita</w:t>
            </w:r>
            <w:proofErr w:type="spellEnd"/>
            <w:proofErr w:type="gramEnd"/>
            <w:r>
              <w:t xml:space="preserve"> Gandhi (Project Manager )</w:t>
            </w:r>
          </w:p>
        </w:tc>
        <w:tc>
          <w:tcPr>
            <w:tcW w:w="3510" w:type="dxa"/>
          </w:tcPr>
          <w:p w14:paraId="58EEB806" w14:textId="086C38FE" w:rsidR="00C634A6" w:rsidRDefault="00CA5960" w:rsidP="00C634A6">
            <w:r>
              <w:t>SSP Technology</w:t>
            </w:r>
          </w:p>
        </w:tc>
        <w:tc>
          <w:tcPr>
            <w:tcW w:w="3510" w:type="dxa"/>
          </w:tcPr>
          <w:p w14:paraId="5916AA9A" w14:textId="6850DC53" w:rsidR="00C634A6" w:rsidRDefault="00C22F7A" w:rsidP="00C634A6">
            <w:r>
              <w:t>He is having great agile skills. He participated to the daily scrum meetings and at the end of every sprint his performance was excellent. He has done all tasks given to him.</w:t>
            </w:r>
          </w:p>
        </w:tc>
      </w:tr>
      <w:tr w:rsidR="005B4194" w14:paraId="7F863CEA" w14:textId="77777777" w:rsidTr="005B4194">
        <w:trPr>
          <w:trHeight w:val="312"/>
        </w:trPr>
        <w:tc>
          <w:tcPr>
            <w:tcW w:w="3509" w:type="dxa"/>
          </w:tcPr>
          <w:p w14:paraId="28D3BF74" w14:textId="07C069DD" w:rsidR="005B4194" w:rsidRDefault="005B4194" w:rsidP="00C634A6">
            <w:proofErr w:type="spellStart"/>
            <w:proofErr w:type="gramStart"/>
            <w:r>
              <w:t>Ms.Archana</w:t>
            </w:r>
            <w:proofErr w:type="spellEnd"/>
            <w:proofErr w:type="gramEnd"/>
            <w:r>
              <w:t xml:space="preserve"> Wale </w:t>
            </w:r>
          </w:p>
        </w:tc>
        <w:tc>
          <w:tcPr>
            <w:tcW w:w="3510" w:type="dxa"/>
          </w:tcPr>
          <w:p w14:paraId="5E649DA1" w14:textId="2BBAF049" w:rsidR="005B4194" w:rsidRDefault="005B4194" w:rsidP="00C634A6">
            <w:proofErr w:type="spellStart"/>
            <w:r>
              <w:t>Sinhagad</w:t>
            </w:r>
            <w:proofErr w:type="spellEnd"/>
            <w:r>
              <w:t xml:space="preserve"> Institute of Technology </w:t>
            </w:r>
          </w:p>
        </w:tc>
        <w:tc>
          <w:tcPr>
            <w:tcW w:w="3510" w:type="dxa"/>
          </w:tcPr>
          <w:p w14:paraId="5500172F" w14:textId="102D2C83" w:rsidR="005B4194" w:rsidRDefault="00C22F7A" w:rsidP="00C634A6">
            <w:r>
              <w:t xml:space="preserve">He has great </w:t>
            </w:r>
            <w:r w:rsidR="00CC04D6">
              <w:t>problem-solving</w:t>
            </w:r>
            <w:r>
              <w:t xml:space="preserve"> </w:t>
            </w:r>
            <w:r w:rsidR="00CC04D6">
              <w:t>skills. He</w:t>
            </w:r>
            <w:r>
              <w:t xml:space="preserve"> was good in college </w:t>
            </w:r>
            <w:r w:rsidR="00CC04D6">
              <w:t>days,</w:t>
            </w:r>
            <w:r>
              <w:t xml:space="preserve"> and he likes coding.</w:t>
            </w:r>
          </w:p>
        </w:tc>
      </w:tr>
    </w:tbl>
    <w:p w14:paraId="348DE784" w14:textId="5C76BAD4" w:rsidR="00C634A6" w:rsidRDefault="00C634A6" w:rsidP="002F6D40"/>
    <w:sectPr w:rsidR="00C634A6" w:rsidSect="00B761B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0659"/>
    <w:multiLevelType w:val="multilevel"/>
    <w:tmpl w:val="5F4C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C1F36"/>
    <w:multiLevelType w:val="hybridMultilevel"/>
    <w:tmpl w:val="290AAAF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D55148"/>
    <w:multiLevelType w:val="hybridMultilevel"/>
    <w:tmpl w:val="20A25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43867"/>
    <w:multiLevelType w:val="multilevel"/>
    <w:tmpl w:val="2E80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21A2B"/>
    <w:multiLevelType w:val="multilevel"/>
    <w:tmpl w:val="4AF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A134E"/>
    <w:multiLevelType w:val="hybridMultilevel"/>
    <w:tmpl w:val="90ACB6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1316A4"/>
    <w:multiLevelType w:val="multilevel"/>
    <w:tmpl w:val="985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D916DE"/>
    <w:multiLevelType w:val="hybridMultilevel"/>
    <w:tmpl w:val="F028D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6F95FA7"/>
    <w:multiLevelType w:val="hybridMultilevel"/>
    <w:tmpl w:val="88907D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D7C4E"/>
    <w:multiLevelType w:val="hybridMultilevel"/>
    <w:tmpl w:val="E0B415DC"/>
    <w:lvl w:ilvl="0" w:tplc="04090001">
      <w:start w:val="1"/>
      <w:numFmt w:val="bullet"/>
      <w:lvlText w:val=""/>
      <w:lvlJc w:val="left"/>
      <w:pPr>
        <w:ind w:left="360" w:hanging="360"/>
      </w:pPr>
      <w:rPr>
        <w:rFonts w:ascii="Symbol" w:hAnsi="Symbol" w:hint="default"/>
      </w:rPr>
    </w:lvl>
    <w:lvl w:ilvl="1" w:tplc="52CAA14C">
      <w:numFmt w:val="bullet"/>
      <w:lvlText w:val="•"/>
      <w:lvlJc w:val="left"/>
      <w:pPr>
        <w:ind w:left="81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B5F4B"/>
    <w:multiLevelType w:val="multilevel"/>
    <w:tmpl w:val="0B70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090C44"/>
    <w:multiLevelType w:val="hybridMultilevel"/>
    <w:tmpl w:val="A16060D4"/>
    <w:lvl w:ilvl="0" w:tplc="52CAA14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BC438D"/>
    <w:multiLevelType w:val="multilevel"/>
    <w:tmpl w:val="530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134852"/>
    <w:multiLevelType w:val="hybridMultilevel"/>
    <w:tmpl w:val="80E8E826"/>
    <w:lvl w:ilvl="0" w:tplc="52CAA14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5FA65FA"/>
    <w:multiLevelType w:val="hybridMultilevel"/>
    <w:tmpl w:val="E648FF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745FA"/>
    <w:multiLevelType w:val="multilevel"/>
    <w:tmpl w:val="9600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4A10C7"/>
    <w:multiLevelType w:val="multilevel"/>
    <w:tmpl w:val="9F80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0347B"/>
    <w:multiLevelType w:val="multilevel"/>
    <w:tmpl w:val="40D2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850FFE"/>
    <w:multiLevelType w:val="hybridMultilevel"/>
    <w:tmpl w:val="8A8A57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1D93D3E"/>
    <w:multiLevelType w:val="hybridMultilevel"/>
    <w:tmpl w:val="E3E682E2"/>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221078F"/>
    <w:multiLevelType w:val="multilevel"/>
    <w:tmpl w:val="558E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7A680D"/>
    <w:multiLevelType w:val="multilevel"/>
    <w:tmpl w:val="103E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72062D"/>
    <w:multiLevelType w:val="multilevel"/>
    <w:tmpl w:val="54BC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320C62"/>
    <w:multiLevelType w:val="hybridMultilevel"/>
    <w:tmpl w:val="5A04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F19F7"/>
    <w:multiLevelType w:val="hybridMultilevel"/>
    <w:tmpl w:val="A10E02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DA13E8E"/>
    <w:multiLevelType w:val="hybridMultilevel"/>
    <w:tmpl w:val="3F8AF916"/>
    <w:lvl w:ilvl="0" w:tplc="08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DC4050"/>
    <w:multiLevelType w:val="hybridMultilevel"/>
    <w:tmpl w:val="0CA0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39BA"/>
    <w:multiLevelType w:val="multilevel"/>
    <w:tmpl w:val="9052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156736"/>
    <w:multiLevelType w:val="hybridMultilevel"/>
    <w:tmpl w:val="9C3E8E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9B0D35"/>
    <w:multiLevelType w:val="hybridMultilevel"/>
    <w:tmpl w:val="A878AB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FC40DE8"/>
    <w:multiLevelType w:val="hybridMultilevel"/>
    <w:tmpl w:val="6C1021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5353A89"/>
    <w:multiLevelType w:val="hybridMultilevel"/>
    <w:tmpl w:val="D226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8F23CD"/>
    <w:multiLevelType w:val="hybridMultilevel"/>
    <w:tmpl w:val="3A7AED7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61275872">
    <w:abstractNumId w:val="14"/>
  </w:num>
  <w:num w:numId="2" w16cid:durableId="1393969128">
    <w:abstractNumId w:val="8"/>
  </w:num>
  <w:num w:numId="3" w16cid:durableId="1669599344">
    <w:abstractNumId w:val="2"/>
  </w:num>
  <w:num w:numId="4" w16cid:durableId="1771658370">
    <w:abstractNumId w:val="31"/>
  </w:num>
  <w:num w:numId="5" w16cid:durableId="2040625731">
    <w:abstractNumId w:val="23"/>
  </w:num>
  <w:num w:numId="6" w16cid:durableId="1802796948">
    <w:abstractNumId w:val="26"/>
  </w:num>
  <w:num w:numId="7" w16cid:durableId="1888374007">
    <w:abstractNumId w:val="9"/>
  </w:num>
  <w:num w:numId="8" w16cid:durableId="912279217">
    <w:abstractNumId w:val="24"/>
  </w:num>
  <w:num w:numId="9" w16cid:durableId="307056371">
    <w:abstractNumId w:val="32"/>
  </w:num>
  <w:num w:numId="10" w16cid:durableId="1921326452">
    <w:abstractNumId w:val="13"/>
  </w:num>
  <w:num w:numId="11" w16cid:durableId="1590429467">
    <w:abstractNumId w:val="11"/>
  </w:num>
  <w:num w:numId="12" w16cid:durableId="921791521">
    <w:abstractNumId w:val="21"/>
  </w:num>
  <w:num w:numId="13" w16cid:durableId="2058503936">
    <w:abstractNumId w:val="3"/>
  </w:num>
  <w:num w:numId="14" w16cid:durableId="333067750">
    <w:abstractNumId w:val="1"/>
  </w:num>
  <w:num w:numId="15" w16cid:durableId="1949192842">
    <w:abstractNumId w:val="18"/>
  </w:num>
  <w:num w:numId="16" w16cid:durableId="1759327794">
    <w:abstractNumId w:val="10"/>
  </w:num>
  <w:num w:numId="17" w16cid:durableId="1171991600">
    <w:abstractNumId w:val="12"/>
  </w:num>
  <w:num w:numId="18" w16cid:durableId="1474980250">
    <w:abstractNumId w:val="0"/>
  </w:num>
  <w:num w:numId="19" w16cid:durableId="213006890">
    <w:abstractNumId w:val="15"/>
  </w:num>
  <w:num w:numId="20" w16cid:durableId="937442302">
    <w:abstractNumId w:val="20"/>
  </w:num>
  <w:num w:numId="21" w16cid:durableId="1383596200">
    <w:abstractNumId w:val="17"/>
  </w:num>
  <w:num w:numId="22" w16cid:durableId="1927152387">
    <w:abstractNumId w:val="4"/>
  </w:num>
  <w:num w:numId="23" w16cid:durableId="439103206">
    <w:abstractNumId w:val="25"/>
  </w:num>
  <w:num w:numId="24" w16cid:durableId="24184630">
    <w:abstractNumId w:val="28"/>
  </w:num>
  <w:num w:numId="25" w16cid:durableId="190849587">
    <w:abstractNumId w:val="7"/>
  </w:num>
  <w:num w:numId="26" w16cid:durableId="1784496016">
    <w:abstractNumId w:val="16"/>
  </w:num>
  <w:num w:numId="27" w16cid:durableId="1187788753">
    <w:abstractNumId w:val="6"/>
  </w:num>
  <w:num w:numId="28" w16cid:durableId="251473012">
    <w:abstractNumId w:val="22"/>
  </w:num>
  <w:num w:numId="29" w16cid:durableId="166134261">
    <w:abstractNumId w:val="27"/>
  </w:num>
  <w:num w:numId="30" w16cid:durableId="1756901756">
    <w:abstractNumId w:val="5"/>
  </w:num>
  <w:num w:numId="31" w16cid:durableId="1985163770">
    <w:abstractNumId w:val="30"/>
  </w:num>
  <w:num w:numId="32" w16cid:durableId="938753010">
    <w:abstractNumId w:val="19"/>
  </w:num>
  <w:num w:numId="33" w16cid:durableId="1802458540">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420"/>
    <w:rsid w:val="000016A6"/>
    <w:rsid w:val="00014042"/>
    <w:rsid w:val="000230D2"/>
    <w:rsid w:val="0002598D"/>
    <w:rsid w:val="000304BA"/>
    <w:rsid w:val="000425A4"/>
    <w:rsid w:val="000617D4"/>
    <w:rsid w:val="000643B2"/>
    <w:rsid w:val="000A22B7"/>
    <w:rsid w:val="000A2820"/>
    <w:rsid w:val="000C09A0"/>
    <w:rsid w:val="000C3852"/>
    <w:rsid w:val="000D7EA9"/>
    <w:rsid w:val="000E379B"/>
    <w:rsid w:val="000E584A"/>
    <w:rsid w:val="000E5D8B"/>
    <w:rsid w:val="000F0A3E"/>
    <w:rsid w:val="0010144E"/>
    <w:rsid w:val="00111EF7"/>
    <w:rsid w:val="001147E8"/>
    <w:rsid w:val="0011686C"/>
    <w:rsid w:val="00133C0C"/>
    <w:rsid w:val="0019230E"/>
    <w:rsid w:val="00194A57"/>
    <w:rsid w:val="00196EBA"/>
    <w:rsid w:val="001A0881"/>
    <w:rsid w:val="001A52DA"/>
    <w:rsid w:val="001B577B"/>
    <w:rsid w:val="001C01F2"/>
    <w:rsid w:val="001D6D5E"/>
    <w:rsid w:val="001E03FB"/>
    <w:rsid w:val="001E43E5"/>
    <w:rsid w:val="001F4CDD"/>
    <w:rsid w:val="00211564"/>
    <w:rsid w:val="002128FA"/>
    <w:rsid w:val="002130F3"/>
    <w:rsid w:val="002233F1"/>
    <w:rsid w:val="00231C11"/>
    <w:rsid w:val="00244D86"/>
    <w:rsid w:val="00250672"/>
    <w:rsid w:val="00266E47"/>
    <w:rsid w:val="00284FA0"/>
    <w:rsid w:val="002B5420"/>
    <w:rsid w:val="002B56EE"/>
    <w:rsid w:val="002C551C"/>
    <w:rsid w:val="002D5FE7"/>
    <w:rsid w:val="002E743F"/>
    <w:rsid w:val="002F1AD1"/>
    <w:rsid w:val="002F4734"/>
    <w:rsid w:val="002F6D40"/>
    <w:rsid w:val="002F7544"/>
    <w:rsid w:val="00312520"/>
    <w:rsid w:val="00312BE3"/>
    <w:rsid w:val="00343F6C"/>
    <w:rsid w:val="003464CC"/>
    <w:rsid w:val="00382608"/>
    <w:rsid w:val="003A6C20"/>
    <w:rsid w:val="003B071E"/>
    <w:rsid w:val="003D67F6"/>
    <w:rsid w:val="003D798D"/>
    <w:rsid w:val="003D7E20"/>
    <w:rsid w:val="003E0B08"/>
    <w:rsid w:val="00415F8E"/>
    <w:rsid w:val="004419AE"/>
    <w:rsid w:val="00445AE2"/>
    <w:rsid w:val="004518F3"/>
    <w:rsid w:val="004552CD"/>
    <w:rsid w:val="00456DD6"/>
    <w:rsid w:val="00472757"/>
    <w:rsid w:val="00490F7F"/>
    <w:rsid w:val="004B7D0B"/>
    <w:rsid w:val="004C1BB5"/>
    <w:rsid w:val="004D44B9"/>
    <w:rsid w:val="004D5D32"/>
    <w:rsid w:val="004E0E0C"/>
    <w:rsid w:val="004E296E"/>
    <w:rsid w:val="004F6436"/>
    <w:rsid w:val="00504A06"/>
    <w:rsid w:val="00506576"/>
    <w:rsid w:val="0052530C"/>
    <w:rsid w:val="00525D6A"/>
    <w:rsid w:val="0052635F"/>
    <w:rsid w:val="00545D04"/>
    <w:rsid w:val="00550D64"/>
    <w:rsid w:val="00551707"/>
    <w:rsid w:val="0055747B"/>
    <w:rsid w:val="005674D6"/>
    <w:rsid w:val="00583BA0"/>
    <w:rsid w:val="005955CC"/>
    <w:rsid w:val="005A47BB"/>
    <w:rsid w:val="005A6B91"/>
    <w:rsid w:val="005B4194"/>
    <w:rsid w:val="005C454E"/>
    <w:rsid w:val="005D129E"/>
    <w:rsid w:val="005D286B"/>
    <w:rsid w:val="005E0654"/>
    <w:rsid w:val="005E5ED9"/>
    <w:rsid w:val="005E73F7"/>
    <w:rsid w:val="00626067"/>
    <w:rsid w:val="00632886"/>
    <w:rsid w:val="00640920"/>
    <w:rsid w:val="0065292B"/>
    <w:rsid w:val="00674264"/>
    <w:rsid w:val="006874AE"/>
    <w:rsid w:val="00695164"/>
    <w:rsid w:val="006A4044"/>
    <w:rsid w:val="006B66CB"/>
    <w:rsid w:val="006C6D79"/>
    <w:rsid w:val="006E18D9"/>
    <w:rsid w:val="006E30FC"/>
    <w:rsid w:val="006E7036"/>
    <w:rsid w:val="00700B32"/>
    <w:rsid w:val="00700CBC"/>
    <w:rsid w:val="007011BE"/>
    <w:rsid w:val="007030D6"/>
    <w:rsid w:val="007100D8"/>
    <w:rsid w:val="007116FB"/>
    <w:rsid w:val="00711E27"/>
    <w:rsid w:val="0072769B"/>
    <w:rsid w:val="00730C37"/>
    <w:rsid w:val="00741090"/>
    <w:rsid w:val="00754E1C"/>
    <w:rsid w:val="00762A4F"/>
    <w:rsid w:val="00763B0E"/>
    <w:rsid w:val="00772F2F"/>
    <w:rsid w:val="007852AF"/>
    <w:rsid w:val="007941A7"/>
    <w:rsid w:val="007A326A"/>
    <w:rsid w:val="007B01E3"/>
    <w:rsid w:val="007B64F6"/>
    <w:rsid w:val="007C0607"/>
    <w:rsid w:val="007D3CE0"/>
    <w:rsid w:val="007F0A74"/>
    <w:rsid w:val="007F7313"/>
    <w:rsid w:val="00806BD0"/>
    <w:rsid w:val="00822C31"/>
    <w:rsid w:val="00855576"/>
    <w:rsid w:val="00866897"/>
    <w:rsid w:val="00866AF6"/>
    <w:rsid w:val="008707D0"/>
    <w:rsid w:val="00871495"/>
    <w:rsid w:val="008750DE"/>
    <w:rsid w:val="008757DD"/>
    <w:rsid w:val="008829A5"/>
    <w:rsid w:val="008856F6"/>
    <w:rsid w:val="008900C1"/>
    <w:rsid w:val="008F41CF"/>
    <w:rsid w:val="00902AF9"/>
    <w:rsid w:val="00917E90"/>
    <w:rsid w:val="009219EB"/>
    <w:rsid w:val="00926096"/>
    <w:rsid w:val="00932093"/>
    <w:rsid w:val="00941DB6"/>
    <w:rsid w:val="00952F4F"/>
    <w:rsid w:val="00953EAE"/>
    <w:rsid w:val="0098455D"/>
    <w:rsid w:val="00996CB8"/>
    <w:rsid w:val="009A2F70"/>
    <w:rsid w:val="00A12BC6"/>
    <w:rsid w:val="00A22787"/>
    <w:rsid w:val="00A251C8"/>
    <w:rsid w:val="00A313F9"/>
    <w:rsid w:val="00A451D4"/>
    <w:rsid w:val="00A472A4"/>
    <w:rsid w:val="00A51097"/>
    <w:rsid w:val="00A55CE7"/>
    <w:rsid w:val="00A56ED0"/>
    <w:rsid w:val="00A652DB"/>
    <w:rsid w:val="00A70231"/>
    <w:rsid w:val="00A75357"/>
    <w:rsid w:val="00A823D3"/>
    <w:rsid w:val="00A92F3A"/>
    <w:rsid w:val="00AC59F0"/>
    <w:rsid w:val="00AD1C10"/>
    <w:rsid w:val="00AD5483"/>
    <w:rsid w:val="00AE6998"/>
    <w:rsid w:val="00B00646"/>
    <w:rsid w:val="00B026EE"/>
    <w:rsid w:val="00B4606C"/>
    <w:rsid w:val="00B60645"/>
    <w:rsid w:val="00B62B6B"/>
    <w:rsid w:val="00B67BDA"/>
    <w:rsid w:val="00B70849"/>
    <w:rsid w:val="00B7448F"/>
    <w:rsid w:val="00B761BA"/>
    <w:rsid w:val="00B936EF"/>
    <w:rsid w:val="00BA54CB"/>
    <w:rsid w:val="00BB082D"/>
    <w:rsid w:val="00BC4A6B"/>
    <w:rsid w:val="00BD1BC8"/>
    <w:rsid w:val="00BE7620"/>
    <w:rsid w:val="00BF700F"/>
    <w:rsid w:val="00C22F7A"/>
    <w:rsid w:val="00C41C42"/>
    <w:rsid w:val="00C5512E"/>
    <w:rsid w:val="00C634A6"/>
    <w:rsid w:val="00C650DB"/>
    <w:rsid w:val="00C7663B"/>
    <w:rsid w:val="00CA5960"/>
    <w:rsid w:val="00CB69CB"/>
    <w:rsid w:val="00CC04D6"/>
    <w:rsid w:val="00CD05B3"/>
    <w:rsid w:val="00CD3829"/>
    <w:rsid w:val="00CE36F2"/>
    <w:rsid w:val="00CF038F"/>
    <w:rsid w:val="00D24B57"/>
    <w:rsid w:val="00D26A99"/>
    <w:rsid w:val="00D31BF5"/>
    <w:rsid w:val="00D96515"/>
    <w:rsid w:val="00DA5332"/>
    <w:rsid w:val="00DC289C"/>
    <w:rsid w:val="00DD3120"/>
    <w:rsid w:val="00DD6F84"/>
    <w:rsid w:val="00DF3B44"/>
    <w:rsid w:val="00E01543"/>
    <w:rsid w:val="00E03726"/>
    <w:rsid w:val="00E30E27"/>
    <w:rsid w:val="00E406C4"/>
    <w:rsid w:val="00E50DB8"/>
    <w:rsid w:val="00E517AF"/>
    <w:rsid w:val="00E658A9"/>
    <w:rsid w:val="00E75CC3"/>
    <w:rsid w:val="00E75F58"/>
    <w:rsid w:val="00E86FC8"/>
    <w:rsid w:val="00EB4CE9"/>
    <w:rsid w:val="00ED00C7"/>
    <w:rsid w:val="00ED7FDE"/>
    <w:rsid w:val="00EE239E"/>
    <w:rsid w:val="00F248CF"/>
    <w:rsid w:val="00F27BF4"/>
    <w:rsid w:val="00F3716F"/>
    <w:rsid w:val="00F50952"/>
    <w:rsid w:val="00F57D8C"/>
    <w:rsid w:val="00F61B21"/>
    <w:rsid w:val="00F6397C"/>
    <w:rsid w:val="00F675EE"/>
    <w:rsid w:val="00F760E1"/>
    <w:rsid w:val="00F8043B"/>
    <w:rsid w:val="00F824B2"/>
    <w:rsid w:val="00F87C8E"/>
    <w:rsid w:val="00FB3AF3"/>
    <w:rsid w:val="00FC0CDD"/>
    <w:rsid w:val="00FD1952"/>
    <w:rsid w:val="00FE2F4F"/>
    <w:rsid w:val="00FE3711"/>
    <w:rsid w:val="00FF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838D"/>
  <w15:chartTrackingRefBased/>
  <w15:docId w15:val="{FFB80B90-AA7F-47F9-BF40-96B0069A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locked="0"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0F0A3E"/>
  </w:style>
  <w:style w:type="paragraph" w:styleId="Heading1">
    <w:name w:val="heading 1"/>
    <w:basedOn w:val="Normal"/>
    <w:next w:val="Normal"/>
    <w:link w:val="Heading1Char"/>
    <w:uiPriority w:val="9"/>
    <w:qFormat/>
    <w:locked/>
    <w:rsid w:val="000425A4"/>
    <w:pPr>
      <w:keepNext/>
      <w:keepLines/>
      <w:spacing w:before="240" w:after="0"/>
      <w:outlineLvl w:val="0"/>
    </w:pPr>
    <w:rPr>
      <w:rFonts w:asciiTheme="majorHAnsi" w:eastAsiaTheme="majorEastAsia" w:hAnsiTheme="majorHAnsi" w:cstheme="majorBidi"/>
      <w:color w:val="007982" w:themeColor="accent1" w:themeShade="BF"/>
      <w:sz w:val="32"/>
      <w:szCs w:val="32"/>
    </w:rPr>
  </w:style>
  <w:style w:type="paragraph" w:styleId="Heading2">
    <w:name w:val="heading 2"/>
    <w:basedOn w:val="Normal"/>
    <w:next w:val="Normal"/>
    <w:link w:val="Heading2Char"/>
    <w:uiPriority w:val="9"/>
    <w:semiHidden/>
    <w:qFormat/>
    <w:locked/>
    <w:rsid w:val="000425A4"/>
    <w:pPr>
      <w:keepNext/>
      <w:keepLines/>
      <w:spacing w:before="40" w:after="0"/>
      <w:outlineLvl w:val="1"/>
    </w:pPr>
    <w:rPr>
      <w:rFonts w:asciiTheme="majorHAnsi" w:eastAsiaTheme="majorEastAsia" w:hAnsiTheme="majorHAnsi" w:cstheme="majorBidi"/>
      <w:color w:val="007982" w:themeColor="accent1" w:themeShade="BF"/>
      <w:sz w:val="26"/>
      <w:szCs w:val="26"/>
    </w:rPr>
  </w:style>
  <w:style w:type="paragraph" w:styleId="Heading3">
    <w:name w:val="heading 3"/>
    <w:basedOn w:val="Normal"/>
    <w:next w:val="Normal"/>
    <w:link w:val="Heading3Char"/>
    <w:uiPriority w:val="9"/>
    <w:semiHidden/>
    <w:qFormat/>
    <w:locked/>
    <w:rsid w:val="000425A4"/>
    <w:pPr>
      <w:keepNext/>
      <w:keepLines/>
      <w:spacing w:before="40" w:after="0"/>
      <w:outlineLvl w:val="2"/>
    </w:pPr>
    <w:rPr>
      <w:rFonts w:asciiTheme="majorHAnsi" w:eastAsiaTheme="majorEastAsia" w:hAnsiTheme="majorHAnsi" w:cstheme="majorBidi"/>
      <w:color w:val="005056" w:themeColor="accent1" w:themeShade="7F"/>
      <w:sz w:val="24"/>
      <w:szCs w:val="24"/>
    </w:rPr>
  </w:style>
  <w:style w:type="paragraph" w:styleId="Heading4">
    <w:name w:val="heading 4"/>
    <w:basedOn w:val="Normal"/>
    <w:next w:val="Normal"/>
    <w:link w:val="Heading4Char"/>
    <w:uiPriority w:val="9"/>
    <w:semiHidden/>
    <w:qFormat/>
    <w:locked/>
    <w:rsid w:val="000230D2"/>
    <w:pPr>
      <w:keepNext/>
      <w:keepLines/>
      <w:spacing w:before="40" w:after="0"/>
      <w:outlineLvl w:val="3"/>
    </w:pPr>
    <w:rPr>
      <w:rFonts w:asciiTheme="majorHAnsi" w:eastAsiaTheme="majorEastAsia" w:hAnsiTheme="majorHAnsi" w:cstheme="majorBidi"/>
      <w:i/>
      <w:iCs/>
      <w:color w:val="007982" w:themeColor="accent1" w:themeShade="BF"/>
    </w:rPr>
  </w:style>
  <w:style w:type="paragraph" w:styleId="Heading5">
    <w:name w:val="heading 5"/>
    <w:basedOn w:val="Normal"/>
    <w:next w:val="Normal"/>
    <w:link w:val="Heading5Char"/>
    <w:uiPriority w:val="9"/>
    <w:semiHidden/>
    <w:qFormat/>
    <w:locked/>
    <w:rsid w:val="000230D2"/>
    <w:pPr>
      <w:keepNext/>
      <w:keepLines/>
      <w:spacing w:before="40" w:after="0"/>
      <w:outlineLvl w:val="4"/>
    </w:pPr>
    <w:rPr>
      <w:rFonts w:asciiTheme="majorHAnsi" w:eastAsiaTheme="majorEastAsia" w:hAnsiTheme="majorHAnsi" w:cstheme="majorBidi"/>
      <w:color w:val="007982" w:themeColor="accent1" w:themeShade="BF"/>
    </w:rPr>
  </w:style>
  <w:style w:type="paragraph" w:styleId="Heading6">
    <w:name w:val="heading 6"/>
    <w:basedOn w:val="Normal"/>
    <w:next w:val="Normal"/>
    <w:link w:val="Heading6Char"/>
    <w:uiPriority w:val="9"/>
    <w:semiHidden/>
    <w:qFormat/>
    <w:locked/>
    <w:rsid w:val="000230D2"/>
    <w:pPr>
      <w:keepNext/>
      <w:keepLines/>
      <w:spacing w:before="40" w:after="0"/>
      <w:outlineLvl w:val="5"/>
    </w:pPr>
    <w:rPr>
      <w:rFonts w:asciiTheme="majorHAnsi" w:eastAsiaTheme="majorEastAsia" w:hAnsiTheme="majorHAnsi" w:cstheme="majorBidi"/>
      <w:color w:val="005056" w:themeColor="accent1" w:themeShade="7F"/>
    </w:rPr>
  </w:style>
  <w:style w:type="paragraph" w:styleId="Heading7">
    <w:name w:val="heading 7"/>
    <w:basedOn w:val="Normal"/>
    <w:next w:val="Normal"/>
    <w:link w:val="Heading7Char"/>
    <w:uiPriority w:val="9"/>
    <w:semiHidden/>
    <w:qFormat/>
    <w:locked/>
    <w:rsid w:val="000230D2"/>
    <w:pPr>
      <w:keepNext/>
      <w:keepLines/>
      <w:spacing w:before="40" w:after="0"/>
      <w:outlineLvl w:val="6"/>
    </w:pPr>
    <w:rPr>
      <w:rFonts w:asciiTheme="majorHAnsi" w:eastAsiaTheme="majorEastAsia" w:hAnsiTheme="majorHAnsi" w:cstheme="majorBidi"/>
      <w:i/>
      <w:iCs/>
      <w:color w:val="0050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042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Title">
    <w:name w:val="Course Title"/>
    <w:basedOn w:val="Title"/>
    <w:next w:val="Normal"/>
    <w:uiPriority w:val="1"/>
    <w:qFormat/>
    <w:locked/>
    <w:rsid w:val="000230D2"/>
    <w:rPr>
      <w:smallCaps/>
      <w:color w:val="565A5C" w:themeColor="text2"/>
      <w:sz w:val="44"/>
    </w:rPr>
  </w:style>
  <w:style w:type="paragraph" w:customStyle="1" w:styleId="ModuleTitle">
    <w:name w:val="Module Title"/>
    <w:basedOn w:val="Title"/>
    <w:next w:val="Normal"/>
    <w:uiPriority w:val="1"/>
    <w:qFormat/>
    <w:locked/>
    <w:rsid w:val="000230D2"/>
    <w:pPr>
      <w:spacing w:after="240"/>
      <w:contextualSpacing w:val="0"/>
      <w:outlineLvl w:val="0"/>
    </w:pPr>
    <w:rPr>
      <w:color w:val="004396" w:themeColor="accent4" w:themeShade="BF"/>
      <w:sz w:val="44"/>
    </w:rPr>
  </w:style>
  <w:style w:type="paragraph" w:styleId="Title">
    <w:name w:val="Title"/>
    <w:basedOn w:val="Normal"/>
    <w:next w:val="Normal"/>
    <w:link w:val="TitleChar"/>
    <w:uiPriority w:val="10"/>
    <w:qFormat/>
    <w:locked/>
    <w:rsid w:val="00042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2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30D2"/>
    <w:rPr>
      <w:rFonts w:asciiTheme="majorHAnsi" w:eastAsiaTheme="majorEastAsia" w:hAnsiTheme="majorHAnsi" w:cstheme="majorBidi"/>
      <w:color w:val="007982" w:themeColor="accent1" w:themeShade="BF"/>
      <w:sz w:val="32"/>
      <w:szCs w:val="32"/>
    </w:rPr>
  </w:style>
  <w:style w:type="character" w:customStyle="1" w:styleId="Heading2Char">
    <w:name w:val="Heading 2 Char"/>
    <w:basedOn w:val="DefaultParagraphFont"/>
    <w:link w:val="Heading2"/>
    <w:uiPriority w:val="9"/>
    <w:semiHidden/>
    <w:rsid w:val="000230D2"/>
    <w:rPr>
      <w:rFonts w:asciiTheme="majorHAnsi" w:eastAsiaTheme="majorEastAsia" w:hAnsiTheme="majorHAnsi" w:cstheme="majorBidi"/>
      <w:color w:val="007982" w:themeColor="accent1" w:themeShade="BF"/>
      <w:sz w:val="26"/>
      <w:szCs w:val="26"/>
    </w:rPr>
  </w:style>
  <w:style w:type="character" w:customStyle="1" w:styleId="Heading3Char">
    <w:name w:val="Heading 3 Char"/>
    <w:basedOn w:val="DefaultParagraphFont"/>
    <w:link w:val="Heading3"/>
    <w:uiPriority w:val="9"/>
    <w:semiHidden/>
    <w:rsid w:val="000230D2"/>
    <w:rPr>
      <w:rFonts w:asciiTheme="majorHAnsi" w:eastAsiaTheme="majorEastAsia" w:hAnsiTheme="majorHAnsi" w:cstheme="majorBidi"/>
      <w:color w:val="005056" w:themeColor="accent1" w:themeShade="7F"/>
      <w:sz w:val="24"/>
      <w:szCs w:val="24"/>
    </w:rPr>
  </w:style>
  <w:style w:type="paragraph" w:customStyle="1" w:styleId="Lead">
    <w:name w:val="Lead"/>
    <w:basedOn w:val="BodyText"/>
    <w:uiPriority w:val="30"/>
    <w:qFormat/>
    <w:locked/>
    <w:rsid w:val="007941A7"/>
    <w:rPr>
      <w:sz w:val="28"/>
    </w:rPr>
  </w:style>
  <w:style w:type="paragraph" w:styleId="Caption">
    <w:name w:val="caption"/>
    <w:basedOn w:val="Normal"/>
    <w:next w:val="Normal"/>
    <w:uiPriority w:val="35"/>
    <w:qFormat/>
    <w:locked/>
    <w:rsid w:val="00445AE2"/>
    <w:pPr>
      <w:spacing w:after="200" w:line="240" w:lineRule="auto"/>
    </w:pPr>
    <w:rPr>
      <w:i/>
      <w:iCs/>
      <w:color w:val="565A5C" w:themeColor="text2"/>
      <w:sz w:val="18"/>
      <w:szCs w:val="18"/>
    </w:rPr>
  </w:style>
  <w:style w:type="paragraph" w:styleId="BodyText">
    <w:name w:val="Body Text"/>
    <w:basedOn w:val="Normal"/>
    <w:link w:val="BodyTextChar"/>
    <w:uiPriority w:val="99"/>
    <w:semiHidden/>
    <w:locked/>
    <w:rsid w:val="007941A7"/>
    <w:pPr>
      <w:spacing w:after="120"/>
    </w:pPr>
  </w:style>
  <w:style w:type="character" w:customStyle="1" w:styleId="BodyTextChar">
    <w:name w:val="Body Text Char"/>
    <w:basedOn w:val="DefaultParagraphFont"/>
    <w:link w:val="BodyText"/>
    <w:uiPriority w:val="99"/>
    <w:semiHidden/>
    <w:rsid w:val="000A22B7"/>
  </w:style>
  <w:style w:type="paragraph" w:styleId="Quote">
    <w:name w:val="Quote"/>
    <w:basedOn w:val="Normal"/>
    <w:next w:val="Normal"/>
    <w:link w:val="QuoteChar"/>
    <w:uiPriority w:val="29"/>
    <w:qFormat/>
    <w:locked/>
    <w:rsid w:val="00445AE2"/>
    <w:pPr>
      <w:spacing w:before="200"/>
      <w:ind w:left="864" w:right="864"/>
      <w:jc w:val="center"/>
    </w:pPr>
    <w:rPr>
      <w:i/>
      <w:iCs/>
      <w:color w:val="7D8386" w:themeColor="text1" w:themeTint="BF"/>
    </w:rPr>
  </w:style>
  <w:style w:type="character" w:customStyle="1" w:styleId="QuoteChar">
    <w:name w:val="Quote Char"/>
    <w:basedOn w:val="DefaultParagraphFont"/>
    <w:link w:val="Quote"/>
    <w:uiPriority w:val="29"/>
    <w:rsid w:val="000A22B7"/>
    <w:rPr>
      <w:i/>
      <w:iCs/>
      <w:color w:val="7D8386" w:themeColor="text1" w:themeTint="BF"/>
    </w:rPr>
  </w:style>
  <w:style w:type="paragraph" w:styleId="BalloonText">
    <w:name w:val="Balloon Text"/>
    <w:basedOn w:val="Normal"/>
    <w:link w:val="BalloonTextChar"/>
    <w:uiPriority w:val="99"/>
    <w:semiHidden/>
    <w:locked/>
    <w:rsid w:val="00772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F2F"/>
    <w:rPr>
      <w:rFonts w:ascii="Segoe UI" w:hAnsi="Segoe UI" w:cs="Segoe UI"/>
      <w:sz w:val="18"/>
      <w:szCs w:val="18"/>
    </w:rPr>
  </w:style>
  <w:style w:type="paragraph" w:styleId="ListParagraph">
    <w:name w:val="List Paragraph"/>
    <w:basedOn w:val="Normal"/>
    <w:uiPriority w:val="34"/>
    <w:qFormat/>
    <w:locked/>
    <w:rsid w:val="009A2F70"/>
    <w:pPr>
      <w:ind w:left="720"/>
      <w:contextualSpacing/>
    </w:pPr>
  </w:style>
  <w:style w:type="paragraph" w:customStyle="1" w:styleId="TopicTitle">
    <w:name w:val="Topic Title"/>
    <w:aliases w:val="H1"/>
    <w:basedOn w:val="Heading1"/>
    <w:next w:val="Normal"/>
    <w:uiPriority w:val="2"/>
    <w:qFormat/>
    <w:locked/>
    <w:rsid w:val="000230D2"/>
    <w:pPr>
      <w:spacing w:before="40"/>
      <w:outlineLvl w:val="1"/>
    </w:pPr>
    <w:rPr>
      <w:color w:val="E87511" w:themeColor="background2"/>
    </w:rPr>
  </w:style>
  <w:style w:type="paragraph" w:customStyle="1" w:styleId="H2">
    <w:name w:val="H2"/>
    <w:basedOn w:val="Heading2"/>
    <w:next w:val="Normal"/>
    <w:uiPriority w:val="3"/>
    <w:qFormat/>
    <w:locked/>
    <w:rsid w:val="000230D2"/>
    <w:pPr>
      <w:outlineLvl w:val="2"/>
    </w:pPr>
    <w:rPr>
      <w:color w:val="005AC9" w:themeColor="accent4"/>
      <w:sz w:val="28"/>
    </w:rPr>
  </w:style>
  <w:style w:type="paragraph" w:customStyle="1" w:styleId="H3">
    <w:name w:val="H3"/>
    <w:basedOn w:val="Heading4"/>
    <w:next w:val="Normal"/>
    <w:uiPriority w:val="4"/>
    <w:qFormat/>
    <w:locked/>
    <w:rsid w:val="000230D2"/>
    <w:rPr>
      <w:color w:val="76A23F" w:themeColor="accent3"/>
    </w:rPr>
  </w:style>
  <w:style w:type="character" w:customStyle="1" w:styleId="Heading4Char">
    <w:name w:val="Heading 4 Char"/>
    <w:basedOn w:val="DefaultParagraphFont"/>
    <w:link w:val="Heading4"/>
    <w:uiPriority w:val="9"/>
    <w:semiHidden/>
    <w:rsid w:val="000230D2"/>
    <w:rPr>
      <w:rFonts w:asciiTheme="majorHAnsi" w:eastAsiaTheme="majorEastAsia" w:hAnsiTheme="majorHAnsi" w:cstheme="majorBidi"/>
      <w:i/>
      <w:iCs/>
      <w:color w:val="007982" w:themeColor="accent1" w:themeShade="BF"/>
    </w:rPr>
  </w:style>
  <w:style w:type="paragraph" w:customStyle="1" w:styleId="H4">
    <w:name w:val="H4"/>
    <w:basedOn w:val="Heading5"/>
    <w:uiPriority w:val="4"/>
    <w:semiHidden/>
    <w:qFormat/>
    <w:locked/>
    <w:rsid w:val="000230D2"/>
  </w:style>
  <w:style w:type="character" w:customStyle="1" w:styleId="Heading5Char">
    <w:name w:val="Heading 5 Char"/>
    <w:basedOn w:val="DefaultParagraphFont"/>
    <w:link w:val="Heading5"/>
    <w:uiPriority w:val="9"/>
    <w:semiHidden/>
    <w:rsid w:val="000230D2"/>
    <w:rPr>
      <w:rFonts w:asciiTheme="majorHAnsi" w:eastAsiaTheme="majorEastAsia" w:hAnsiTheme="majorHAnsi" w:cstheme="majorBidi"/>
      <w:color w:val="007982" w:themeColor="accent1" w:themeShade="BF"/>
    </w:rPr>
  </w:style>
  <w:style w:type="paragraph" w:customStyle="1" w:styleId="H5">
    <w:name w:val="H5"/>
    <w:basedOn w:val="Heading6"/>
    <w:uiPriority w:val="5"/>
    <w:semiHidden/>
    <w:qFormat/>
    <w:locked/>
    <w:rsid w:val="000230D2"/>
  </w:style>
  <w:style w:type="character" w:customStyle="1" w:styleId="Heading6Char">
    <w:name w:val="Heading 6 Char"/>
    <w:basedOn w:val="DefaultParagraphFont"/>
    <w:link w:val="Heading6"/>
    <w:uiPriority w:val="9"/>
    <w:semiHidden/>
    <w:rsid w:val="000230D2"/>
    <w:rPr>
      <w:rFonts w:asciiTheme="majorHAnsi" w:eastAsiaTheme="majorEastAsia" w:hAnsiTheme="majorHAnsi" w:cstheme="majorBidi"/>
      <w:color w:val="005056" w:themeColor="accent1" w:themeShade="7F"/>
    </w:rPr>
  </w:style>
  <w:style w:type="paragraph" w:customStyle="1" w:styleId="H6">
    <w:name w:val="H6"/>
    <w:basedOn w:val="Heading7"/>
    <w:uiPriority w:val="5"/>
    <w:semiHidden/>
    <w:qFormat/>
    <w:locked/>
    <w:rsid w:val="000230D2"/>
  </w:style>
  <w:style w:type="character" w:customStyle="1" w:styleId="Heading7Char">
    <w:name w:val="Heading 7 Char"/>
    <w:basedOn w:val="DefaultParagraphFont"/>
    <w:link w:val="Heading7"/>
    <w:uiPriority w:val="9"/>
    <w:semiHidden/>
    <w:rsid w:val="000230D2"/>
    <w:rPr>
      <w:rFonts w:asciiTheme="majorHAnsi" w:eastAsiaTheme="majorEastAsia" w:hAnsiTheme="majorHAnsi" w:cstheme="majorBidi"/>
      <w:i/>
      <w:iCs/>
      <w:color w:val="005056" w:themeColor="accent1" w:themeShade="7F"/>
    </w:rPr>
  </w:style>
  <w:style w:type="character" w:styleId="CommentReference">
    <w:name w:val="annotation reference"/>
    <w:basedOn w:val="DefaultParagraphFont"/>
    <w:uiPriority w:val="99"/>
    <w:semiHidden/>
    <w:locked/>
    <w:rsid w:val="006C6D79"/>
    <w:rPr>
      <w:sz w:val="16"/>
      <w:szCs w:val="16"/>
    </w:rPr>
  </w:style>
  <w:style w:type="paragraph" w:styleId="CommentText">
    <w:name w:val="annotation text"/>
    <w:basedOn w:val="Normal"/>
    <w:link w:val="CommentTextChar"/>
    <w:uiPriority w:val="99"/>
    <w:locked/>
    <w:rsid w:val="006C6D79"/>
    <w:pPr>
      <w:spacing w:line="240" w:lineRule="auto"/>
    </w:pPr>
    <w:rPr>
      <w:sz w:val="20"/>
      <w:szCs w:val="20"/>
    </w:rPr>
  </w:style>
  <w:style w:type="character" w:customStyle="1" w:styleId="CommentTextChar">
    <w:name w:val="Comment Text Char"/>
    <w:basedOn w:val="DefaultParagraphFont"/>
    <w:link w:val="CommentText"/>
    <w:uiPriority w:val="99"/>
    <w:rsid w:val="006C6D79"/>
    <w:rPr>
      <w:sz w:val="20"/>
      <w:szCs w:val="20"/>
    </w:rPr>
  </w:style>
  <w:style w:type="paragraph" w:styleId="CommentSubject">
    <w:name w:val="annotation subject"/>
    <w:basedOn w:val="CommentText"/>
    <w:next w:val="CommentText"/>
    <w:link w:val="CommentSubjectChar"/>
    <w:uiPriority w:val="99"/>
    <w:semiHidden/>
    <w:locked/>
    <w:rsid w:val="00CD05B3"/>
    <w:rPr>
      <w:b/>
      <w:bCs/>
    </w:rPr>
  </w:style>
  <w:style w:type="character" w:customStyle="1" w:styleId="CommentSubjectChar">
    <w:name w:val="Comment Subject Char"/>
    <w:basedOn w:val="CommentTextChar"/>
    <w:link w:val="CommentSubject"/>
    <w:uiPriority w:val="99"/>
    <w:semiHidden/>
    <w:rsid w:val="00CD05B3"/>
    <w:rPr>
      <w:b/>
      <w:bCs/>
      <w:sz w:val="20"/>
      <w:szCs w:val="20"/>
    </w:rPr>
  </w:style>
  <w:style w:type="character" w:styleId="Hyperlink">
    <w:name w:val="Hyperlink"/>
    <w:basedOn w:val="DefaultParagraphFont"/>
    <w:uiPriority w:val="99"/>
    <w:semiHidden/>
    <w:locked/>
    <w:rsid w:val="00CD05B3"/>
    <w:rPr>
      <w:color w:val="565A5C" w:themeColor="hyperlink"/>
      <w:u w:val="single"/>
    </w:rPr>
  </w:style>
  <w:style w:type="character" w:styleId="Strong">
    <w:name w:val="Strong"/>
    <w:basedOn w:val="DefaultParagraphFont"/>
    <w:uiPriority w:val="22"/>
    <w:qFormat/>
    <w:locked/>
    <w:rsid w:val="005955CC"/>
    <w:rPr>
      <w:b/>
      <w:bCs/>
    </w:rPr>
  </w:style>
  <w:style w:type="character" w:customStyle="1" w:styleId="apple-converted-space">
    <w:name w:val="apple-converted-space"/>
    <w:basedOn w:val="DefaultParagraphFont"/>
    <w:rsid w:val="005D1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6720">
      <w:bodyDiv w:val="1"/>
      <w:marLeft w:val="0"/>
      <w:marRight w:val="0"/>
      <w:marTop w:val="0"/>
      <w:marBottom w:val="0"/>
      <w:divBdr>
        <w:top w:val="none" w:sz="0" w:space="0" w:color="auto"/>
        <w:left w:val="none" w:sz="0" w:space="0" w:color="auto"/>
        <w:bottom w:val="none" w:sz="0" w:space="0" w:color="auto"/>
        <w:right w:val="none" w:sz="0" w:space="0" w:color="auto"/>
      </w:divBdr>
    </w:div>
    <w:div w:id="400762389">
      <w:bodyDiv w:val="1"/>
      <w:marLeft w:val="0"/>
      <w:marRight w:val="0"/>
      <w:marTop w:val="0"/>
      <w:marBottom w:val="0"/>
      <w:divBdr>
        <w:top w:val="none" w:sz="0" w:space="0" w:color="auto"/>
        <w:left w:val="none" w:sz="0" w:space="0" w:color="auto"/>
        <w:bottom w:val="none" w:sz="0" w:space="0" w:color="auto"/>
        <w:right w:val="none" w:sz="0" w:space="0" w:color="auto"/>
      </w:divBdr>
    </w:div>
    <w:div w:id="466774897">
      <w:bodyDiv w:val="1"/>
      <w:marLeft w:val="0"/>
      <w:marRight w:val="0"/>
      <w:marTop w:val="0"/>
      <w:marBottom w:val="0"/>
      <w:divBdr>
        <w:top w:val="none" w:sz="0" w:space="0" w:color="auto"/>
        <w:left w:val="none" w:sz="0" w:space="0" w:color="auto"/>
        <w:bottom w:val="none" w:sz="0" w:space="0" w:color="auto"/>
        <w:right w:val="none" w:sz="0" w:space="0" w:color="auto"/>
      </w:divBdr>
    </w:div>
    <w:div w:id="672420712">
      <w:bodyDiv w:val="1"/>
      <w:marLeft w:val="0"/>
      <w:marRight w:val="0"/>
      <w:marTop w:val="0"/>
      <w:marBottom w:val="0"/>
      <w:divBdr>
        <w:top w:val="none" w:sz="0" w:space="0" w:color="auto"/>
        <w:left w:val="none" w:sz="0" w:space="0" w:color="auto"/>
        <w:bottom w:val="none" w:sz="0" w:space="0" w:color="auto"/>
        <w:right w:val="none" w:sz="0" w:space="0" w:color="auto"/>
      </w:divBdr>
    </w:div>
    <w:div w:id="1199663729">
      <w:bodyDiv w:val="1"/>
      <w:marLeft w:val="0"/>
      <w:marRight w:val="0"/>
      <w:marTop w:val="0"/>
      <w:marBottom w:val="0"/>
      <w:divBdr>
        <w:top w:val="none" w:sz="0" w:space="0" w:color="auto"/>
        <w:left w:val="none" w:sz="0" w:space="0" w:color="auto"/>
        <w:bottom w:val="none" w:sz="0" w:space="0" w:color="auto"/>
        <w:right w:val="none" w:sz="0" w:space="0" w:color="auto"/>
      </w:divBdr>
    </w:div>
    <w:div w:id="1200897562">
      <w:bodyDiv w:val="1"/>
      <w:marLeft w:val="0"/>
      <w:marRight w:val="0"/>
      <w:marTop w:val="0"/>
      <w:marBottom w:val="0"/>
      <w:divBdr>
        <w:top w:val="none" w:sz="0" w:space="0" w:color="auto"/>
        <w:left w:val="none" w:sz="0" w:space="0" w:color="auto"/>
        <w:bottom w:val="none" w:sz="0" w:space="0" w:color="auto"/>
        <w:right w:val="none" w:sz="0" w:space="0" w:color="auto"/>
      </w:divBdr>
    </w:div>
    <w:div w:id="1647473447">
      <w:bodyDiv w:val="1"/>
      <w:marLeft w:val="0"/>
      <w:marRight w:val="0"/>
      <w:marTop w:val="0"/>
      <w:marBottom w:val="0"/>
      <w:divBdr>
        <w:top w:val="none" w:sz="0" w:space="0" w:color="auto"/>
        <w:left w:val="none" w:sz="0" w:space="0" w:color="auto"/>
        <w:bottom w:val="none" w:sz="0" w:space="0" w:color="auto"/>
        <w:right w:val="none" w:sz="0" w:space="0" w:color="auto"/>
      </w:divBdr>
    </w:div>
    <w:div w:id="1954708524">
      <w:bodyDiv w:val="1"/>
      <w:marLeft w:val="0"/>
      <w:marRight w:val="0"/>
      <w:marTop w:val="0"/>
      <w:marBottom w:val="0"/>
      <w:divBdr>
        <w:top w:val="none" w:sz="0" w:space="0" w:color="auto"/>
        <w:left w:val="none" w:sz="0" w:space="0" w:color="auto"/>
        <w:bottom w:val="none" w:sz="0" w:space="0" w:color="auto"/>
        <w:right w:val="none" w:sz="0" w:space="0" w:color="auto"/>
      </w:divBdr>
    </w:div>
    <w:div w:id="1958099778">
      <w:bodyDiv w:val="1"/>
      <w:marLeft w:val="0"/>
      <w:marRight w:val="0"/>
      <w:marTop w:val="0"/>
      <w:marBottom w:val="0"/>
      <w:divBdr>
        <w:top w:val="none" w:sz="0" w:space="0" w:color="auto"/>
        <w:left w:val="none" w:sz="0" w:space="0" w:color="auto"/>
        <w:bottom w:val="none" w:sz="0" w:space="0" w:color="auto"/>
        <w:right w:val="none" w:sz="0" w:space="0" w:color="auto"/>
      </w:divBdr>
    </w:div>
    <w:div w:id="207469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linkedin.com/company/bell/lif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COOOrganization\CoursewareDevelopment\Public\Client%20Work\Conestoga\Client%20Facing%20Documentation\Rec_Doc_Template-Conestoga.dotx" TargetMode="External"/></Relationships>
</file>

<file path=word/theme/theme1.xml><?xml version="1.0" encoding="utf-8"?>
<a:theme xmlns:a="http://schemas.openxmlformats.org/drawingml/2006/main" name="Office Theme">
  <a:themeElements>
    <a:clrScheme name="Birghtspace on lights">
      <a:dk1>
        <a:srgbClr val="55595B"/>
      </a:dk1>
      <a:lt1>
        <a:srgbClr val="FFFFFF"/>
      </a:lt1>
      <a:dk2>
        <a:srgbClr val="565A5C"/>
      </a:dk2>
      <a:lt2>
        <a:srgbClr val="E87511"/>
      </a:lt2>
      <a:accent1>
        <a:srgbClr val="00A3AE"/>
      </a:accent1>
      <a:accent2>
        <a:srgbClr val="C83000"/>
      </a:accent2>
      <a:accent3>
        <a:srgbClr val="76A23F"/>
      </a:accent3>
      <a:accent4>
        <a:srgbClr val="005AC9"/>
      </a:accent4>
      <a:accent5>
        <a:srgbClr val="55595B"/>
      </a:accent5>
      <a:accent6>
        <a:srgbClr val="E87511"/>
      </a:accent6>
      <a:hlink>
        <a:srgbClr val="565A5C"/>
      </a:hlink>
      <a:folHlink>
        <a:srgbClr val="D7D7D7"/>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926CBAB6520224AA8EDB08AB4468286" ma:contentTypeVersion="8" ma:contentTypeDescription="Create a new document." ma:contentTypeScope="" ma:versionID="67786a6699e227d63cba518e44d19679">
  <xsd:schema xmlns:xsd="http://www.w3.org/2001/XMLSchema" xmlns:xs="http://www.w3.org/2001/XMLSchema" xmlns:p="http://schemas.microsoft.com/office/2006/metadata/properties" xmlns:ns2="88433af1-a3fb-4cf6-8001-212a18487c6a" targetNamespace="http://schemas.microsoft.com/office/2006/metadata/properties" ma:root="true" ma:fieldsID="40c91569af905d11e2143be0def970c4" ns2:_="">
    <xsd:import namespace="88433af1-a3fb-4cf6-8001-212a18487c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33af1-a3fb-4cf6-8001-212a18487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15C432-ECA3-4A4E-900B-DDB1794FA75C}">
  <ds:schemaRefs>
    <ds:schemaRef ds:uri="http://schemas.openxmlformats.org/officeDocument/2006/bibliography"/>
  </ds:schemaRefs>
</ds:datastoreItem>
</file>

<file path=customXml/itemProps2.xml><?xml version="1.0" encoding="utf-8"?>
<ds:datastoreItem xmlns:ds="http://schemas.openxmlformats.org/officeDocument/2006/customXml" ds:itemID="{68347A56-D6BC-40DC-97A5-B611778EB6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F45A2E-85E6-40FB-8D20-1D6AFD7644BB}">
  <ds:schemaRefs>
    <ds:schemaRef ds:uri="http://schemas.microsoft.com/sharepoint/v3/contenttype/forms"/>
  </ds:schemaRefs>
</ds:datastoreItem>
</file>

<file path=customXml/itemProps4.xml><?xml version="1.0" encoding="utf-8"?>
<ds:datastoreItem xmlns:ds="http://schemas.openxmlformats.org/officeDocument/2006/customXml" ds:itemID="{311954A0-D917-4430-8FA2-DB902E0977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433af1-a3fb-4cf6-8001-212a18487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Rec_Doc_Template-Conestoga</Template>
  <TotalTime>1</TotalTime>
  <Pages>8</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McEwan</dc:creator>
  <cp:keywords/>
  <dc:description/>
  <cp:lastModifiedBy>Basavraj Jaliminche</cp:lastModifiedBy>
  <cp:revision>2</cp:revision>
  <cp:lastPrinted>2018-04-23T18:58:00Z</cp:lastPrinted>
  <dcterms:created xsi:type="dcterms:W3CDTF">2022-07-15T03:43:00Z</dcterms:created>
  <dcterms:modified xsi:type="dcterms:W3CDTF">2022-07-15T03:43:00Z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0x010100C926CBAB6520224AA8EDB08AB4468286</vt:lpwstr>
  </property>
</Properties>
</file>