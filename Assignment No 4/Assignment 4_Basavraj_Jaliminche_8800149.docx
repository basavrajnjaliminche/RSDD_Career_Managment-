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024A" w14:textId="70AF029B" w:rsidR="00FD1952" w:rsidRDefault="004552CD" w:rsidP="009A2F70">
      <w:pPr>
        <w:pStyle w:val="CourseTitle"/>
      </w:pPr>
      <w:r>
        <w:t xml:space="preserve">Career </w:t>
      </w:r>
      <w:r w:rsidR="003E1389">
        <w:t>Management</w:t>
      </w:r>
      <w:r>
        <w:t>- CDEV 8</w:t>
      </w:r>
      <w:r w:rsidR="003E1389">
        <w:t>1</w:t>
      </w:r>
      <w:r>
        <w:t>30</w:t>
      </w:r>
      <w:r w:rsidR="002535AA">
        <w:t xml:space="preserve"> </w:t>
      </w:r>
    </w:p>
    <w:p w14:paraId="6B248ED5" w14:textId="77777777" w:rsidR="006E00D0" w:rsidRDefault="00700B32" w:rsidP="000425A4">
      <w:pPr>
        <w:pStyle w:val="ModuleTitle"/>
        <w:rPr>
          <w:sz w:val="40"/>
        </w:rPr>
      </w:pPr>
      <w:r>
        <w:rPr>
          <w:sz w:val="40"/>
        </w:rPr>
        <w:t>Assignment</w:t>
      </w:r>
      <w:r w:rsidR="00902AF9">
        <w:rPr>
          <w:sz w:val="40"/>
        </w:rPr>
        <w:t xml:space="preserve"> </w:t>
      </w:r>
      <w:r w:rsidR="00A629D2">
        <w:rPr>
          <w:sz w:val="40"/>
        </w:rPr>
        <w:t>4</w:t>
      </w:r>
      <w:r w:rsidR="00902AF9">
        <w:rPr>
          <w:sz w:val="40"/>
        </w:rPr>
        <w:t xml:space="preserve">: </w:t>
      </w:r>
      <w:r w:rsidR="00A629D2">
        <w:rPr>
          <w:sz w:val="40"/>
        </w:rPr>
        <w:t xml:space="preserve">Mock Interview </w:t>
      </w:r>
    </w:p>
    <w:p w14:paraId="2552F53B" w14:textId="53BEAAAC" w:rsidR="001234A0" w:rsidRPr="001234A0" w:rsidRDefault="001234A0" w:rsidP="001234A0">
      <w:r>
        <w:t>Academic Year 2021-2022</w:t>
      </w:r>
    </w:p>
    <w:p w14:paraId="2D4CC27A" w14:textId="4B8C8CE5" w:rsidR="000425A4" w:rsidRDefault="006E00D0" w:rsidP="006E00D0">
      <w:pPr>
        <w:pStyle w:val="Lead"/>
      </w:pPr>
      <w:r>
        <w:t xml:space="preserve">Worth </w:t>
      </w:r>
      <w:r w:rsidR="00A629D2">
        <w:t>25</w:t>
      </w:r>
      <w:r w:rsidR="00902AF9">
        <w:t>%</w:t>
      </w:r>
      <w:r w:rsidR="00700B32">
        <w:t xml:space="preserve"> </w:t>
      </w:r>
      <w:r>
        <w:t>of Final Grade</w:t>
      </w:r>
    </w:p>
    <w:p w14:paraId="37A5C717" w14:textId="77777777" w:rsidR="00CF55C1" w:rsidRDefault="00CF55C1" w:rsidP="00CF55C1">
      <w:pPr>
        <w:pStyle w:val="H3"/>
      </w:pPr>
      <w:r>
        <w:t>Due Date</w:t>
      </w:r>
    </w:p>
    <w:p w14:paraId="6DD37CAB" w14:textId="77777777" w:rsidR="00CF55C1" w:rsidRDefault="00CF55C1" w:rsidP="00CF55C1">
      <w:r>
        <w:t xml:space="preserve">This assignment is due by the end of module thirteen. </w:t>
      </w:r>
    </w:p>
    <w:p w14:paraId="6562A414" w14:textId="77777777" w:rsidR="00CF55C1" w:rsidRDefault="00CF55C1" w:rsidP="00CF55C1">
      <w:pPr>
        <w:pStyle w:val="H3"/>
      </w:pPr>
      <w:r>
        <w:t>Purpose</w:t>
      </w:r>
    </w:p>
    <w:p w14:paraId="143D8C21" w14:textId="77777777" w:rsidR="00CF55C1" w:rsidRDefault="00CF55C1" w:rsidP="00CF55C1">
      <w:r>
        <w:t xml:space="preserve">Preparing, practicing and reflecting on interviews will support you in improving your interview skills.   </w:t>
      </w:r>
    </w:p>
    <w:p w14:paraId="183580F1" w14:textId="77777777" w:rsidR="00CF55C1" w:rsidRDefault="00CF55C1" w:rsidP="00CF55C1">
      <w:pPr>
        <w:pStyle w:val="H3"/>
      </w:pPr>
      <w:r>
        <w:t>Explanation of tasks</w:t>
      </w:r>
    </w:p>
    <w:p w14:paraId="3F482913" w14:textId="449398DC" w:rsidR="00CF55C1" w:rsidRPr="000122F7" w:rsidRDefault="00CF55C1" w:rsidP="004E79AC">
      <w:pPr>
        <w:rPr>
          <w:b/>
          <w:bCs/>
        </w:rPr>
      </w:pPr>
      <w:r>
        <w:t>In module 8, you selected a job posting to which you tailored your resume and cover letter.  In module 1</w:t>
      </w:r>
      <w:r w:rsidR="004E79AC">
        <w:t>0</w:t>
      </w:r>
      <w:r>
        <w:t>, you carried on the analysis of that posting to predict interview questions and prepare written responses. During modules 1</w:t>
      </w:r>
      <w:r w:rsidR="004E79AC">
        <w:t>0</w:t>
      </w:r>
      <w:r>
        <w:t>, 1</w:t>
      </w:r>
      <w:r w:rsidR="004E79AC">
        <w:t>1</w:t>
      </w:r>
      <w:r>
        <w:t>, and 1</w:t>
      </w:r>
      <w:r w:rsidR="004E79AC">
        <w:t>2</w:t>
      </w:r>
      <w:r>
        <w:t xml:space="preserve">, you worked on a series of </w:t>
      </w:r>
      <w:r w:rsidR="004E79AC">
        <w:t xml:space="preserve">activities </w:t>
      </w:r>
      <w:r>
        <w:t xml:space="preserve">to help you prepare for interviews. </w:t>
      </w:r>
    </w:p>
    <w:p w14:paraId="4E5C8981" w14:textId="2FF3AF73" w:rsidR="00CF55C1" w:rsidRDefault="00CF55C1" w:rsidP="00CF55C1">
      <w:r>
        <w:t>Prior to completing the tasks, be sure to review the attached rubrics.</w:t>
      </w:r>
    </w:p>
    <w:p w14:paraId="170091C4" w14:textId="77777777" w:rsidR="001234A0" w:rsidRDefault="001234A0" w:rsidP="00CF55C1"/>
    <w:p w14:paraId="6EAB3D07" w14:textId="31978F09" w:rsidR="001234A0" w:rsidRDefault="001234A0" w:rsidP="00CF55C1">
      <w:r>
        <w:t>Student Name:</w:t>
      </w:r>
      <w:r>
        <w:tab/>
      </w:r>
      <w:r w:rsidR="00CE0B73">
        <w:t>Basavraj Jaliminche</w:t>
      </w:r>
      <w:r>
        <w:tab/>
      </w:r>
      <w:r>
        <w:tab/>
      </w:r>
      <w:r>
        <w:tab/>
      </w:r>
      <w:r>
        <w:tab/>
        <w:t>Student Number</w:t>
      </w:r>
      <w:r w:rsidR="00CE0B73">
        <w:t>: 8800149</w:t>
      </w:r>
    </w:p>
    <w:p w14:paraId="3B6A79D2" w14:textId="77777777" w:rsidR="001234A0" w:rsidRDefault="001234A0" w:rsidP="00CF55C1"/>
    <w:p w14:paraId="20656463" w14:textId="77777777" w:rsidR="004E79AC" w:rsidRDefault="004E79AC" w:rsidP="004E79AC">
      <w:pPr>
        <w:pStyle w:val="H3"/>
      </w:pPr>
      <w:r>
        <w:t xml:space="preserve">List of activities </w:t>
      </w:r>
    </w:p>
    <w:p w14:paraId="6CC8DD97" w14:textId="64E1A21E" w:rsidR="004E79AC" w:rsidRDefault="004E79AC" w:rsidP="001234A0">
      <w:pPr>
        <w:pStyle w:val="TopicTitle"/>
      </w:pPr>
      <w:r>
        <w:t>Module 10</w:t>
      </w:r>
      <w:r w:rsidR="001234A0">
        <w:t>:</w:t>
      </w:r>
      <w:r>
        <w:t xml:space="preserve"> </w:t>
      </w:r>
      <w:r w:rsidR="001234A0">
        <w:t>Predicting Questions (Fit and Competence)</w:t>
      </w:r>
      <w:r>
        <w:t xml:space="preserve">, Preparing using the STAR Method </w:t>
      </w:r>
    </w:p>
    <w:p w14:paraId="006CF033" w14:textId="3E7A96BC" w:rsidR="001234A0" w:rsidRPr="001234A0" w:rsidRDefault="001234A0" w:rsidP="001234A0">
      <w:pPr>
        <w:pStyle w:val="H2"/>
      </w:pPr>
      <w:r w:rsidRPr="001234A0">
        <w:t>Predicting Questions</w:t>
      </w:r>
    </w:p>
    <w:p w14:paraId="6E478108" w14:textId="14C529E5" w:rsidR="001234A0" w:rsidRPr="001234A0" w:rsidRDefault="001234A0" w:rsidP="001234A0">
      <w:r w:rsidRPr="001234A0">
        <w:t xml:space="preserve">Using job posting complete the following worksheet. Aim to predict questions based on the posting. </w:t>
      </w:r>
    </w:p>
    <w:tbl>
      <w:tblPr>
        <w:tblStyle w:val="TableGrid"/>
        <w:tblW w:w="0" w:type="auto"/>
        <w:tblLook w:val="04A0" w:firstRow="1" w:lastRow="0" w:firstColumn="1" w:lastColumn="0" w:noHBand="0" w:noVBand="1"/>
      </w:tblPr>
      <w:tblGrid>
        <w:gridCol w:w="1352"/>
        <w:gridCol w:w="4009"/>
        <w:gridCol w:w="2070"/>
        <w:gridCol w:w="2425"/>
      </w:tblGrid>
      <w:tr w:rsidR="001234A0" w:rsidRPr="001234A0" w14:paraId="6131DB0F" w14:textId="77777777" w:rsidTr="00787F79">
        <w:tc>
          <w:tcPr>
            <w:tcW w:w="846" w:type="dxa"/>
          </w:tcPr>
          <w:p w14:paraId="482E0C10" w14:textId="77777777" w:rsidR="001234A0" w:rsidRPr="001234A0" w:rsidRDefault="001234A0" w:rsidP="001234A0"/>
        </w:tc>
        <w:tc>
          <w:tcPr>
            <w:tcW w:w="4009" w:type="dxa"/>
          </w:tcPr>
          <w:p w14:paraId="2991A671" w14:textId="77777777" w:rsidR="001234A0" w:rsidRPr="001234A0" w:rsidRDefault="001234A0" w:rsidP="001234A0">
            <w:r w:rsidRPr="001234A0">
              <w:t xml:space="preserve">Statement From the posting </w:t>
            </w:r>
          </w:p>
        </w:tc>
        <w:tc>
          <w:tcPr>
            <w:tcW w:w="2070" w:type="dxa"/>
          </w:tcPr>
          <w:p w14:paraId="53AB14B7" w14:textId="77777777" w:rsidR="001234A0" w:rsidRPr="001234A0" w:rsidRDefault="001234A0" w:rsidP="001234A0">
            <w:r w:rsidRPr="001234A0">
              <w:t xml:space="preserve">KEY WORDS </w:t>
            </w:r>
          </w:p>
        </w:tc>
        <w:tc>
          <w:tcPr>
            <w:tcW w:w="2425" w:type="dxa"/>
          </w:tcPr>
          <w:p w14:paraId="65469E40" w14:textId="678377C8" w:rsidR="001234A0" w:rsidRPr="001234A0" w:rsidRDefault="001234A0" w:rsidP="001234A0">
            <w:r w:rsidRPr="001234A0">
              <w:t>Predicted Question</w:t>
            </w:r>
            <w:r w:rsidR="00787F79">
              <w:t>s</w:t>
            </w:r>
            <w:r w:rsidRPr="001234A0">
              <w:t xml:space="preserve"> </w:t>
            </w:r>
            <w:r w:rsidR="00A40860">
              <w:t>based on the posting and key words</w:t>
            </w:r>
          </w:p>
        </w:tc>
      </w:tr>
      <w:tr w:rsidR="001234A0" w:rsidRPr="001234A0" w14:paraId="7842D356" w14:textId="77777777" w:rsidTr="00787F79">
        <w:trPr>
          <w:trHeight w:val="440"/>
        </w:trPr>
        <w:tc>
          <w:tcPr>
            <w:tcW w:w="846" w:type="dxa"/>
          </w:tcPr>
          <w:p w14:paraId="34F9B428" w14:textId="77777777" w:rsidR="001234A0" w:rsidRPr="001234A0" w:rsidRDefault="001234A0" w:rsidP="001234A0">
            <w:r w:rsidRPr="001234A0">
              <w:t xml:space="preserve">Fit </w:t>
            </w:r>
          </w:p>
          <w:p w14:paraId="77248627" w14:textId="77777777" w:rsidR="001234A0" w:rsidRPr="001234A0" w:rsidRDefault="001234A0" w:rsidP="001234A0"/>
          <w:p w14:paraId="36D01C97" w14:textId="77777777" w:rsidR="001234A0" w:rsidRPr="001234A0" w:rsidRDefault="001234A0" w:rsidP="001234A0"/>
          <w:p w14:paraId="50ADB82C" w14:textId="4F3B73A3" w:rsidR="001234A0" w:rsidRPr="001234A0" w:rsidRDefault="001234A0" w:rsidP="001234A0"/>
        </w:tc>
        <w:tc>
          <w:tcPr>
            <w:tcW w:w="4009" w:type="dxa"/>
          </w:tcPr>
          <w:p w14:paraId="3086D50B" w14:textId="4C5354C4" w:rsidR="00CE0B73" w:rsidRPr="00CE0B73" w:rsidRDefault="00CE0B73" w:rsidP="00CE0B73">
            <w:pPr>
              <w:shd w:val="clear" w:color="auto" w:fill="FFFFFF"/>
              <w:spacing w:before="100" w:beforeAutospacing="1" w:after="100" w:afterAutospacing="1"/>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 xml:space="preserve">1.Develop software applications and add new functions to current applications using the </w:t>
            </w:r>
            <w:r w:rsidRPr="00CE0B73">
              <w:rPr>
                <w:rFonts w:ascii="Segoe UI" w:eastAsia="Times New Roman" w:hAnsi="Segoe UI" w:cs="Segoe UI"/>
                <w:sz w:val="21"/>
                <w:szCs w:val="21"/>
                <w:lang w:val="en-CA" w:eastAsia="en-CA"/>
              </w:rPr>
              <w:t>Agile and Scrum approach</w:t>
            </w:r>
          </w:p>
          <w:p w14:paraId="64096CA0" w14:textId="3FA7E33C" w:rsidR="001234A0" w:rsidRDefault="001234A0" w:rsidP="001234A0"/>
          <w:p w14:paraId="1D21FEF1" w14:textId="77777777" w:rsidR="00A40860" w:rsidRDefault="00A40860" w:rsidP="001234A0">
            <w:pPr>
              <w:rPr>
                <w:rFonts w:ascii="Segoe UI" w:eastAsia="Times New Roman" w:hAnsi="Segoe UI" w:cs="Segoe UI"/>
                <w:sz w:val="21"/>
                <w:szCs w:val="21"/>
                <w:lang w:val="en-CA" w:eastAsia="en-CA"/>
              </w:rPr>
            </w:pPr>
            <w:r w:rsidRPr="00CE0B73">
              <w:rPr>
                <w:rFonts w:ascii="Segoe UI" w:eastAsia="Times New Roman" w:hAnsi="Segoe UI" w:cs="Segoe UI"/>
                <w:sz w:val="21"/>
                <w:szCs w:val="21"/>
                <w:lang w:val="en-CA" w:eastAsia="en-CA"/>
              </w:rPr>
              <w:t>2</w:t>
            </w:r>
            <w:r w:rsidR="00CE0B73" w:rsidRPr="00CE0B73">
              <w:rPr>
                <w:rFonts w:ascii="Segoe UI" w:eastAsia="Times New Roman" w:hAnsi="Segoe UI" w:cs="Segoe UI"/>
                <w:sz w:val="21"/>
                <w:szCs w:val="21"/>
                <w:lang w:val="en-CA" w:eastAsia="en-CA"/>
              </w:rPr>
              <w:t>. Collaborate effectively with a team of developers to support the operational team</w:t>
            </w:r>
          </w:p>
          <w:p w14:paraId="3511B8B3" w14:textId="77777777" w:rsidR="004350C9" w:rsidRDefault="004350C9" w:rsidP="001234A0">
            <w:pPr>
              <w:rPr>
                <w:rFonts w:ascii="Segoe UI" w:eastAsia="Times New Roman" w:hAnsi="Segoe UI" w:cs="Segoe UI"/>
                <w:sz w:val="21"/>
                <w:szCs w:val="21"/>
                <w:lang w:val="en-CA" w:eastAsia="en-CA"/>
              </w:rPr>
            </w:pPr>
          </w:p>
          <w:p w14:paraId="4196FF08" w14:textId="6C81C119" w:rsidR="004350C9" w:rsidRDefault="004350C9" w:rsidP="004350C9">
            <w:pPr>
              <w:shd w:val="clear" w:color="auto" w:fill="FFFFFF"/>
              <w:spacing w:before="100" w:beforeAutospacing="1" w:after="100" w:afterAutospacing="1"/>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lastRenderedPageBreak/>
              <w:t xml:space="preserve">3. Strong </w:t>
            </w:r>
            <w:r w:rsidRPr="004350C9">
              <w:rPr>
                <w:rFonts w:ascii="Segoe UI" w:eastAsia="Times New Roman" w:hAnsi="Segoe UI" w:cs="Segoe UI"/>
                <w:sz w:val="21"/>
                <w:szCs w:val="21"/>
                <w:lang w:val="en-CA" w:eastAsia="en-CA"/>
              </w:rPr>
              <w:t xml:space="preserve">analytical, </w:t>
            </w:r>
            <w:r w:rsidR="00561CDB" w:rsidRPr="004350C9">
              <w:rPr>
                <w:rFonts w:ascii="Segoe UI" w:eastAsia="Times New Roman" w:hAnsi="Segoe UI" w:cs="Segoe UI"/>
                <w:sz w:val="21"/>
                <w:szCs w:val="21"/>
                <w:lang w:val="en-CA" w:eastAsia="en-CA"/>
              </w:rPr>
              <w:t>problem-solving,</w:t>
            </w:r>
            <w:r w:rsidRPr="004350C9">
              <w:rPr>
                <w:rFonts w:ascii="Segoe UI" w:eastAsia="Times New Roman" w:hAnsi="Segoe UI" w:cs="Segoe UI"/>
                <w:sz w:val="21"/>
                <w:szCs w:val="21"/>
                <w:lang w:val="en-CA" w:eastAsia="en-CA"/>
              </w:rPr>
              <w:t xml:space="preserve"> and decision-making skills</w:t>
            </w:r>
            <w:r>
              <w:rPr>
                <w:rFonts w:ascii="Segoe UI" w:eastAsia="Times New Roman" w:hAnsi="Segoe UI" w:cs="Segoe UI"/>
                <w:sz w:val="21"/>
                <w:szCs w:val="21"/>
                <w:lang w:val="en-CA" w:eastAsia="en-CA"/>
              </w:rPr>
              <w:t xml:space="preserve"> with strong attention to detail.</w:t>
            </w:r>
          </w:p>
          <w:p w14:paraId="15CC1811" w14:textId="34E7013C" w:rsidR="004350C9" w:rsidRDefault="004350C9" w:rsidP="004350C9">
            <w:pPr>
              <w:shd w:val="clear" w:color="auto" w:fill="FFFFFF"/>
              <w:spacing w:before="100" w:beforeAutospacing="1" w:after="100" w:afterAutospacing="1"/>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4. Strong time management skills and work ethic (highly motivated) to manage multiple projects and responsibilities</w:t>
            </w:r>
          </w:p>
          <w:p w14:paraId="7D290D22" w14:textId="51C3F687" w:rsidR="004350C9" w:rsidRDefault="004350C9" w:rsidP="004350C9">
            <w:pPr>
              <w:shd w:val="clear" w:color="auto" w:fill="FFFFFF"/>
              <w:spacing w:before="100" w:beforeAutospacing="1" w:after="100" w:afterAutospacing="1"/>
              <w:rPr>
                <w:rFonts w:ascii="Segoe UI" w:eastAsia="Times New Roman" w:hAnsi="Segoe UI" w:cs="Segoe UI"/>
                <w:sz w:val="21"/>
                <w:szCs w:val="21"/>
                <w:lang w:val="en-CA" w:eastAsia="en-CA"/>
              </w:rPr>
            </w:pPr>
          </w:p>
          <w:p w14:paraId="337F5523" w14:textId="58C29F2F" w:rsidR="004350C9" w:rsidRPr="001234A0" w:rsidRDefault="004350C9" w:rsidP="001234A0"/>
        </w:tc>
        <w:tc>
          <w:tcPr>
            <w:tcW w:w="2070" w:type="dxa"/>
          </w:tcPr>
          <w:p w14:paraId="1C06A824" w14:textId="10AB3BD8" w:rsidR="001234A0" w:rsidRDefault="00A40860" w:rsidP="00A40860">
            <w:pPr>
              <w:rPr>
                <w:rFonts w:ascii="Segoe UI" w:eastAsia="Times New Roman" w:hAnsi="Segoe UI" w:cs="Segoe UI"/>
                <w:sz w:val="21"/>
                <w:szCs w:val="21"/>
                <w:lang w:val="en-CA" w:eastAsia="en-CA"/>
              </w:rPr>
            </w:pPr>
            <w:r>
              <w:lastRenderedPageBreak/>
              <w:t>1</w:t>
            </w:r>
            <w:r w:rsidR="00CE0B73">
              <w:t>.</w:t>
            </w:r>
            <w:r w:rsidR="00CE0B73" w:rsidRPr="00CE0B73">
              <w:rPr>
                <w:rFonts w:ascii="Segoe UI" w:eastAsia="Times New Roman" w:hAnsi="Segoe UI" w:cs="Segoe UI"/>
                <w:sz w:val="21"/>
                <w:szCs w:val="21"/>
                <w:lang w:val="en-CA" w:eastAsia="en-CA"/>
              </w:rPr>
              <w:t xml:space="preserve"> Agile and Scrum</w:t>
            </w:r>
          </w:p>
          <w:p w14:paraId="142387EA" w14:textId="3221E98F" w:rsidR="00CE0B73" w:rsidRDefault="00CE0B73" w:rsidP="00A40860"/>
          <w:p w14:paraId="5A09ECB6" w14:textId="49CAF32F" w:rsidR="00CE0B73" w:rsidRDefault="00CE0B73" w:rsidP="00A40860"/>
          <w:p w14:paraId="09E02F97" w14:textId="788E5B57" w:rsidR="00CE0B73" w:rsidRDefault="00CE0B73" w:rsidP="00A40860"/>
          <w:p w14:paraId="08530E3F" w14:textId="77777777" w:rsidR="00CE0B73" w:rsidRDefault="00CE0B73" w:rsidP="00A40860"/>
          <w:p w14:paraId="09BCF837" w14:textId="77777777" w:rsidR="00A40860" w:rsidRDefault="00A40860" w:rsidP="00A40860">
            <w:pPr>
              <w:rPr>
                <w:rFonts w:ascii="Segoe UI" w:eastAsia="Times New Roman" w:hAnsi="Segoe UI" w:cs="Segoe UI"/>
                <w:sz w:val="21"/>
                <w:szCs w:val="21"/>
                <w:lang w:val="en-CA" w:eastAsia="en-CA"/>
              </w:rPr>
            </w:pPr>
            <w:r>
              <w:t>2</w:t>
            </w:r>
            <w:r w:rsidR="00CE0B73">
              <w:t>.</w:t>
            </w:r>
            <w:r w:rsidR="00CE0B73" w:rsidRPr="00CE0B73">
              <w:rPr>
                <w:rFonts w:ascii="Segoe UI" w:eastAsia="Times New Roman" w:hAnsi="Segoe UI" w:cs="Segoe UI"/>
                <w:sz w:val="21"/>
                <w:szCs w:val="21"/>
                <w:lang w:val="en-CA" w:eastAsia="en-CA"/>
              </w:rPr>
              <w:t xml:space="preserve"> Collaborate effectively with a team</w:t>
            </w:r>
            <w:r w:rsidR="004350C9">
              <w:rPr>
                <w:rFonts w:ascii="Segoe UI" w:eastAsia="Times New Roman" w:hAnsi="Segoe UI" w:cs="Segoe UI"/>
                <w:sz w:val="21"/>
                <w:szCs w:val="21"/>
                <w:lang w:val="en-CA" w:eastAsia="en-CA"/>
              </w:rPr>
              <w:t>.</w:t>
            </w:r>
          </w:p>
          <w:p w14:paraId="3F862D33" w14:textId="77777777" w:rsidR="004350C9" w:rsidRDefault="004350C9" w:rsidP="00A40860">
            <w:pPr>
              <w:rPr>
                <w:rFonts w:ascii="Segoe UI" w:eastAsia="Times New Roman" w:hAnsi="Segoe UI" w:cs="Segoe UI"/>
                <w:sz w:val="21"/>
                <w:szCs w:val="21"/>
                <w:lang w:val="en-CA" w:eastAsia="en-CA"/>
              </w:rPr>
            </w:pPr>
          </w:p>
          <w:p w14:paraId="7F265F11" w14:textId="77777777" w:rsidR="004350C9" w:rsidRDefault="004350C9" w:rsidP="00A40860">
            <w:pPr>
              <w:rPr>
                <w:rFonts w:ascii="Segoe UI" w:eastAsia="Times New Roman" w:hAnsi="Segoe UI" w:cs="Segoe UI"/>
                <w:sz w:val="21"/>
                <w:szCs w:val="21"/>
                <w:lang w:val="en-CA" w:eastAsia="en-CA"/>
              </w:rPr>
            </w:pPr>
          </w:p>
          <w:p w14:paraId="4811F677" w14:textId="77777777" w:rsidR="004350C9" w:rsidRDefault="004350C9" w:rsidP="00A40860">
            <w:pPr>
              <w:rPr>
                <w:rFonts w:ascii="Segoe UI" w:eastAsia="Times New Roman" w:hAnsi="Segoe UI" w:cs="Segoe UI"/>
                <w:sz w:val="21"/>
                <w:szCs w:val="21"/>
                <w:lang w:val="en-CA" w:eastAsia="en-CA"/>
              </w:rPr>
            </w:pPr>
          </w:p>
          <w:p w14:paraId="67D5A6F7" w14:textId="77777777" w:rsidR="004350C9" w:rsidRDefault="004350C9" w:rsidP="00A40860">
            <w:pPr>
              <w:rPr>
                <w:rFonts w:ascii="Segoe UI" w:eastAsia="Times New Roman" w:hAnsi="Segoe UI" w:cs="Segoe UI"/>
                <w:sz w:val="21"/>
                <w:szCs w:val="21"/>
                <w:lang w:val="en-CA" w:eastAsia="en-CA"/>
              </w:rPr>
            </w:pPr>
          </w:p>
          <w:p w14:paraId="6B2A0EB6" w14:textId="1B74DEBB" w:rsidR="004350C9" w:rsidRDefault="004350C9" w:rsidP="00A40860">
            <w:pPr>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 xml:space="preserve">3. Strong </w:t>
            </w:r>
            <w:r w:rsidRPr="004350C9">
              <w:rPr>
                <w:rFonts w:ascii="Segoe UI" w:eastAsia="Times New Roman" w:hAnsi="Segoe UI" w:cs="Segoe UI"/>
                <w:sz w:val="21"/>
                <w:szCs w:val="21"/>
                <w:lang w:val="en-CA" w:eastAsia="en-CA"/>
              </w:rPr>
              <w:t xml:space="preserve">analytical, </w:t>
            </w:r>
            <w:r w:rsidR="00561CDB" w:rsidRPr="004350C9">
              <w:rPr>
                <w:rFonts w:ascii="Segoe UI" w:eastAsia="Times New Roman" w:hAnsi="Segoe UI" w:cs="Segoe UI"/>
                <w:sz w:val="21"/>
                <w:szCs w:val="21"/>
                <w:lang w:val="en-CA" w:eastAsia="en-CA"/>
              </w:rPr>
              <w:t>problem-solving,</w:t>
            </w:r>
            <w:r w:rsidRPr="004350C9">
              <w:rPr>
                <w:rFonts w:ascii="Segoe UI" w:eastAsia="Times New Roman" w:hAnsi="Segoe UI" w:cs="Segoe UI"/>
                <w:sz w:val="21"/>
                <w:szCs w:val="21"/>
                <w:lang w:val="en-CA" w:eastAsia="en-CA"/>
              </w:rPr>
              <w:t xml:space="preserve"> and decision-making skills</w:t>
            </w:r>
          </w:p>
          <w:p w14:paraId="36F201CC" w14:textId="749A29F6" w:rsidR="004350C9" w:rsidRPr="001234A0" w:rsidRDefault="004350C9" w:rsidP="00A40860">
            <w:r>
              <w:rPr>
                <w:rFonts w:ascii="Segoe UI" w:eastAsia="Times New Roman" w:hAnsi="Segoe UI" w:cs="Segoe UI"/>
                <w:sz w:val="21"/>
                <w:szCs w:val="21"/>
                <w:lang w:val="en-CA" w:eastAsia="en-CA"/>
              </w:rPr>
              <w:t>4. time management, work ethic</w:t>
            </w:r>
          </w:p>
        </w:tc>
        <w:tc>
          <w:tcPr>
            <w:tcW w:w="2425" w:type="dxa"/>
          </w:tcPr>
          <w:p w14:paraId="1400822B" w14:textId="777C0B14" w:rsidR="001E63A6" w:rsidRDefault="00787F79" w:rsidP="001E63A6">
            <w:pPr>
              <w:spacing w:after="160" w:line="259" w:lineRule="auto"/>
            </w:pPr>
            <w:r>
              <w:lastRenderedPageBreak/>
              <w:t>1</w:t>
            </w:r>
            <w:r w:rsidR="00CE0B73">
              <w:t>.</w:t>
            </w:r>
            <w:r w:rsidR="001E63A6">
              <w:t xml:space="preserve"> What is agile? Have you worked with the Agile </w:t>
            </w:r>
            <w:r w:rsidR="00AA2746" w:rsidRPr="00AA2746">
              <w:t>environment</w:t>
            </w:r>
            <w:r w:rsidR="001E63A6">
              <w:t xml:space="preserve">? </w:t>
            </w:r>
            <w:r w:rsidR="008243B9">
              <w:t>What is role</w:t>
            </w:r>
            <w:r w:rsidR="001E63A6">
              <w:t xml:space="preserve"> </w:t>
            </w:r>
            <w:r w:rsidR="008243B9">
              <w:t>of</w:t>
            </w:r>
            <w:r w:rsidR="001E63A6">
              <w:t xml:space="preserve"> scrum master?</w:t>
            </w:r>
          </w:p>
          <w:p w14:paraId="728E72CD" w14:textId="72BED76A" w:rsidR="001E63A6" w:rsidRPr="001234A0" w:rsidRDefault="001E63A6" w:rsidP="001E63A6">
            <w:r>
              <w:t xml:space="preserve">Tell me </w:t>
            </w:r>
            <w:r w:rsidR="00AA2746">
              <w:t>5</w:t>
            </w:r>
            <w:r>
              <w:t xml:space="preserve"> ceremonies of agile?</w:t>
            </w:r>
          </w:p>
          <w:p w14:paraId="33F454C6" w14:textId="5DD711BD" w:rsidR="00CE0B73" w:rsidRDefault="00CE0B73" w:rsidP="001234A0"/>
          <w:p w14:paraId="21BBE1AC" w14:textId="3FCD4A24" w:rsidR="00CE0B73" w:rsidRDefault="00CE0B73" w:rsidP="001234A0"/>
          <w:p w14:paraId="5E9EFFFE" w14:textId="63F79B66" w:rsidR="00787F79" w:rsidRDefault="00787F79" w:rsidP="001234A0">
            <w:r>
              <w:lastRenderedPageBreak/>
              <w:t>2</w:t>
            </w:r>
            <w:r w:rsidR="00CE0B73">
              <w:t>.Do you like working in team or you like to work on your own</w:t>
            </w:r>
            <w:r w:rsidR="00136B7D">
              <w:t>?</w:t>
            </w:r>
          </w:p>
          <w:p w14:paraId="52A9C666" w14:textId="7331CFF3" w:rsidR="00787F79" w:rsidRDefault="00787F79" w:rsidP="001234A0"/>
          <w:p w14:paraId="4FF23806" w14:textId="77777777" w:rsidR="00787F79" w:rsidRDefault="00787F79" w:rsidP="001234A0"/>
          <w:p w14:paraId="5A12497D" w14:textId="77777777" w:rsidR="00561CDB" w:rsidRDefault="00561CDB" w:rsidP="001234A0"/>
          <w:p w14:paraId="54DC9BB2" w14:textId="77777777" w:rsidR="00561CDB" w:rsidRDefault="00561CDB" w:rsidP="001234A0"/>
          <w:p w14:paraId="7EA7DDA1" w14:textId="77777777" w:rsidR="00561CDB" w:rsidRDefault="00561CDB" w:rsidP="001234A0"/>
          <w:p w14:paraId="4480A549" w14:textId="432D6A62" w:rsidR="00561CDB" w:rsidRDefault="00561CDB" w:rsidP="001234A0">
            <w:r>
              <w:t>3. Tell me one problem you have faced, and you rectified that problem</w:t>
            </w:r>
            <w:r w:rsidR="00136B7D">
              <w:t>?</w:t>
            </w:r>
          </w:p>
          <w:p w14:paraId="5B1CEC9B" w14:textId="77777777" w:rsidR="00561CDB" w:rsidRDefault="00561CDB" w:rsidP="001234A0"/>
          <w:p w14:paraId="7D3BC007" w14:textId="24689A3B" w:rsidR="00561CDB" w:rsidRPr="001234A0" w:rsidRDefault="00561CDB" w:rsidP="001234A0">
            <w:r>
              <w:t>4.Have you worked in the multiple projects before?</w:t>
            </w:r>
          </w:p>
        </w:tc>
      </w:tr>
      <w:tr w:rsidR="001234A0" w:rsidRPr="001234A0" w14:paraId="3EA5328C" w14:textId="77777777" w:rsidTr="00787F79">
        <w:tc>
          <w:tcPr>
            <w:tcW w:w="846" w:type="dxa"/>
          </w:tcPr>
          <w:p w14:paraId="4D5E2AA7" w14:textId="77777777" w:rsidR="001234A0" w:rsidRPr="001234A0" w:rsidRDefault="001234A0" w:rsidP="001234A0">
            <w:r w:rsidRPr="001234A0">
              <w:lastRenderedPageBreak/>
              <w:t>Competence</w:t>
            </w:r>
          </w:p>
          <w:p w14:paraId="347A9FB7" w14:textId="77777777" w:rsidR="001234A0" w:rsidRPr="001234A0" w:rsidRDefault="001234A0" w:rsidP="001234A0"/>
          <w:p w14:paraId="4C8F6594" w14:textId="77777777" w:rsidR="001234A0" w:rsidRPr="001234A0" w:rsidRDefault="001234A0" w:rsidP="001234A0"/>
          <w:p w14:paraId="36B281C1" w14:textId="5F4DF3D0" w:rsidR="001234A0" w:rsidRPr="001234A0" w:rsidRDefault="001234A0" w:rsidP="001234A0"/>
        </w:tc>
        <w:tc>
          <w:tcPr>
            <w:tcW w:w="4009" w:type="dxa"/>
          </w:tcPr>
          <w:p w14:paraId="5E98AB4E" w14:textId="56165FFF" w:rsidR="004350C9" w:rsidRDefault="00A40860" w:rsidP="004350C9">
            <w:pPr>
              <w:shd w:val="clear" w:color="auto" w:fill="FFFFFF"/>
              <w:spacing w:before="100" w:beforeAutospacing="1" w:after="100" w:afterAutospacing="1"/>
              <w:rPr>
                <w:rFonts w:ascii="Segoe UI" w:eastAsia="Times New Roman" w:hAnsi="Segoe UI" w:cs="Segoe UI"/>
                <w:sz w:val="21"/>
                <w:szCs w:val="21"/>
                <w:lang w:val="en-CA" w:eastAsia="en-CA"/>
              </w:rPr>
            </w:pPr>
            <w:r w:rsidRPr="00561CDB">
              <w:rPr>
                <w:rFonts w:ascii="Segoe UI" w:eastAsia="Times New Roman" w:hAnsi="Segoe UI" w:cs="Segoe UI"/>
                <w:sz w:val="21"/>
                <w:szCs w:val="21"/>
                <w:lang w:val="en-CA" w:eastAsia="en-CA"/>
              </w:rPr>
              <w:t>1</w:t>
            </w:r>
            <w:r w:rsidR="004350C9" w:rsidRPr="00561CDB">
              <w:rPr>
                <w:rFonts w:ascii="Segoe UI" w:eastAsia="Times New Roman" w:hAnsi="Segoe UI" w:cs="Segoe UI"/>
                <w:sz w:val="21"/>
                <w:szCs w:val="21"/>
                <w:lang w:val="en-CA" w:eastAsia="en-CA"/>
              </w:rPr>
              <w:t>.</w:t>
            </w:r>
            <w:r w:rsidR="004350C9">
              <w:rPr>
                <w:rFonts w:ascii="Segoe UI" w:eastAsia="Times New Roman" w:hAnsi="Segoe UI" w:cs="Segoe UI"/>
                <w:sz w:val="21"/>
                <w:szCs w:val="21"/>
                <w:lang w:val="en-CA" w:eastAsia="en-CA"/>
              </w:rPr>
              <w:t xml:space="preserve"> Ability to develop web applications such as </w:t>
            </w:r>
            <w:r w:rsidR="004350C9" w:rsidRPr="00561CDB">
              <w:rPr>
                <w:rFonts w:ascii="Segoe UI" w:eastAsia="Times New Roman" w:hAnsi="Segoe UI" w:cs="Segoe UI"/>
                <w:sz w:val="21"/>
                <w:szCs w:val="21"/>
                <w:lang w:val="en-CA" w:eastAsia="en-CA"/>
              </w:rPr>
              <w:t>JAVA, CSS, XML, HTML, PERL and REST</w:t>
            </w:r>
          </w:p>
          <w:p w14:paraId="79289829" w14:textId="21F0B53E" w:rsidR="001234A0" w:rsidRPr="00561CDB" w:rsidRDefault="001234A0" w:rsidP="001234A0">
            <w:pPr>
              <w:rPr>
                <w:rFonts w:ascii="Segoe UI" w:eastAsia="Times New Roman" w:hAnsi="Segoe UI" w:cs="Segoe UI"/>
                <w:sz w:val="21"/>
                <w:szCs w:val="21"/>
                <w:lang w:val="en-CA" w:eastAsia="en-CA"/>
              </w:rPr>
            </w:pPr>
          </w:p>
          <w:p w14:paraId="6F8D031A" w14:textId="7C76EE20" w:rsidR="004350C9" w:rsidRDefault="00A40860" w:rsidP="004350C9">
            <w:pPr>
              <w:shd w:val="clear" w:color="auto" w:fill="FFFFFF"/>
              <w:spacing w:before="100" w:beforeAutospacing="1" w:after="100" w:afterAutospacing="1"/>
              <w:rPr>
                <w:rFonts w:ascii="Segoe UI" w:eastAsia="Times New Roman" w:hAnsi="Segoe UI" w:cs="Segoe UI"/>
                <w:sz w:val="21"/>
                <w:szCs w:val="21"/>
                <w:lang w:val="en-CA" w:eastAsia="en-CA"/>
              </w:rPr>
            </w:pPr>
            <w:r w:rsidRPr="00561CDB">
              <w:rPr>
                <w:rFonts w:ascii="Segoe UI" w:eastAsia="Times New Roman" w:hAnsi="Segoe UI" w:cs="Segoe UI"/>
                <w:sz w:val="21"/>
                <w:szCs w:val="21"/>
                <w:lang w:val="en-CA" w:eastAsia="en-CA"/>
              </w:rPr>
              <w:t>2</w:t>
            </w:r>
            <w:r w:rsidR="004350C9" w:rsidRPr="00561CDB">
              <w:rPr>
                <w:rFonts w:ascii="Segoe UI" w:eastAsia="Times New Roman" w:hAnsi="Segoe UI" w:cs="Segoe UI"/>
                <w:sz w:val="21"/>
                <w:szCs w:val="21"/>
                <w:lang w:val="en-CA" w:eastAsia="en-CA"/>
              </w:rPr>
              <w:t>.</w:t>
            </w:r>
            <w:r w:rsidR="004350C9">
              <w:rPr>
                <w:rFonts w:ascii="Segoe UI" w:eastAsia="Times New Roman" w:hAnsi="Segoe UI" w:cs="Segoe UI"/>
                <w:sz w:val="21"/>
                <w:szCs w:val="21"/>
                <w:lang w:val="en-CA" w:eastAsia="en-CA"/>
              </w:rPr>
              <w:t xml:space="preserve"> Knowledge of </w:t>
            </w:r>
            <w:r w:rsidR="004350C9" w:rsidRPr="00561CDB">
              <w:rPr>
                <w:rFonts w:ascii="Segoe UI" w:eastAsia="Times New Roman" w:hAnsi="Segoe UI" w:cs="Segoe UI"/>
                <w:sz w:val="21"/>
                <w:szCs w:val="21"/>
                <w:lang w:val="en-CA" w:eastAsia="en-CA"/>
              </w:rPr>
              <w:t>virtualization technologies and Internet protocol</w:t>
            </w:r>
          </w:p>
          <w:p w14:paraId="4F40C908" w14:textId="485CC28F" w:rsidR="00561CDB" w:rsidRDefault="00561CDB" w:rsidP="00561CDB">
            <w:pPr>
              <w:shd w:val="clear" w:color="auto" w:fill="FFFFFF"/>
              <w:spacing w:before="100" w:beforeAutospacing="1" w:after="100" w:afterAutospacing="1"/>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3. Experience in the development and integration of software solutions</w:t>
            </w:r>
          </w:p>
          <w:p w14:paraId="799A4772" w14:textId="036D2AB3" w:rsidR="00561CDB" w:rsidRDefault="00561CDB" w:rsidP="004350C9">
            <w:pPr>
              <w:shd w:val="clear" w:color="auto" w:fill="FFFFFF"/>
              <w:spacing w:before="100" w:beforeAutospacing="1" w:after="100" w:afterAutospacing="1"/>
              <w:rPr>
                <w:rFonts w:ascii="Segoe UI" w:eastAsia="Times New Roman" w:hAnsi="Segoe UI" w:cs="Segoe UI"/>
                <w:sz w:val="21"/>
                <w:szCs w:val="21"/>
                <w:lang w:val="en-CA" w:eastAsia="en-CA"/>
              </w:rPr>
            </w:pPr>
          </w:p>
          <w:p w14:paraId="6D4522A6" w14:textId="1F23DCB9" w:rsidR="00561CDB" w:rsidRDefault="00561CDB" w:rsidP="00561CDB">
            <w:pPr>
              <w:shd w:val="clear" w:color="auto" w:fill="FFFFFF"/>
              <w:spacing w:before="100" w:beforeAutospacing="1" w:after="100" w:afterAutospacing="1"/>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4. Ability to write code to automate processes, orchestrate deployments and manage code</w:t>
            </w:r>
          </w:p>
          <w:p w14:paraId="247D54AA" w14:textId="104F2827" w:rsidR="00561CDB" w:rsidRDefault="00561CDB" w:rsidP="004350C9">
            <w:pPr>
              <w:shd w:val="clear" w:color="auto" w:fill="FFFFFF"/>
              <w:spacing w:before="100" w:beforeAutospacing="1" w:after="100" w:afterAutospacing="1"/>
              <w:rPr>
                <w:rFonts w:ascii="Segoe UI" w:eastAsia="Times New Roman" w:hAnsi="Segoe UI" w:cs="Segoe UI"/>
                <w:sz w:val="21"/>
                <w:szCs w:val="21"/>
                <w:lang w:val="en-CA" w:eastAsia="en-CA"/>
              </w:rPr>
            </w:pPr>
          </w:p>
          <w:p w14:paraId="2A70F68F" w14:textId="0FBCF682" w:rsidR="00A40860" w:rsidRPr="001234A0" w:rsidRDefault="00A40860" w:rsidP="001234A0"/>
          <w:p w14:paraId="25624EF0" w14:textId="77777777" w:rsidR="001234A0" w:rsidRPr="001234A0" w:rsidRDefault="001234A0" w:rsidP="001234A0"/>
        </w:tc>
        <w:tc>
          <w:tcPr>
            <w:tcW w:w="2070" w:type="dxa"/>
          </w:tcPr>
          <w:p w14:paraId="6021A66B" w14:textId="6EDA31DC" w:rsidR="00561CDB" w:rsidRDefault="00A40860" w:rsidP="00561CDB">
            <w:pPr>
              <w:shd w:val="clear" w:color="auto" w:fill="FFFFFF"/>
              <w:spacing w:before="100" w:beforeAutospacing="1" w:after="100" w:afterAutospacing="1"/>
              <w:rPr>
                <w:rFonts w:ascii="Segoe UI" w:eastAsia="Times New Roman" w:hAnsi="Segoe UI" w:cs="Segoe UI"/>
                <w:sz w:val="21"/>
                <w:szCs w:val="21"/>
                <w:lang w:val="en-CA" w:eastAsia="en-CA"/>
              </w:rPr>
            </w:pPr>
            <w:r>
              <w:t>1</w:t>
            </w:r>
            <w:r w:rsidR="00561CDB">
              <w:t>.</w:t>
            </w:r>
            <w:r w:rsidR="00561CDB">
              <w:rPr>
                <w:rFonts w:ascii="Segoe UI" w:eastAsia="Times New Roman" w:hAnsi="Segoe UI" w:cs="Segoe UI"/>
                <w:sz w:val="21"/>
                <w:szCs w:val="21"/>
                <w:lang w:val="en-CA" w:eastAsia="en-CA"/>
              </w:rPr>
              <w:t xml:space="preserve"> to develop web applications such as </w:t>
            </w:r>
            <w:r w:rsidR="00561CDB" w:rsidRPr="00561CDB">
              <w:rPr>
                <w:rFonts w:ascii="Segoe UI" w:eastAsia="Times New Roman" w:hAnsi="Segoe UI" w:cs="Segoe UI"/>
                <w:sz w:val="21"/>
                <w:szCs w:val="21"/>
                <w:lang w:val="en-CA" w:eastAsia="en-CA"/>
              </w:rPr>
              <w:t>JAVA, CSS, XML, HTML, PERL and REST</w:t>
            </w:r>
          </w:p>
          <w:p w14:paraId="2A95252C" w14:textId="5ABEBA13" w:rsidR="001234A0" w:rsidRDefault="00561CDB" w:rsidP="001234A0">
            <w:pPr>
              <w:rPr>
                <w:rFonts w:ascii="Segoe UI" w:eastAsia="Times New Roman" w:hAnsi="Segoe UI" w:cs="Segoe UI"/>
                <w:sz w:val="21"/>
                <w:szCs w:val="21"/>
                <w:lang w:val="en-CA" w:eastAsia="en-CA"/>
              </w:rPr>
            </w:pPr>
            <w:r>
              <w:t>2.</w:t>
            </w:r>
            <w:r w:rsidRPr="00561CDB">
              <w:rPr>
                <w:rFonts w:ascii="Segoe UI" w:eastAsia="Times New Roman" w:hAnsi="Segoe UI" w:cs="Segoe UI"/>
                <w:sz w:val="21"/>
                <w:szCs w:val="21"/>
                <w:lang w:val="en-CA" w:eastAsia="en-CA"/>
              </w:rPr>
              <w:t xml:space="preserve"> virtualization</w:t>
            </w:r>
            <w:r>
              <w:rPr>
                <w:rFonts w:ascii="Segoe UI" w:eastAsia="Times New Roman" w:hAnsi="Segoe UI" w:cs="Segoe UI"/>
                <w:sz w:val="21"/>
                <w:szCs w:val="21"/>
                <w:lang w:val="en-CA" w:eastAsia="en-CA"/>
              </w:rPr>
              <w:t>,</w:t>
            </w:r>
          </w:p>
          <w:p w14:paraId="61F543C4" w14:textId="1935A061" w:rsidR="00561CDB" w:rsidRDefault="00561CDB" w:rsidP="001234A0">
            <w:r w:rsidRPr="00561CDB">
              <w:rPr>
                <w:rFonts w:ascii="Segoe UI" w:eastAsia="Times New Roman" w:hAnsi="Segoe UI" w:cs="Segoe UI"/>
                <w:sz w:val="21"/>
                <w:szCs w:val="21"/>
                <w:lang w:val="en-CA" w:eastAsia="en-CA"/>
              </w:rPr>
              <w:t>Internet protocol</w:t>
            </w:r>
          </w:p>
          <w:p w14:paraId="4365F0AD" w14:textId="77777777" w:rsidR="00A40860" w:rsidRDefault="00A40860" w:rsidP="001234A0"/>
          <w:p w14:paraId="339C015F" w14:textId="77777777" w:rsidR="00561CDB" w:rsidRDefault="00561CDB" w:rsidP="001234A0">
            <w:pPr>
              <w:rPr>
                <w:rFonts w:ascii="Segoe UI" w:eastAsia="Times New Roman" w:hAnsi="Segoe UI" w:cs="Segoe UI"/>
                <w:sz w:val="21"/>
                <w:szCs w:val="21"/>
                <w:lang w:val="en-CA" w:eastAsia="en-CA"/>
              </w:rPr>
            </w:pPr>
            <w:r>
              <w:t>3.</w:t>
            </w:r>
            <w:r>
              <w:rPr>
                <w:rFonts w:ascii="Segoe UI" w:eastAsia="Times New Roman" w:hAnsi="Segoe UI" w:cs="Segoe UI"/>
                <w:sz w:val="21"/>
                <w:szCs w:val="21"/>
                <w:lang w:val="en-CA" w:eastAsia="en-CA"/>
              </w:rPr>
              <w:t xml:space="preserve"> development,</w:t>
            </w:r>
          </w:p>
          <w:p w14:paraId="3DB997B7" w14:textId="77777777" w:rsidR="00561CDB" w:rsidRDefault="00561CDB" w:rsidP="001234A0">
            <w:pPr>
              <w:rPr>
                <w:rFonts w:ascii="Segoe UI" w:eastAsia="Times New Roman" w:hAnsi="Segoe UI" w:cs="Segoe UI"/>
                <w:sz w:val="21"/>
                <w:szCs w:val="21"/>
                <w:lang w:val="en-CA" w:eastAsia="en-CA"/>
              </w:rPr>
            </w:pPr>
            <w:r>
              <w:rPr>
                <w:rFonts w:ascii="Segoe UI" w:eastAsia="Times New Roman" w:hAnsi="Segoe UI" w:cs="Segoe UI"/>
                <w:sz w:val="21"/>
                <w:szCs w:val="21"/>
                <w:lang w:val="en-CA" w:eastAsia="en-CA"/>
              </w:rPr>
              <w:t>integration of software.</w:t>
            </w:r>
          </w:p>
          <w:p w14:paraId="16B5DF73" w14:textId="77777777" w:rsidR="00561CDB" w:rsidRDefault="00561CDB" w:rsidP="001234A0">
            <w:pPr>
              <w:rPr>
                <w:rFonts w:ascii="Segoe UI" w:eastAsia="Times New Roman" w:hAnsi="Segoe UI" w:cs="Segoe UI"/>
                <w:sz w:val="21"/>
                <w:szCs w:val="21"/>
                <w:lang w:val="en-CA" w:eastAsia="en-CA"/>
              </w:rPr>
            </w:pPr>
          </w:p>
          <w:p w14:paraId="60A90740" w14:textId="77777777" w:rsidR="00561CDB" w:rsidRDefault="00561CDB" w:rsidP="001234A0">
            <w:pPr>
              <w:rPr>
                <w:rFonts w:ascii="Segoe UI" w:eastAsia="Times New Roman" w:hAnsi="Segoe UI" w:cs="Segoe UI"/>
                <w:sz w:val="21"/>
                <w:szCs w:val="21"/>
                <w:lang w:val="en-CA" w:eastAsia="en-CA"/>
              </w:rPr>
            </w:pPr>
          </w:p>
          <w:p w14:paraId="477B1259" w14:textId="298C0617" w:rsidR="00561CDB" w:rsidRPr="001234A0" w:rsidRDefault="00561CDB" w:rsidP="001234A0">
            <w:r>
              <w:rPr>
                <w:rFonts w:ascii="Segoe UI" w:eastAsia="Times New Roman" w:hAnsi="Segoe UI" w:cs="Segoe UI"/>
                <w:sz w:val="21"/>
                <w:szCs w:val="21"/>
                <w:lang w:val="en-CA" w:eastAsia="en-CA"/>
              </w:rPr>
              <w:t>4. automate processes, orchestrate deployments, manage code</w:t>
            </w:r>
          </w:p>
        </w:tc>
        <w:tc>
          <w:tcPr>
            <w:tcW w:w="2425" w:type="dxa"/>
          </w:tcPr>
          <w:p w14:paraId="6A4123E9" w14:textId="47FB553A" w:rsidR="001234A0" w:rsidRDefault="00787F79" w:rsidP="001234A0">
            <w:r>
              <w:t>1</w:t>
            </w:r>
            <w:r w:rsidR="00561CDB">
              <w:t>.</w:t>
            </w:r>
            <w:r w:rsidR="00136B7D">
              <w:t>In which front end technology have you worked on?</w:t>
            </w:r>
          </w:p>
          <w:p w14:paraId="317E3E73" w14:textId="1128B16B" w:rsidR="00136B7D" w:rsidRDefault="00136B7D" w:rsidP="001234A0">
            <w:r>
              <w:t>2. What is object-oriented programming?</w:t>
            </w:r>
          </w:p>
          <w:p w14:paraId="37A045CF" w14:textId="1AA2DE95" w:rsidR="00136B7D" w:rsidRDefault="00136B7D" w:rsidP="001234A0"/>
          <w:p w14:paraId="7541BF6F" w14:textId="23381B8C" w:rsidR="00136B7D" w:rsidRDefault="00136B7D" w:rsidP="001234A0">
            <w:r>
              <w:t>3. Why industry still uses Java8 for development?</w:t>
            </w:r>
          </w:p>
          <w:p w14:paraId="3A859696" w14:textId="31EED255" w:rsidR="00136B7D" w:rsidRDefault="00136B7D" w:rsidP="001234A0"/>
          <w:p w14:paraId="3207D88D" w14:textId="221135C2" w:rsidR="00136B7D" w:rsidRDefault="00136B7D" w:rsidP="001234A0">
            <w:r>
              <w:t>4. What is polymorphism in Java?</w:t>
            </w:r>
          </w:p>
          <w:p w14:paraId="075B6229" w14:textId="0948151E" w:rsidR="00787F79" w:rsidRDefault="00787F79" w:rsidP="001234A0"/>
          <w:p w14:paraId="2D5ED7DF" w14:textId="55611419" w:rsidR="00136B7D" w:rsidRDefault="00136B7D" w:rsidP="001234A0">
            <w:r>
              <w:t>5.Do you know for what REST API used for?</w:t>
            </w:r>
          </w:p>
          <w:p w14:paraId="16E3A89F" w14:textId="36C8A112" w:rsidR="00136B7D" w:rsidRDefault="00136B7D" w:rsidP="001234A0"/>
          <w:p w14:paraId="49D80A0D" w14:textId="1B52FE63" w:rsidR="00136B7D" w:rsidRDefault="00136B7D" w:rsidP="001234A0">
            <w:r>
              <w:t>6.What is Integration of software applications?</w:t>
            </w:r>
          </w:p>
          <w:p w14:paraId="59F5CF11" w14:textId="4615945F" w:rsidR="00136B7D" w:rsidRDefault="00136B7D" w:rsidP="001234A0"/>
          <w:p w14:paraId="44E9C825" w14:textId="090EAC8A" w:rsidR="00136B7D" w:rsidRDefault="00136B7D" w:rsidP="001234A0">
            <w:r>
              <w:t>7.Have you ever worked in automation?</w:t>
            </w:r>
          </w:p>
          <w:p w14:paraId="63A43D9B" w14:textId="7B868060" w:rsidR="00787F79" w:rsidRDefault="00787F79" w:rsidP="001234A0"/>
          <w:p w14:paraId="577BACE8" w14:textId="52D58034" w:rsidR="00787F79" w:rsidRPr="001234A0" w:rsidRDefault="00787F79" w:rsidP="001234A0"/>
        </w:tc>
      </w:tr>
    </w:tbl>
    <w:p w14:paraId="6AD679B1" w14:textId="77777777" w:rsidR="001E63A6" w:rsidRDefault="001E63A6" w:rsidP="001234A0">
      <w:pPr>
        <w:pStyle w:val="H2"/>
      </w:pPr>
    </w:p>
    <w:p w14:paraId="54EC2EB3" w14:textId="77777777" w:rsidR="001E63A6" w:rsidRDefault="001E63A6" w:rsidP="001234A0">
      <w:pPr>
        <w:pStyle w:val="H2"/>
      </w:pPr>
    </w:p>
    <w:p w14:paraId="39940FAD" w14:textId="77777777" w:rsidR="001E63A6" w:rsidRDefault="001E63A6" w:rsidP="001234A0">
      <w:pPr>
        <w:pStyle w:val="H2"/>
      </w:pPr>
    </w:p>
    <w:p w14:paraId="015DE173" w14:textId="5E348ACF" w:rsidR="001E63A6" w:rsidRDefault="001E63A6" w:rsidP="001234A0">
      <w:pPr>
        <w:pStyle w:val="H2"/>
      </w:pPr>
    </w:p>
    <w:p w14:paraId="66EE475C" w14:textId="77777777" w:rsidR="000A444A" w:rsidRPr="000A444A" w:rsidRDefault="000A444A" w:rsidP="000A444A"/>
    <w:p w14:paraId="6290FEC6" w14:textId="16B6F177" w:rsidR="001234A0" w:rsidRPr="001234A0" w:rsidRDefault="001234A0" w:rsidP="001234A0">
      <w:pPr>
        <w:pStyle w:val="H2"/>
      </w:pPr>
      <w:r w:rsidRPr="001234A0">
        <w:lastRenderedPageBreak/>
        <w:t xml:space="preserve">Preparing using the STAR Method </w:t>
      </w:r>
    </w:p>
    <w:p w14:paraId="6F8ACA91" w14:textId="3AFE09AD" w:rsidR="001234A0" w:rsidRPr="001234A0" w:rsidRDefault="001234A0" w:rsidP="001234A0">
      <w:r w:rsidRPr="001234A0">
        <w:t>Now that you’ve predicted some interview questions, take some time to think about how you would answer at least five of those questions. Write the question in the blank and then fill in your response in the table</w:t>
      </w:r>
      <w:r>
        <w:t>.</w:t>
      </w:r>
    </w:p>
    <w:p w14:paraId="3A8A184F" w14:textId="55AAED2E" w:rsidR="001234A0" w:rsidRDefault="001234A0" w:rsidP="001234A0">
      <w:r w:rsidRPr="001234A0">
        <w:t xml:space="preserve">First Predicted Question: </w:t>
      </w:r>
      <w:r w:rsidR="00136B7D" w:rsidRPr="00136B7D">
        <w:t xml:space="preserve"> </w:t>
      </w:r>
      <w:r w:rsidR="00136B7D">
        <w:t xml:space="preserve">What is </w:t>
      </w:r>
      <w:r w:rsidR="001E1AE7">
        <w:t>agile? Have</w:t>
      </w:r>
      <w:r w:rsidR="00136B7D">
        <w:t xml:space="preserve"> you worked with the Agile </w:t>
      </w:r>
      <w:r w:rsidR="00AA2746" w:rsidRPr="00AA2746">
        <w:t>environment</w:t>
      </w:r>
      <w:r w:rsidR="00136B7D">
        <w:t xml:space="preserve">? </w:t>
      </w:r>
      <w:r w:rsidR="00AA2746" w:rsidRPr="00AA2746">
        <w:t>What is the role of a Scrum Master?</w:t>
      </w:r>
    </w:p>
    <w:p w14:paraId="1151724F" w14:textId="128667D2" w:rsidR="00136B7D" w:rsidRPr="001234A0" w:rsidRDefault="00136B7D" w:rsidP="001234A0">
      <w:r>
        <w:t xml:space="preserve">Tell me 4 </w:t>
      </w:r>
      <w:r w:rsidR="001E63A6">
        <w:t>ceremonies</w:t>
      </w:r>
      <w:r>
        <w:t xml:space="preserve"> of </w:t>
      </w:r>
      <w:r w:rsidR="001E63A6">
        <w:t>agile ?</w:t>
      </w:r>
    </w:p>
    <w:tbl>
      <w:tblPr>
        <w:tblStyle w:val="TableGrid1"/>
        <w:tblW w:w="0" w:type="auto"/>
        <w:tblLook w:val="04A0" w:firstRow="1" w:lastRow="0" w:firstColumn="1" w:lastColumn="0" w:noHBand="0" w:noVBand="1"/>
      </w:tblPr>
      <w:tblGrid>
        <w:gridCol w:w="1615"/>
        <w:gridCol w:w="7735"/>
      </w:tblGrid>
      <w:tr w:rsidR="001234A0" w:rsidRPr="001234A0" w14:paraId="4E404B68" w14:textId="77777777" w:rsidTr="001234A0">
        <w:tc>
          <w:tcPr>
            <w:tcW w:w="1615" w:type="dxa"/>
          </w:tcPr>
          <w:p w14:paraId="5ED35D73" w14:textId="77777777" w:rsidR="001234A0" w:rsidRPr="001234A0" w:rsidRDefault="001234A0" w:rsidP="001234A0">
            <w:r w:rsidRPr="001234A0">
              <w:t xml:space="preserve">Situation/Task </w:t>
            </w:r>
          </w:p>
        </w:tc>
        <w:tc>
          <w:tcPr>
            <w:tcW w:w="7735" w:type="dxa"/>
          </w:tcPr>
          <w:p w14:paraId="4EAFB120" w14:textId="563C5190" w:rsidR="001234A0" w:rsidRDefault="001E63A6" w:rsidP="001234A0">
            <w:r>
              <w:t>Answer about agile methodology and elements of scrum.</w:t>
            </w:r>
          </w:p>
          <w:p w14:paraId="1E0BB53B" w14:textId="77777777" w:rsidR="001234A0" w:rsidRDefault="001234A0" w:rsidP="001234A0"/>
          <w:p w14:paraId="6DB4DAF1" w14:textId="452B0280" w:rsidR="001234A0" w:rsidRPr="001234A0" w:rsidRDefault="001234A0" w:rsidP="001234A0"/>
        </w:tc>
      </w:tr>
      <w:tr w:rsidR="001234A0" w:rsidRPr="001234A0" w14:paraId="12CCD081" w14:textId="77777777" w:rsidTr="001234A0">
        <w:tc>
          <w:tcPr>
            <w:tcW w:w="1615" w:type="dxa"/>
          </w:tcPr>
          <w:p w14:paraId="1399B85D" w14:textId="77777777" w:rsidR="001234A0" w:rsidRPr="001234A0" w:rsidRDefault="001234A0" w:rsidP="001234A0">
            <w:r w:rsidRPr="001234A0">
              <w:t xml:space="preserve">Action </w:t>
            </w:r>
          </w:p>
        </w:tc>
        <w:tc>
          <w:tcPr>
            <w:tcW w:w="7735" w:type="dxa"/>
          </w:tcPr>
          <w:p w14:paraId="6B50FB50" w14:textId="6F2896D7" w:rsidR="001234A0" w:rsidRDefault="001E63A6" w:rsidP="001234A0">
            <w:r>
              <w:t xml:space="preserve">I have studied Agile methodology and done Agile certification. </w:t>
            </w:r>
          </w:p>
          <w:p w14:paraId="798BBF39" w14:textId="77777777" w:rsidR="001234A0" w:rsidRDefault="001234A0" w:rsidP="001234A0"/>
          <w:p w14:paraId="0B428AA0" w14:textId="1CC62BD1" w:rsidR="001234A0" w:rsidRPr="001234A0" w:rsidRDefault="001234A0" w:rsidP="001234A0"/>
        </w:tc>
      </w:tr>
      <w:tr w:rsidR="001234A0" w:rsidRPr="001234A0" w14:paraId="31DF5C0B" w14:textId="77777777" w:rsidTr="001234A0">
        <w:tc>
          <w:tcPr>
            <w:tcW w:w="1615" w:type="dxa"/>
          </w:tcPr>
          <w:p w14:paraId="56679710" w14:textId="77777777" w:rsidR="001234A0" w:rsidRPr="001234A0" w:rsidRDefault="001234A0" w:rsidP="001234A0">
            <w:r w:rsidRPr="001234A0">
              <w:t>Results</w:t>
            </w:r>
          </w:p>
        </w:tc>
        <w:tc>
          <w:tcPr>
            <w:tcW w:w="7735" w:type="dxa"/>
          </w:tcPr>
          <w:p w14:paraId="3F29C19A" w14:textId="4788CF53" w:rsidR="001234A0" w:rsidRDefault="00AA2746" w:rsidP="00AA2746">
            <w:pPr>
              <w:pStyle w:val="ListParagraph"/>
              <w:numPr>
                <w:ilvl w:val="0"/>
                <w:numId w:val="9"/>
              </w:numPr>
            </w:pPr>
            <w:r w:rsidRPr="00AA2746">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14:paraId="0F3DB936" w14:textId="4DF70004" w:rsidR="00AA2746" w:rsidRDefault="00AA2746" w:rsidP="001234A0"/>
          <w:p w14:paraId="17C88A86" w14:textId="3CDF98C2" w:rsidR="00AA2746" w:rsidRDefault="00AA2746" w:rsidP="00AA2746">
            <w:pPr>
              <w:pStyle w:val="ListParagraph"/>
              <w:numPr>
                <w:ilvl w:val="0"/>
                <w:numId w:val="9"/>
              </w:numPr>
            </w:pPr>
            <w:r>
              <w:t>Yes, I have worked with the Agile methodology at my previous organization.</w:t>
            </w:r>
            <w:r w:rsidRPr="00AA2746">
              <w:rPr>
                <w:rFonts w:ascii="Arial" w:hAnsi="Arial" w:cs="Arial"/>
                <w:color w:val="202124"/>
                <w:shd w:val="clear" w:color="auto" w:fill="FFFFFF"/>
              </w:rPr>
              <w:t xml:space="preserve"> </w:t>
            </w:r>
            <w:r w:rsidRPr="00AA2746">
              <w:t>An agile workplace is a type of work environment designed around complete flexibility. Unlike a traditional office—where employees are permanently assigned to desks—an agile workplace encourages workers to move freely around the office, making use of whichever space suits their objectives at that time.</w:t>
            </w:r>
          </w:p>
          <w:p w14:paraId="68F422F7" w14:textId="78EE4B6C" w:rsidR="00AA2746" w:rsidRDefault="00AA2746" w:rsidP="001234A0"/>
          <w:p w14:paraId="68D06B70" w14:textId="4DC59B9F" w:rsidR="00AA2746" w:rsidRDefault="00AA2746" w:rsidP="00AA2746">
            <w:pPr>
              <w:pStyle w:val="ListParagraph"/>
              <w:numPr>
                <w:ilvl w:val="0"/>
                <w:numId w:val="9"/>
              </w:numPr>
            </w:pPr>
            <w:r w:rsidRPr="00AA2746">
              <w:t>The scrum master helps to facilitate scrum to the larger team by ensuring the scrum framework is followed. He/she is committed to the scrum values and practices but should also remain flexible and open to opportunities for the team to improve their workflow.</w:t>
            </w:r>
          </w:p>
          <w:p w14:paraId="30F010E8" w14:textId="04C56E93" w:rsidR="00AA2746" w:rsidRDefault="00AA2746" w:rsidP="001234A0"/>
          <w:p w14:paraId="252FAC29" w14:textId="62423E60" w:rsidR="00AA2746" w:rsidRDefault="00AA2746" w:rsidP="00AA2746">
            <w:pPr>
              <w:pStyle w:val="ListParagraph"/>
              <w:numPr>
                <w:ilvl w:val="0"/>
                <w:numId w:val="9"/>
              </w:numPr>
            </w:pPr>
            <w:r w:rsidRPr="00AA2746">
              <w:t>There are five scrum ceremonies, sprint planning, daily standup, sprint review, sprint retrospective and product backlog grooming.</w:t>
            </w:r>
          </w:p>
          <w:p w14:paraId="09ECB21F" w14:textId="587A0B21" w:rsidR="00AA2746" w:rsidRDefault="00AA2746" w:rsidP="001234A0"/>
          <w:p w14:paraId="5F1B3579" w14:textId="3FF51234" w:rsidR="001234A0" w:rsidRPr="001234A0" w:rsidRDefault="001234A0" w:rsidP="001234A0"/>
        </w:tc>
      </w:tr>
      <w:tr w:rsidR="001234A0" w:rsidRPr="001234A0" w14:paraId="427B7023" w14:textId="77777777" w:rsidTr="001234A0">
        <w:tc>
          <w:tcPr>
            <w:tcW w:w="1615" w:type="dxa"/>
          </w:tcPr>
          <w:p w14:paraId="60DAD9DA" w14:textId="77777777" w:rsidR="001234A0" w:rsidRPr="001234A0" w:rsidRDefault="001234A0" w:rsidP="001234A0">
            <w:r w:rsidRPr="001234A0">
              <w:t xml:space="preserve">Skills </w:t>
            </w:r>
          </w:p>
        </w:tc>
        <w:tc>
          <w:tcPr>
            <w:tcW w:w="7735" w:type="dxa"/>
          </w:tcPr>
          <w:p w14:paraId="04A6C6E0" w14:textId="5719694D" w:rsidR="001234A0" w:rsidRDefault="001234A0" w:rsidP="001234A0"/>
          <w:p w14:paraId="46E46174" w14:textId="09A718E6" w:rsidR="001234A0" w:rsidRPr="001234A0" w:rsidRDefault="008243B9" w:rsidP="001234A0">
            <w:r w:rsidRPr="008243B9">
              <w:t>PMI Agile Certified Practitioner</w:t>
            </w:r>
          </w:p>
        </w:tc>
      </w:tr>
    </w:tbl>
    <w:p w14:paraId="1489D61E" w14:textId="77777777" w:rsidR="001234A0" w:rsidRPr="001234A0" w:rsidRDefault="001234A0" w:rsidP="001234A0"/>
    <w:p w14:paraId="06E809DB" w14:textId="6BD4FC19" w:rsidR="001234A0" w:rsidRPr="001234A0" w:rsidRDefault="001234A0" w:rsidP="001234A0">
      <w:r w:rsidRPr="001234A0">
        <w:t xml:space="preserve">Second Predicted Question: </w:t>
      </w:r>
      <w:r w:rsidR="008243B9">
        <w:t>Do you like working in team or you like to work on your own?</w:t>
      </w:r>
    </w:p>
    <w:tbl>
      <w:tblPr>
        <w:tblStyle w:val="TableGrid1"/>
        <w:tblW w:w="0" w:type="auto"/>
        <w:tblLook w:val="04A0" w:firstRow="1" w:lastRow="0" w:firstColumn="1" w:lastColumn="0" w:noHBand="0" w:noVBand="1"/>
      </w:tblPr>
      <w:tblGrid>
        <w:gridCol w:w="1615"/>
        <w:gridCol w:w="7735"/>
      </w:tblGrid>
      <w:tr w:rsidR="001234A0" w:rsidRPr="001234A0" w14:paraId="2CFA726B" w14:textId="77777777" w:rsidTr="001234A0">
        <w:tc>
          <w:tcPr>
            <w:tcW w:w="1615" w:type="dxa"/>
          </w:tcPr>
          <w:p w14:paraId="0ECEB894" w14:textId="77777777" w:rsidR="001234A0" w:rsidRPr="001234A0" w:rsidRDefault="001234A0" w:rsidP="001234A0">
            <w:r w:rsidRPr="001234A0">
              <w:t xml:space="preserve">Situation/Task </w:t>
            </w:r>
          </w:p>
        </w:tc>
        <w:tc>
          <w:tcPr>
            <w:tcW w:w="7735" w:type="dxa"/>
          </w:tcPr>
          <w:p w14:paraId="6354CDE9" w14:textId="4551C3EC" w:rsidR="001234A0" w:rsidRDefault="008243B9" w:rsidP="001234A0">
            <w:r>
              <w:t>Tell about the projects have you done with the teamwork.</w:t>
            </w:r>
          </w:p>
          <w:p w14:paraId="23145AF5" w14:textId="77777777" w:rsidR="001234A0" w:rsidRDefault="001234A0" w:rsidP="001234A0"/>
          <w:p w14:paraId="2B8BCB13" w14:textId="476C5C0E" w:rsidR="001234A0" w:rsidRPr="001234A0" w:rsidRDefault="001234A0" w:rsidP="001234A0"/>
        </w:tc>
      </w:tr>
      <w:tr w:rsidR="001234A0" w:rsidRPr="001234A0" w14:paraId="2536B623" w14:textId="77777777" w:rsidTr="001234A0">
        <w:tc>
          <w:tcPr>
            <w:tcW w:w="1615" w:type="dxa"/>
          </w:tcPr>
          <w:p w14:paraId="1F043689" w14:textId="77777777" w:rsidR="001234A0" w:rsidRPr="001234A0" w:rsidRDefault="001234A0" w:rsidP="001234A0">
            <w:r w:rsidRPr="001234A0">
              <w:t xml:space="preserve">Action </w:t>
            </w:r>
          </w:p>
        </w:tc>
        <w:tc>
          <w:tcPr>
            <w:tcW w:w="7735" w:type="dxa"/>
          </w:tcPr>
          <w:p w14:paraId="0A2721C1" w14:textId="0D230821" w:rsidR="001234A0" w:rsidRDefault="008243B9" w:rsidP="001234A0">
            <w:r>
              <w:t xml:space="preserve">I have always worked as a team in the office and helped my colleague. </w:t>
            </w:r>
          </w:p>
          <w:p w14:paraId="22FA92A2" w14:textId="77777777" w:rsidR="001234A0" w:rsidRDefault="001234A0" w:rsidP="001234A0"/>
          <w:p w14:paraId="7FACDA11" w14:textId="1A46A37C" w:rsidR="001234A0" w:rsidRPr="001234A0" w:rsidRDefault="001234A0" w:rsidP="001234A0"/>
        </w:tc>
      </w:tr>
      <w:tr w:rsidR="001234A0" w:rsidRPr="001234A0" w14:paraId="4E69AF15" w14:textId="77777777" w:rsidTr="001234A0">
        <w:tc>
          <w:tcPr>
            <w:tcW w:w="1615" w:type="dxa"/>
          </w:tcPr>
          <w:p w14:paraId="3EF62F36" w14:textId="77777777" w:rsidR="001234A0" w:rsidRPr="001234A0" w:rsidRDefault="001234A0" w:rsidP="001234A0">
            <w:r w:rsidRPr="001234A0">
              <w:lastRenderedPageBreak/>
              <w:t>Results</w:t>
            </w:r>
          </w:p>
        </w:tc>
        <w:tc>
          <w:tcPr>
            <w:tcW w:w="7735" w:type="dxa"/>
          </w:tcPr>
          <w:p w14:paraId="57C61534" w14:textId="520FD4E4" w:rsidR="001234A0" w:rsidRDefault="008243B9" w:rsidP="001234A0">
            <w:r w:rsidRPr="008243B9">
              <w:t>I truly love being a part of a team where I can brainstorm with my colleagues to find the best methods for completing projects. I find that my teammates help keep me motivated to achieve goals and energize and excite me about new ideas.</w:t>
            </w:r>
          </w:p>
          <w:p w14:paraId="561BF331" w14:textId="77777777" w:rsidR="001234A0" w:rsidRDefault="001234A0" w:rsidP="001234A0"/>
          <w:p w14:paraId="057E03F0" w14:textId="65284CEC" w:rsidR="001234A0" w:rsidRPr="001234A0" w:rsidRDefault="001234A0" w:rsidP="001234A0"/>
        </w:tc>
      </w:tr>
      <w:tr w:rsidR="001234A0" w:rsidRPr="001234A0" w14:paraId="62BB21A2" w14:textId="77777777" w:rsidTr="001234A0">
        <w:tc>
          <w:tcPr>
            <w:tcW w:w="1615" w:type="dxa"/>
          </w:tcPr>
          <w:p w14:paraId="476E8881" w14:textId="77777777" w:rsidR="001234A0" w:rsidRPr="001234A0" w:rsidRDefault="001234A0" w:rsidP="001234A0">
            <w:r w:rsidRPr="001234A0">
              <w:t xml:space="preserve">Skills </w:t>
            </w:r>
          </w:p>
        </w:tc>
        <w:tc>
          <w:tcPr>
            <w:tcW w:w="7735" w:type="dxa"/>
          </w:tcPr>
          <w:p w14:paraId="7EA0C026" w14:textId="77777777" w:rsidR="001234A0" w:rsidRDefault="001234A0" w:rsidP="001234A0"/>
          <w:p w14:paraId="102F3494" w14:textId="26FF8A46" w:rsidR="001234A0" w:rsidRDefault="001E1AE7" w:rsidP="001234A0">
            <w:r>
              <w:t>Teamwork</w:t>
            </w:r>
            <w:r w:rsidR="008243B9">
              <w:t xml:space="preserve"> </w:t>
            </w:r>
          </w:p>
          <w:p w14:paraId="76778877" w14:textId="77F86B09" w:rsidR="001234A0" w:rsidRPr="001234A0" w:rsidRDefault="001234A0" w:rsidP="001234A0"/>
        </w:tc>
      </w:tr>
    </w:tbl>
    <w:p w14:paraId="40062CFA" w14:textId="77777777" w:rsidR="001234A0" w:rsidRPr="001234A0" w:rsidRDefault="001234A0" w:rsidP="001234A0"/>
    <w:p w14:paraId="47F84697" w14:textId="46F6A94D" w:rsidR="001234A0" w:rsidRPr="001234A0" w:rsidRDefault="001234A0" w:rsidP="001234A0">
      <w:r w:rsidRPr="001234A0">
        <w:t>Third Predicted Question</w:t>
      </w:r>
      <w:r w:rsidR="008243B9">
        <w:t xml:space="preserve">: </w:t>
      </w:r>
      <w:r w:rsidRPr="001234A0">
        <w:t xml:space="preserve"> </w:t>
      </w:r>
      <w:r w:rsidR="001E1AE7">
        <w:t>On which front end technology have you worked on?</w:t>
      </w:r>
    </w:p>
    <w:tbl>
      <w:tblPr>
        <w:tblStyle w:val="TableGrid1"/>
        <w:tblW w:w="0" w:type="auto"/>
        <w:tblLook w:val="04A0" w:firstRow="1" w:lastRow="0" w:firstColumn="1" w:lastColumn="0" w:noHBand="0" w:noVBand="1"/>
      </w:tblPr>
      <w:tblGrid>
        <w:gridCol w:w="1615"/>
        <w:gridCol w:w="7735"/>
      </w:tblGrid>
      <w:tr w:rsidR="001234A0" w:rsidRPr="001234A0" w14:paraId="4A10627A" w14:textId="77777777" w:rsidTr="001234A0">
        <w:tc>
          <w:tcPr>
            <w:tcW w:w="1615" w:type="dxa"/>
          </w:tcPr>
          <w:p w14:paraId="1AB8EB8B" w14:textId="77777777" w:rsidR="001234A0" w:rsidRPr="001234A0" w:rsidRDefault="001234A0" w:rsidP="001234A0">
            <w:r w:rsidRPr="001234A0">
              <w:t xml:space="preserve">Situation/Task </w:t>
            </w:r>
          </w:p>
        </w:tc>
        <w:tc>
          <w:tcPr>
            <w:tcW w:w="7735" w:type="dxa"/>
          </w:tcPr>
          <w:p w14:paraId="00959670" w14:textId="26E45F09" w:rsidR="001234A0" w:rsidRDefault="001E1AE7" w:rsidP="001234A0">
            <w:r>
              <w:t>About the front end technologies like HTML, CSS , JAVA SCRIPT</w:t>
            </w:r>
          </w:p>
          <w:p w14:paraId="4331016C" w14:textId="05B8FD77" w:rsidR="001234A0" w:rsidRPr="001234A0" w:rsidRDefault="001234A0" w:rsidP="001234A0"/>
        </w:tc>
      </w:tr>
      <w:tr w:rsidR="001234A0" w:rsidRPr="001234A0" w14:paraId="7F98084F" w14:textId="77777777" w:rsidTr="001234A0">
        <w:tc>
          <w:tcPr>
            <w:tcW w:w="1615" w:type="dxa"/>
          </w:tcPr>
          <w:p w14:paraId="719EBEC7" w14:textId="77777777" w:rsidR="001234A0" w:rsidRPr="001234A0" w:rsidRDefault="001234A0" w:rsidP="001234A0">
            <w:r w:rsidRPr="001234A0">
              <w:t xml:space="preserve">Action </w:t>
            </w:r>
          </w:p>
        </w:tc>
        <w:tc>
          <w:tcPr>
            <w:tcW w:w="7735" w:type="dxa"/>
          </w:tcPr>
          <w:p w14:paraId="7209DE0A" w14:textId="09D95FEC" w:rsidR="001234A0" w:rsidRPr="001234A0" w:rsidRDefault="001E1AE7" w:rsidP="001234A0">
            <w:r>
              <w:t>I have studied during my course HTML 5 and node JS, CSS and implemented in the work.</w:t>
            </w:r>
          </w:p>
        </w:tc>
      </w:tr>
      <w:tr w:rsidR="001234A0" w:rsidRPr="001234A0" w14:paraId="43ED02A7" w14:textId="77777777" w:rsidTr="001234A0">
        <w:tc>
          <w:tcPr>
            <w:tcW w:w="1615" w:type="dxa"/>
          </w:tcPr>
          <w:p w14:paraId="0683C772" w14:textId="77777777" w:rsidR="001234A0" w:rsidRPr="001234A0" w:rsidRDefault="001234A0" w:rsidP="001234A0">
            <w:r w:rsidRPr="001234A0">
              <w:t>Results</w:t>
            </w:r>
          </w:p>
        </w:tc>
        <w:tc>
          <w:tcPr>
            <w:tcW w:w="7735" w:type="dxa"/>
          </w:tcPr>
          <w:p w14:paraId="5EE7CAF1" w14:textId="24D1A9D6" w:rsidR="001234A0" w:rsidRDefault="001E1AE7" w:rsidP="001234A0">
            <w:r>
              <w:t xml:space="preserve"> For front end, I have used HTML 5 for coding, and for the designing purpose I have used the CSS and node JS  and for the validations I have used Java Script.</w:t>
            </w:r>
          </w:p>
          <w:p w14:paraId="1AFF9F62" w14:textId="77777777" w:rsidR="001234A0" w:rsidRDefault="001234A0" w:rsidP="001234A0"/>
          <w:p w14:paraId="088726ED" w14:textId="7D615B7C" w:rsidR="001234A0" w:rsidRPr="001234A0" w:rsidRDefault="001234A0" w:rsidP="001234A0"/>
        </w:tc>
      </w:tr>
      <w:tr w:rsidR="001234A0" w:rsidRPr="001234A0" w14:paraId="51B1F7B6" w14:textId="77777777" w:rsidTr="001234A0">
        <w:tc>
          <w:tcPr>
            <w:tcW w:w="1615" w:type="dxa"/>
          </w:tcPr>
          <w:p w14:paraId="768B8F1D" w14:textId="77777777" w:rsidR="001234A0" w:rsidRPr="001234A0" w:rsidRDefault="001234A0" w:rsidP="001234A0">
            <w:r w:rsidRPr="001234A0">
              <w:t xml:space="preserve">Skills </w:t>
            </w:r>
          </w:p>
        </w:tc>
        <w:tc>
          <w:tcPr>
            <w:tcW w:w="7735" w:type="dxa"/>
          </w:tcPr>
          <w:p w14:paraId="10B49FFA" w14:textId="35F60B24" w:rsidR="001234A0" w:rsidRDefault="001E1AE7" w:rsidP="001234A0">
            <w:r>
              <w:t xml:space="preserve">HTML, Java Script, CSS, node JS  </w:t>
            </w:r>
          </w:p>
          <w:p w14:paraId="05E1185F" w14:textId="77777777" w:rsidR="001234A0" w:rsidRDefault="001234A0" w:rsidP="001234A0"/>
          <w:p w14:paraId="62FE528E" w14:textId="7C69E773" w:rsidR="001234A0" w:rsidRPr="001234A0" w:rsidRDefault="001234A0" w:rsidP="001234A0"/>
        </w:tc>
      </w:tr>
    </w:tbl>
    <w:p w14:paraId="3378F110" w14:textId="77777777" w:rsidR="001234A0" w:rsidRPr="001234A0" w:rsidRDefault="001234A0" w:rsidP="001234A0"/>
    <w:p w14:paraId="41C4B486" w14:textId="2CB96C53" w:rsidR="001234A0" w:rsidRPr="001234A0" w:rsidRDefault="001234A0" w:rsidP="001234A0">
      <w:r w:rsidRPr="001234A0">
        <w:t>Fourth Predicted Question:</w:t>
      </w:r>
      <w:r w:rsidR="00D740AD">
        <w:t xml:space="preserve">  What is object-oriented programming in Java? What is polymorphism in Java?</w:t>
      </w:r>
    </w:p>
    <w:tbl>
      <w:tblPr>
        <w:tblStyle w:val="TableGrid1"/>
        <w:tblW w:w="0" w:type="auto"/>
        <w:tblLook w:val="04A0" w:firstRow="1" w:lastRow="0" w:firstColumn="1" w:lastColumn="0" w:noHBand="0" w:noVBand="1"/>
      </w:tblPr>
      <w:tblGrid>
        <w:gridCol w:w="1615"/>
        <w:gridCol w:w="7735"/>
      </w:tblGrid>
      <w:tr w:rsidR="001234A0" w:rsidRPr="001234A0" w14:paraId="3A8FD192" w14:textId="77777777" w:rsidTr="001234A0">
        <w:tc>
          <w:tcPr>
            <w:tcW w:w="1615" w:type="dxa"/>
          </w:tcPr>
          <w:p w14:paraId="324E5DFC" w14:textId="77777777" w:rsidR="001234A0" w:rsidRPr="001234A0" w:rsidRDefault="001234A0" w:rsidP="001234A0">
            <w:r w:rsidRPr="001234A0">
              <w:t xml:space="preserve">Situation/Task </w:t>
            </w:r>
          </w:p>
        </w:tc>
        <w:tc>
          <w:tcPr>
            <w:tcW w:w="7735" w:type="dxa"/>
          </w:tcPr>
          <w:p w14:paraId="2A05CE45" w14:textId="77777777" w:rsidR="001234A0" w:rsidRDefault="001234A0" w:rsidP="001234A0"/>
          <w:p w14:paraId="5C3011A9" w14:textId="36625123" w:rsidR="001234A0" w:rsidRDefault="00D740AD" w:rsidP="001234A0">
            <w:r>
              <w:t xml:space="preserve">About the object-oriented programming like C++,Java </w:t>
            </w:r>
          </w:p>
          <w:p w14:paraId="03785635" w14:textId="3BC6FEF7" w:rsidR="001234A0" w:rsidRPr="001234A0" w:rsidRDefault="001234A0" w:rsidP="001234A0"/>
        </w:tc>
      </w:tr>
      <w:tr w:rsidR="001234A0" w:rsidRPr="001234A0" w14:paraId="14FC02D2" w14:textId="77777777" w:rsidTr="001234A0">
        <w:tc>
          <w:tcPr>
            <w:tcW w:w="1615" w:type="dxa"/>
          </w:tcPr>
          <w:p w14:paraId="3A67AF39" w14:textId="77777777" w:rsidR="001234A0" w:rsidRPr="001234A0" w:rsidRDefault="001234A0" w:rsidP="001234A0">
            <w:r w:rsidRPr="001234A0">
              <w:t xml:space="preserve">Action </w:t>
            </w:r>
          </w:p>
        </w:tc>
        <w:tc>
          <w:tcPr>
            <w:tcW w:w="7735" w:type="dxa"/>
          </w:tcPr>
          <w:p w14:paraId="321468A4" w14:textId="77777777" w:rsidR="001234A0" w:rsidRDefault="001234A0" w:rsidP="001234A0"/>
          <w:p w14:paraId="7D0805B3" w14:textId="0128B551" w:rsidR="001234A0" w:rsidRDefault="00D740AD" w:rsidP="001234A0">
            <w:r>
              <w:t xml:space="preserve">I have studied the </w:t>
            </w:r>
            <w:r w:rsidR="00DD53A6">
              <w:t>object-oriented</w:t>
            </w:r>
            <w:r>
              <w:t xml:space="preserve"> programming in my college and also have a certification of java.</w:t>
            </w:r>
          </w:p>
          <w:p w14:paraId="36B9E7BD" w14:textId="53FF1CFD" w:rsidR="001234A0" w:rsidRPr="001234A0" w:rsidRDefault="001234A0" w:rsidP="001234A0"/>
        </w:tc>
      </w:tr>
      <w:tr w:rsidR="001234A0" w:rsidRPr="00D010CC" w14:paraId="01AF3924" w14:textId="77777777" w:rsidTr="001234A0">
        <w:tc>
          <w:tcPr>
            <w:tcW w:w="1615" w:type="dxa"/>
          </w:tcPr>
          <w:p w14:paraId="2304FEDE" w14:textId="77777777" w:rsidR="001234A0" w:rsidRPr="001234A0" w:rsidRDefault="001234A0" w:rsidP="001234A0">
            <w:r w:rsidRPr="001234A0">
              <w:t>Results</w:t>
            </w:r>
          </w:p>
        </w:tc>
        <w:tc>
          <w:tcPr>
            <w:tcW w:w="7735" w:type="dxa"/>
          </w:tcPr>
          <w:p w14:paraId="33E7BCAA" w14:textId="4B53880B" w:rsidR="001234A0" w:rsidRDefault="00D740AD" w:rsidP="001234A0">
            <w:r w:rsidRPr="00D740AD">
              <w:t>Object-oriented programming is a model that provides different types of concepts, such as inheritance, abstraction, polymorphism, etc. These concepts aim to implement real-world entities in programs. They create working methods and variables to reuse them without compromising security. This emphasizes data rather than functions. Many of the most widely used and significant object-oriented programming languages include Java, C++, C#, Java</w:t>
            </w:r>
            <w:r w:rsidR="00DD53A6">
              <w:t>.</w:t>
            </w:r>
          </w:p>
          <w:p w14:paraId="5E96E43D" w14:textId="5DBED49F" w:rsidR="00DD53A6" w:rsidRDefault="00DD53A6" w:rsidP="001234A0"/>
          <w:p w14:paraId="4BB4A1B4" w14:textId="342F2ED3" w:rsidR="00DD53A6" w:rsidRPr="00DD53A6" w:rsidRDefault="00DD53A6" w:rsidP="001234A0">
            <w:r>
              <w:rPr>
                <w:rFonts w:ascii="Poppins" w:hAnsi="Poppins" w:cs="Poppins"/>
                <w:color w:val="222222"/>
                <w:spacing w:val="4"/>
                <w:shd w:val="clear" w:color="auto" w:fill="FFFFFF"/>
              </w:rPr>
              <w:t> </w:t>
            </w:r>
            <w:r w:rsidR="000A444A" w:rsidRPr="00DD53A6">
              <w:t>Polymorphism:</w:t>
            </w:r>
          </w:p>
          <w:p w14:paraId="7CEFB724" w14:textId="5F93FF43" w:rsidR="00DD53A6" w:rsidRDefault="00DD53A6" w:rsidP="001234A0">
            <w:r w:rsidRPr="00DD53A6">
              <w:t xml:space="preserve">it is a process that performs a single action in different ways. It occurs when we have many classes related to each other by inheritance. Polymorphism is of two different types, i.e., compile-time polymorphism and runtime polymorphism. One of the examples in Compile time polymorphism is that when we overload a static method in java. Run time polymorphism is also called a dynamic method dispatch is </w:t>
            </w:r>
            <w:r w:rsidRPr="00DD53A6">
              <w:lastRenderedPageBreak/>
              <w:t>a method in which a call to an overridden method is resolved at run time rather than compile time. In this method, the overridden method is always called through the reference variable. By using method overloading and method overriding, we can perform polymorphism. Generally, the concept of polymorphism is often expressed as one interface, multiple methods. This reduces complexity by allowing the same interface to be used as a general class of action. </w:t>
            </w:r>
          </w:p>
          <w:p w14:paraId="41A23374" w14:textId="11C08ACB" w:rsidR="001234A0" w:rsidRDefault="001234A0" w:rsidP="001234A0"/>
          <w:p w14:paraId="2299413A" w14:textId="77777777" w:rsidR="00DD53A6" w:rsidRDefault="00DD53A6" w:rsidP="001234A0"/>
          <w:p w14:paraId="11B2568E" w14:textId="5C3D95A1" w:rsidR="001234A0" w:rsidRPr="001234A0" w:rsidRDefault="001234A0" w:rsidP="001234A0"/>
        </w:tc>
      </w:tr>
      <w:tr w:rsidR="001234A0" w:rsidRPr="001234A0" w14:paraId="0EAA401F" w14:textId="77777777" w:rsidTr="001234A0">
        <w:tc>
          <w:tcPr>
            <w:tcW w:w="1615" w:type="dxa"/>
          </w:tcPr>
          <w:p w14:paraId="3A2FCC5B" w14:textId="77777777" w:rsidR="001234A0" w:rsidRPr="001234A0" w:rsidRDefault="001234A0" w:rsidP="001234A0">
            <w:r w:rsidRPr="001234A0">
              <w:lastRenderedPageBreak/>
              <w:t xml:space="preserve">Skills </w:t>
            </w:r>
          </w:p>
        </w:tc>
        <w:tc>
          <w:tcPr>
            <w:tcW w:w="7735" w:type="dxa"/>
          </w:tcPr>
          <w:p w14:paraId="4886369F" w14:textId="47A33B87" w:rsidR="001234A0" w:rsidRDefault="00D740AD" w:rsidP="001234A0">
            <w:r>
              <w:t>Java 8 , C++</w:t>
            </w:r>
          </w:p>
          <w:p w14:paraId="397A4F18" w14:textId="77777777" w:rsidR="001234A0" w:rsidRDefault="001234A0" w:rsidP="001234A0"/>
          <w:p w14:paraId="56BF9454" w14:textId="5FEA4588" w:rsidR="001234A0" w:rsidRPr="001234A0" w:rsidRDefault="001234A0" w:rsidP="001234A0"/>
        </w:tc>
      </w:tr>
    </w:tbl>
    <w:p w14:paraId="346AA46D" w14:textId="77777777" w:rsidR="001234A0" w:rsidRPr="001234A0" w:rsidRDefault="001234A0" w:rsidP="001234A0"/>
    <w:p w14:paraId="7A32C827" w14:textId="452F075C" w:rsidR="001234A0" w:rsidRPr="001234A0" w:rsidRDefault="001234A0" w:rsidP="001234A0">
      <w:r w:rsidRPr="001234A0">
        <w:t xml:space="preserve">Fifth Predicted Question: </w:t>
      </w:r>
      <w:r w:rsidR="00DD53A6">
        <w:t>Have you ever worked in automation?</w:t>
      </w:r>
    </w:p>
    <w:tbl>
      <w:tblPr>
        <w:tblStyle w:val="TableGrid1"/>
        <w:tblW w:w="0" w:type="auto"/>
        <w:tblLook w:val="04A0" w:firstRow="1" w:lastRow="0" w:firstColumn="1" w:lastColumn="0" w:noHBand="0" w:noVBand="1"/>
      </w:tblPr>
      <w:tblGrid>
        <w:gridCol w:w="1615"/>
        <w:gridCol w:w="7735"/>
      </w:tblGrid>
      <w:tr w:rsidR="001234A0" w:rsidRPr="001234A0" w14:paraId="06F52970" w14:textId="77777777" w:rsidTr="001234A0">
        <w:tc>
          <w:tcPr>
            <w:tcW w:w="1615" w:type="dxa"/>
          </w:tcPr>
          <w:p w14:paraId="09358937" w14:textId="77777777" w:rsidR="001234A0" w:rsidRPr="001234A0" w:rsidRDefault="001234A0" w:rsidP="001234A0">
            <w:r w:rsidRPr="001234A0">
              <w:t xml:space="preserve">Situation/Task </w:t>
            </w:r>
          </w:p>
        </w:tc>
        <w:tc>
          <w:tcPr>
            <w:tcW w:w="7735" w:type="dxa"/>
          </w:tcPr>
          <w:p w14:paraId="65DDBEFF" w14:textId="100C9C33" w:rsidR="001234A0" w:rsidRPr="001234A0" w:rsidRDefault="00DD53A6" w:rsidP="00DD53A6">
            <w:pPr>
              <w:shd w:val="clear" w:color="auto" w:fill="FFFFFF"/>
              <w:spacing w:before="100" w:beforeAutospacing="1" w:after="150" w:line="432" w:lineRule="atLeast"/>
              <w:jc w:val="both"/>
            </w:pPr>
            <w:r>
              <w:t>Automation tools like Cucumber,</w:t>
            </w:r>
            <w:r w:rsidRPr="00DD53A6">
              <w:t xml:space="preserve"> </w:t>
            </w:r>
            <w:hyperlink r:id="rId9" w:history="1">
              <w:r w:rsidRPr="00DD53A6">
                <w:t>JUnit</w:t>
              </w:r>
            </w:hyperlink>
            <w:r w:rsidRPr="00DD53A6">
              <w:t> &amp; </w:t>
            </w:r>
            <w:hyperlink r:id="rId10" w:history="1">
              <w:r w:rsidRPr="00DD53A6">
                <w:t>TestNG</w:t>
              </w:r>
            </w:hyperlink>
            <w:r w:rsidRPr="00DD53A6">
              <w:t> for Java</w:t>
            </w:r>
            <w:r>
              <w:t>.</w:t>
            </w:r>
          </w:p>
        </w:tc>
      </w:tr>
      <w:tr w:rsidR="001234A0" w:rsidRPr="001234A0" w14:paraId="737F3F48" w14:textId="77777777" w:rsidTr="001234A0">
        <w:tc>
          <w:tcPr>
            <w:tcW w:w="1615" w:type="dxa"/>
          </w:tcPr>
          <w:p w14:paraId="06435747" w14:textId="77777777" w:rsidR="001234A0" w:rsidRPr="001234A0" w:rsidRDefault="001234A0" w:rsidP="001234A0">
            <w:r w:rsidRPr="001234A0">
              <w:t xml:space="preserve">Action </w:t>
            </w:r>
          </w:p>
        </w:tc>
        <w:tc>
          <w:tcPr>
            <w:tcW w:w="7735" w:type="dxa"/>
          </w:tcPr>
          <w:p w14:paraId="3C873045" w14:textId="288BA9DC" w:rsidR="001234A0" w:rsidRDefault="00DD53A6" w:rsidP="001234A0">
            <w:r>
              <w:t>I have learned the Junit and TestNG in my previous company and also, I worked on the projects on the same.</w:t>
            </w:r>
          </w:p>
          <w:p w14:paraId="04FDDC3D" w14:textId="77777777" w:rsidR="001234A0" w:rsidRDefault="001234A0" w:rsidP="001234A0"/>
          <w:p w14:paraId="6077EB00" w14:textId="29538ABA" w:rsidR="001234A0" w:rsidRPr="001234A0" w:rsidRDefault="001234A0" w:rsidP="001234A0"/>
        </w:tc>
      </w:tr>
      <w:tr w:rsidR="001234A0" w:rsidRPr="001234A0" w14:paraId="04E94151" w14:textId="77777777" w:rsidTr="001234A0">
        <w:tc>
          <w:tcPr>
            <w:tcW w:w="1615" w:type="dxa"/>
          </w:tcPr>
          <w:p w14:paraId="73AB96A7" w14:textId="77777777" w:rsidR="001234A0" w:rsidRPr="001234A0" w:rsidRDefault="001234A0" w:rsidP="001234A0">
            <w:r w:rsidRPr="001234A0">
              <w:t>Results</w:t>
            </w:r>
          </w:p>
        </w:tc>
        <w:tc>
          <w:tcPr>
            <w:tcW w:w="7735" w:type="dxa"/>
          </w:tcPr>
          <w:p w14:paraId="18BF7B48" w14:textId="2BDCB018" w:rsidR="001234A0" w:rsidRPr="001234A0" w:rsidRDefault="00DD53A6" w:rsidP="001234A0">
            <w:r>
              <w:t xml:space="preserve">Yes, I have worked in the testing domain </w:t>
            </w:r>
            <w:r w:rsidR="000A444A">
              <w:t>also. I</w:t>
            </w:r>
            <w:r>
              <w:t xml:space="preserve"> have used the Junit and TestNG in </w:t>
            </w:r>
            <w:r w:rsidR="00C37B27">
              <w:t>Java. Test</w:t>
            </w:r>
            <w:r w:rsidRPr="00DD53A6">
              <w:t xml:space="preserve"> Automation tools are software applications that help users to test various desktop, web, and mobile applications. These tools provide automation solutions to automate the testing process.</w:t>
            </w:r>
          </w:p>
        </w:tc>
      </w:tr>
      <w:tr w:rsidR="001234A0" w:rsidRPr="00EF3878" w14:paraId="096622BB" w14:textId="77777777" w:rsidTr="001234A0">
        <w:tc>
          <w:tcPr>
            <w:tcW w:w="1615" w:type="dxa"/>
          </w:tcPr>
          <w:p w14:paraId="037B70D5" w14:textId="77777777" w:rsidR="001234A0" w:rsidRPr="00EF3878" w:rsidRDefault="001234A0" w:rsidP="001234A0">
            <w:r w:rsidRPr="001234A0">
              <w:t>Skills</w:t>
            </w:r>
            <w:r w:rsidRPr="00EF3878">
              <w:t xml:space="preserve"> </w:t>
            </w:r>
          </w:p>
        </w:tc>
        <w:tc>
          <w:tcPr>
            <w:tcW w:w="7735" w:type="dxa"/>
          </w:tcPr>
          <w:p w14:paraId="5E540732" w14:textId="77777777" w:rsidR="001234A0" w:rsidRDefault="001234A0" w:rsidP="001234A0"/>
          <w:p w14:paraId="4D51393C" w14:textId="407C3F06" w:rsidR="001234A0" w:rsidRDefault="00DD53A6" w:rsidP="001234A0">
            <w:r>
              <w:t>Cucumber,</w:t>
            </w:r>
            <w:r w:rsidRPr="00DD53A6">
              <w:t xml:space="preserve"> </w:t>
            </w:r>
            <w:hyperlink r:id="rId11" w:history="1">
              <w:r w:rsidRPr="00DD53A6">
                <w:t>JUnit</w:t>
              </w:r>
            </w:hyperlink>
            <w:r w:rsidRPr="00DD53A6">
              <w:t> &amp; </w:t>
            </w:r>
            <w:hyperlink r:id="rId12" w:history="1">
              <w:r w:rsidRPr="00DD53A6">
                <w:t>TestNG</w:t>
              </w:r>
            </w:hyperlink>
            <w:r w:rsidRPr="00DD53A6">
              <w:t> </w:t>
            </w:r>
          </w:p>
          <w:p w14:paraId="31A45BE5" w14:textId="58A5022C" w:rsidR="001234A0" w:rsidRPr="00EF3878" w:rsidRDefault="001234A0" w:rsidP="001234A0"/>
        </w:tc>
      </w:tr>
    </w:tbl>
    <w:p w14:paraId="205266F1" w14:textId="77777777" w:rsidR="00DD53A6" w:rsidRDefault="00DD53A6" w:rsidP="001234A0">
      <w:pPr>
        <w:pStyle w:val="TopicTitle"/>
      </w:pPr>
    </w:p>
    <w:p w14:paraId="3E17BDE8" w14:textId="2FDD4C71" w:rsidR="00DD53A6" w:rsidRDefault="00DD53A6" w:rsidP="001234A0">
      <w:pPr>
        <w:pStyle w:val="TopicTitle"/>
      </w:pPr>
    </w:p>
    <w:p w14:paraId="57CA58C0" w14:textId="08BBA574" w:rsidR="00DD53A6" w:rsidRDefault="00DD53A6" w:rsidP="00DD53A6"/>
    <w:p w14:paraId="21C7159B" w14:textId="6D949334" w:rsidR="00DD53A6" w:rsidRDefault="00DD53A6" w:rsidP="00DD53A6"/>
    <w:p w14:paraId="77E01F0F" w14:textId="499AD063" w:rsidR="00DD53A6" w:rsidRDefault="00DD53A6" w:rsidP="00DD53A6"/>
    <w:p w14:paraId="533937A3" w14:textId="5518419A" w:rsidR="000A444A" w:rsidRDefault="000A444A" w:rsidP="00DD53A6"/>
    <w:p w14:paraId="1E99A589" w14:textId="07704487" w:rsidR="000A444A" w:rsidRDefault="000A444A" w:rsidP="00DD53A6"/>
    <w:p w14:paraId="790194A7" w14:textId="77777777" w:rsidR="000A444A" w:rsidRPr="00DD53A6" w:rsidRDefault="000A444A" w:rsidP="00DD53A6"/>
    <w:p w14:paraId="7841FF6D" w14:textId="1FBD594E" w:rsidR="004E79AC" w:rsidRDefault="004E79AC" w:rsidP="001234A0">
      <w:pPr>
        <w:pStyle w:val="TopicTitle"/>
      </w:pPr>
      <w:r>
        <w:lastRenderedPageBreak/>
        <w:t>Module 11: Who Would You Hire? Job Interview Observation</w:t>
      </w:r>
    </w:p>
    <w:p w14:paraId="39D3C6B8" w14:textId="77777777" w:rsidR="007F781F" w:rsidRPr="007F781F" w:rsidRDefault="007F781F" w:rsidP="007F781F">
      <w:pPr>
        <w:pStyle w:val="H2"/>
        <w:rPr>
          <w:rFonts w:eastAsiaTheme="minorHAnsi"/>
        </w:rPr>
      </w:pPr>
      <w:r w:rsidRPr="007F781F">
        <w:rPr>
          <w:rFonts w:eastAsiaTheme="minorHAnsi"/>
        </w:rPr>
        <w:t xml:space="preserve">Who Would You Hire? Short Answer  </w:t>
      </w:r>
    </w:p>
    <w:p w14:paraId="0C7B5045" w14:textId="77777777" w:rsidR="007F781F" w:rsidRPr="007F781F" w:rsidRDefault="007F781F" w:rsidP="007F781F">
      <w:pPr>
        <w:pStyle w:val="TopicTitle"/>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Now it’s time to put yourself in the shoes of a recruiter to assess how each person performed in the interview.  After viewing the video be prepared to answer the following sets of questions. Your responses will be graded.  </w:t>
      </w:r>
    </w:p>
    <w:p w14:paraId="633CB0DA" w14:textId="77777777" w:rsidR="008575C6" w:rsidRDefault="008575C6" w:rsidP="007F781F"/>
    <w:p w14:paraId="6E969004" w14:textId="28AEC6F7" w:rsidR="007F781F" w:rsidRPr="008575C6" w:rsidRDefault="007F781F" w:rsidP="007F781F">
      <w:pPr>
        <w:pStyle w:val="TopicTitle"/>
        <w:numPr>
          <w:ilvl w:val="0"/>
          <w:numId w:val="2"/>
        </w:numPr>
        <w:rPr>
          <w:rFonts w:asciiTheme="minorHAnsi" w:eastAsiaTheme="minorHAnsi" w:hAnsiTheme="minorHAnsi" w:cstheme="minorBidi"/>
          <w:color w:val="auto"/>
          <w:sz w:val="22"/>
          <w:szCs w:val="22"/>
        </w:rPr>
      </w:pPr>
      <w:r w:rsidRPr="008575C6">
        <w:rPr>
          <w:rFonts w:asciiTheme="minorHAnsi" w:eastAsiaTheme="minorHAnsi" w:hAnsiTheme="minorHAnsi" w:cstheme="minorBidi"/>
          <w:color w:val="auto"/>
          <w:sz w:val="22"/>
          <w:szCs w:val="22"/>
        </w:rPr>
        <w:t>What is the number one thing you noticed about Anna’s performance in the interview?</w:t>
      </w:r>
    </w:p>
    <w:tbl>
      <w:tblPr>
        <w:tblStyle w:val="TableGrid"/>
        <w:tblW w:w="0" w:type="auto"/>
        <w:tblLook w:val="04A0" w:firstRow="1" w:lastRow="0" w:firstColumn="1" w:lastColumn="0" w:noHBand="0" w:noVBand="1"/>
      </w:tblPr>
      <w:tblGrid>
        <w:gridCol w:w="10070"/>
      </w:tblGrid>
      <w:tr w:rsidR="001B4107" w14:paraId="267F06B1" w14:textId="77777777" w:rsidTr="001B4107">
        <w:tc>
          <w:tcPr>
            <w:tcW w:w="10070" w:type="dxa"/>
          </w:tcPr>
          <w:p w14:paraId="72404409" w14:textId="4FEADB99" w:rsidR="001B4107" w:rsidRPr="002F6C0E" w:rsidRDefault="002F6C0E" w:rsidP="002F6C0E">
            <w:pPr>
              <w:pStyle w:val="TopicTitle"/>
              <w:rPr>
                <w:rFonts w:asciiTheme="minorHAnsi" w:eastAsiaTheme="minorHAnsi" w:hAnsiTheme="minorHAnsi" w:cstheme="minorBidi"/>
                <w:color w:val="auto"/>
                <w:sz w:val="22"/>
                <w:szCs w:val="22"/>
              </w:rPr>
            </w:pPr>
            <w:r w:rsidRPr="002F6C0E">
              <w:rPr>
                <w:rFonts w:asciiTheme="minorHAnsi" w:eastAsiaTheme="minorHAnsi" w:hAnsiTheme="minorHAnsi" w:cstheme="minorBidi"/>
                <w:color w:val="auto"/>
                <w:sz w:val="22"/>
                <w:szCs w:val="22"/>
              </w:rPr>
              <w:t>She isn't making eye contact with the interviewer since she seems a little apprehensive and unconfident during the interview.</w:t>
            </w:r>
          </w:p>
        </w:tc>
      </w:tr>
    </w:tbl>
    <w:p w14:paraId="634B05CB" w14:textId="77777777" w:rsidR="007F781F" w:rsidRDefault="007F781F" w:rsidP="007F781F">
      <w:pPr>
        <w:pStyle w:val="TopicTitle"/>
        <w:rPr>
          <w:rFonts w:asciiTheme="minorHAnsi" w:eastAsiaTheme="minorHAnsi" w:hAnsiTheme="minorHAnsi" w:cstheme="minorBidi"/>
          <w:color w:val="auto"/>
          <w:sz w:val="22"/>
          <w:szCs w:val="22"/>
        </w:rPr>
      </w:pPr>
    </w:p>
    <w:p w14:paraId="211FECCE" w14:textId="5E28EE4E" w:rsidR="007F781F" w:rsidRPr="007F781F" w:rsidRDefault="007F781F" w:rsidP="007F781F">
      <w:pPr>
        <w:pStyle w:val="TopicTitle"/>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What is the number one thing you noticed about Mat’s performance in the interview?</w:t>
      </w:r>
    </w:p>
    <w:tbl>
      <w:tblPr>
        <w:tblStyle w:val="TableGrid"/>
        <w:tblW w:w="0" w:type="auto"/>
        <w:tblLook w:val="04A0" w:firstRow="1" w:lastRow="0" w:firstColumn="1" w:lastColumn="0" w:noHBand="0" w:noVBand="1"/>
      </w:tblPr>
      <w:tblGrid>
        <w:gridCol w:w="10070"/>
      </w:tblGrid>
      <w:tr w:rsidR="001B4107" w14:paraId="75223F77" w14:textId="77777777" w:rsidTr="001B4107">
        <w:tc>
          <w:tcPr>
            <w:tcW w:w="10070" w:type="dxa"/>
          </w:tcPr>
          <w:p w14:paraId="785522BA" w14:textId="4FE18CC7" w:rsidR="001B4107" w:rsidRPr="002F6C0E" w:rsidRDefault="002F6C0E" w:rsidP="002F6C0E">
            <w:pPr>
              <w:pStyle w:val="TopicTitle"/>
              <w:rPr>
                <w:rFonts w:asciiTheme="minorHAnsi" w:eastAsiaTheme="minorHAnsi" w:hAnsiTheme="minorHAnsi" w:cstheme="minorBidi"/>
                <w:color w:val="auto"/>
                <w:sz w:val="22"/>
                <w:szCs w:val="22"/>
              </w:rPr>
            </w:pPr>
            <w:r w:rsidRPr="002F6C0E">
              <w:rPr>
                <w:rFonts w:asciiTheme="minorHAnsi" w:eastAsiaTheme="minorHAnsi" w:hAnsiTheme="minorHAnsi" w:cstheme="minorBidi"/>
                <w:color w:val="auto"/>
                <w:sz w:val="22"/>
                <w:szCs w:val="22"/>
              </w:rPr>
              <w:t>He is moving his body excessively and using simple language, which makes Mat's comments sound quite general.</w:t>
            </w:r>
          </w:p>
        </w:tc>
      </w:tr>
    </w:tbl>
    <w:p w14:paraId="7C0CEF01" w14:textId="77777777" w:rsidR="007F781F" w:rsidRDefault="007F781F" w:rsidP="007F781F">
      <w:pPr>
        <w:pStyle w:val="TopicTitle"/>
        <w:rPr>
          <w:rFonts w:asciiTheme="minorHAnsi" w:eastAsiaTheme="minorHAnsi" w:hAnsiTheme="minorHAnsi" w:cstheme="minorBidi"/>
          <w:color w:val="auto"/>
          <w:sz w:val="22"/>
          <w:szCs w:val="22"/>
        </w:rPr>
      </w:pPr>
    </w:p>
    <w:p w14:paraId="60CC5E58" w14:textId="502A2652" w:rsidR="007F781F" w:rsidRPr="007F781F" w:rsidRDefault="007F781F" w:rsidP="007F781F">
      <w:pPr>
        <w:pStyle w:val="TopicTitle"/>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Did Anna give specific examples for the interview questions? </w:t>
      </w:r>
    </w:p>
    <w:p w14:paraId="589B9E49" w14:textId="66F1D882" w:rsidR="007F781F" w:rsidRPr="002F6C0E" w:rsidRDefault="007F781F" w:rsidP="002F6C0E">
      <w:pPr>
        <w:pStyle w:val="TopicTitle"/>
        <w:numPr>
          <w:ilvl w:val="0"/>
          <w:numId w:val="3"/>
        </w:numPr>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Yes </w:t>
      </w:r>
    </w:p>
    <w:p w14:paraId="22E0A730" w14:textId="77777777" w:rsidR="007F781F" w:rsidRDefault="007F781F" w:rsidP="007F781F">
      <w:pPr>
        <w:pStyle w:val="TopicTitle"/>
        <w:rPr>
          <w:rFonts w:asciiTheme="minorHAnsi" w:eastAsiaTheme="minorHAnsi" w:hAnsiTheme="minorHAnsi" w:cstheme="minorBidi"/>
          <w:color w:val="auto"/>
          <w:sz w:val="22"/>
          <w:szCs w:val="22"/>
        </w:rPr>
      </w:pPr>
    </w:p>
    <w:p w14:paraId="65144E8D" w14:textId="1739E3B0" w:rsidR="007F781F" w:rsidRPr="007F781F" w:rsidRDefault="007F781F" w:rsidP="007F781F">
      <w:pPr>
        <w:pStyle w:val="TopicTitle"/>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Did Mat give specific examples for the interview questions? </w:t>
      </w:r>
    </w:p>
    <w:p w14:paraId="13DF230C" w14:textId="5018E157" w:rsidR="007F781F" w:rsidRPr="002F6C0E" w:rsidRDefault="007F781F" w:rsidP="002F6C0E">
      <w:pPr>
        <w:pStyle w:val="TopicTitle"/>
        <w:numPr>
          <w:ilvl w:val="0"/>
          <w:numId w:val="4"/>
        </w:numPr>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Yes </w:t>
      </w:r>
    </w:p>
    <w:p w14:paraId="3F06521E" w14:textId="77777777" w:rsidR="007F781F" w:rsidRDefault="007F781F" w:rsidP="007F781F">
      <w:pPr>
        <w:pStyle w:val="TopicTitle"/>
        <w:rPr>
          <w:rFonts w:asciiTheme="minorHAnsi" w:eastAsiaTheme="minorHAnsi" w:hAnsiTheme="minorHAnsi" w:cstheme="minorBidi"/>
          <w:color w:val="auto"/>
          <w:sz w:val="22"/>
          <w:szCs w:val="22"/>
        </w:rPr>
      </w:pPr>
    </w:p>
    <w:p w14:paraId="72504F1C" w14:textId="1F7AA485" w:rsidR="007F781F" w:rsidRPr="007F781F" w:rsidRDefault="007F781F" w:rsidP="007F781F">
      <w:pPr>
        <w:pStyle w:val="TopicTitle"/>
        <w:rPr>
          <w:rFonts w:asciiTheme="minorHAnsi" w:eastAsiaTheme="minorHAnsi" w:hAnsiTheme="minorHAnsi" w:cstheme="minorBidi"/>
          <w:color w:val="auto"/>
          <w:sz w:val="22"/>
          <w:szCs w:val="22"/>
        </w:rPr>
      </w:pPr>
      <w:r w:rsidRPr="007F781F">
        <w:rPr>
          <w:rFonts w:asciiTheme="minorHAnsi" w:eastAsiaTheme="minorHAnsi" w:hAnsiTheme="minorHAnsi" w:cstheme="minorBidi"/>
          <w:color w:val="auto"/>
          <w:sz w:val="22"/>
          <w:szCs w:val="22"/>
        </w:rPr>
        <w:t xml:space="preserve">If you were to give Mat one piece of feedback, what would you say to him? </w:t>
      </w:r>
    </w:p>
    <w:tbl>
      <w:tblPr>
        <w:tblStyle w:val="TableGrid"/>
        <w:tblW w:w="0" w:type="auto"/>
        <w:tblLook w:val="04A0" w:firstRow="1" w:lastRow="0" w:firstColumn="1" w:lastColumn="0" w:noHBand="0" w:noVBand="1"/>
      </w:tblPr>
      <w:tblGrid>
        <w:gridCol w:w="10070"/>
      </w:tblGrid>
      <w:tr w:rsidR="001B4107" w14:paraId="033B5428" w14:textId="77777777" w:rsidTr="001B4107">
        <w:tc>
          <w:tcPr>
            <w:tcW w:w="10070" w:type="dxa"/>
          </w:tcPr>
          <w:p w14:paraId="66F17871" w14:textId="77777777" w:rsidR="001B4107" w:rsidRDefault="00806A85" w:rsidP="007F781F">
            <w:r w:rsidRPr="00806A85">
              <w:t>He should keep his motions to a minimum during the interview, in my opinion. Even while a few gestures and a straightforward attitude are fine, excessive movement frequently gives the wrong impression.</w:t>
            </w:r>
          </w:p>
          <w:p w14:paraId="307E9588" w14:textId="28D74EA9" w:rsidR="00806A85" w:rsidRDefault="00806A85" w:rsidP="007F781F"/>
        </w:tc>
      </w:tr>
    </w:tbl>
    <w:p w14:paraId="10C8398E" w14:textId="70890D88" w:rsidR="00456FED" w:rsidRDefault="007F781F" w:rsidP="007F781F">
      <w:r w:rsidRPr="007F781F">
        <w:t>If you were to give Anna one piece of feedback, what would you say to her?</w:t>
      </w:r>
    </w:p>
    <w:tbl>
      <w:tblPr>
        <w:tblStyle w:val="TableGrid"/>
        <w:tblW w:w="0" w:type="auto"/>
        <w:tblLook w:val="04A0" w:firstRow="1" w:lastRow="0" w:firstColumn="1" w:lastColumn="0" w:noHBand="0" w:noVBand="1"/>
      </w:tblPr>
      <w:tblGrid>
        <w:gridCol w:w="10070"/>
      </w:tblGrid>
      <w:tr w:rsidR="001B4107" w14:paraId="278CD7EC" w14:textId="77777777" w:rsidTr="001B4107">
        <w:tc>
          <w:tcPr>
            <w:tcW w:w="10070" w:type="dxa"/>
          </w:tcPr>
          <w:p w14:paraId="57BA77A5" w14:textId="24BFD9C9" w:rsidR="001B4107" w:rsidRDefault="00806A85" w:rsidP="001234A0">
            <w:bookmarkStart w:id="0" w:name="_Hlk107126171"/>
            <w:r w:rsidRPr="00806A85">
              <w:t>She must improve her examples and make a strong connection between them, and the scenario given in the question. To establish appropriate eye contact with the interviewer, avoid coming across as nervous, and most importantly, express her enthusiasm in the job opportunity, she should also work on her confidence.</w:t>
            </w:r>
          </w:p>
        </w:tc>
      </w:tr>
      <w:bookmarkEnd w:id="0"/>
    </w:tbl>
    <w:p w14:paraId="60E3D5A9" w14:textId="3B423255" w:rsidR="001234A0" w:rsidRDefault="001234A0" w:rsidP="001234A0"/>
    <w:p w14:paraId="7591BB52" w14:textId="6DD481CC" w:rsidR="008575C6" w:rsidRDefault="008575C6" w:rsidP="001234A0">
      <w:r>
        <w:t>Who would you hire – Anna or Mat? Why?</w:t>
      </w:r>
    </w:p>
    <w:tbl>
      <w:tblPr>
        <w:tblStyle w:val="TableGrid"/>
        <w:tblW w:w="0" w:type="auto"/>
        <w:tblLook w:val="04A0" w:firstRow="1" w:lastRow="0" w:firstColumn="1" w:lastColumn="0" w:noHBand="0" w:noVBand="1"/>
      </w:tblPr>
      <w:tblGrid>
        <w:gridCol w:w="10070"/>
      </w:tblGrid>
      <w:tr w:rsidR="008575C6" w14:paraId="4B2A9B5B" w14:textId="77777777" w:rsidTr="00100DA5">
        <w:tc>
          <w:tcPr>
            <w:tcW w:w="10070" w:type="dxa"/>
          </w:tcPr>
          <w:p w14:paraId="0DD377DC" w14:textId="6A05F359" w:rsidR="008575C6" w:rsidRDefault="004611A3" w:rsidP="00100DA5">
            <w:r>
              <w:t xml:space="preserve">Certainly, </w:t>
            </w:r>
            <w:r w:rsidR="00806A85">
              <w:t xml:space="preserve">I will </w:t>
            </w:r>
            <w:r>
              <w:t>hire</w:t>
            </w:r>
            <w:r w:rsidR="00806A85">
              <w:t xml:space="preserve"> Mat </w:t>
            </w:r>
            <w:r w:rsidR="00806A85" w:rsidRPr="00806A85">
              <w:t>Because he is very goal-oriented and committed to achieving the goal, Mat has professional experience and exudes confidence in his responses.</w:t>
            </w:r>
          </w:p>
          <w:p w14:paraId="54B1FC58" w14:textId="77777777" w:rsidR="008575C6" w:rsidRDefault="008575C6" w:rsidP="00100DA5"/>
        </w:tc>
      </w:tr>
    </w:tbl>
    <w:p w14:paraId="0C845B62" w14:textId="77777777" w:rsidR="008575C6" w:rsidRPr="001234A0" w:rsidRDefault="008575C6" w:rsidP="001234A0"/>
    <w:sectPr w:rsidR="008575C6" w:rsidRPr="001234A0" w:rsidSect="00D9248E">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659"/>
    <w:multiLevelType w:val="multilevel"/>
    <w:tmpl w:val="5F4C5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2046B"/>
    <w:multiLevelType w:val="hybridMultilevel"/>
    <w:tmpl w:val="6BB6A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3B5F4B"/>
    <w:multiLevelType w:val="multilevel"/>
    <w:tmpl w:val="0B703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15879"/>
    <w:multiLevelType w:val="hybridMultilevel"/>
    <w:tmpl w:val="D95EA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BC438D"/>
    <w:multiLevelType w:val="multilevel"/>
    <w:tmpl w:val="53069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226B0"/>
    <w:multiLevelType w:val="multilevel"/>
    <w:tmpl w:val="EB3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608B7"/>
    <w:multiLevelType w:val="hybridMultilevel"/>
    <w:tmpl w:val="14A09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9026C"/>
    <w:multiLevelType w:val="hybridMultilevel"/>
    <w:tmpl w:val="4F34E7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8B32C1"/>
    <w:multiLevelType w:val="hybridMultilevel"/>
    <w:tmpl w:val="A5482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AC6F8F"/>
    <w:multiLevelType w:val="hybridMultilevel"/>
    <w:tmpl w:val="399A4D6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808734">
    <w:abstractNumId w:val="9"/>
  </w:num>
  <w:num w:numId="2" w16cid:durableId="725296264">
    <w:abstractNumId w:val="6"/>
  </w:num>
  <w:num w:numId="3" w16cid:durableId="1655985017">
    <w:abstractNumId w:val="1"/>
  </w:num>
  <w:num w:numId="4" w16cid:durableId="1551190846">
    <w:abstractNumId w:val="3"/>
  </w:num>
  <w:num w:numId="5" w16cid:durableId="1260944720">
    <w:abstractNumId w:val="7"/>
  </w:num>
  <w:num w:numId="6" w16cid:durableId="1542208113">
    <w:abstractNumId w:val="2"/>
  </w:num>
  <w:num w:numId="7" w16cid:durableId="1028750371">
    <w:abstractNumId w:val="0"/>
  </w:num>
  <w:num w:numId="8" w16cid:durableId="1920171106">
    <w:abstractNumId w:val="4"/>
  </w:num>
  <w:num w:numId="9" w16cid:durableId="130290588">
    <w:abstractNumId w:val="8"/>
  </w:num>
  <w:num w:numId="10" w16cid:durableId="161115805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20"/>
    <w:rsid w:val="000122F7"/>
    <w:rsid w:val="00014042"/>
    <w:rsid w:val="000230D2"/>
    <w:rsid w:val="0002598D"/>
    <w:rsid w:val="000425A4"/>
    <w:rsid w:val="000617D4"/>
    <w:rsid w:val="000643B2"/>
    <w:rsid w:val="000A22B7"/>
    <w:rsid w:val="000A2820"/>
    <w:rsid w:val="000A444A"/>
    <w:rsid w:val="000C09A0"/>
    <w:rsid w:val="000C3852"/>
    <w:rsid w:val="000D7EA9"/>
    <w:rsid w:val="000E379B"/>
    <w:rsid w:val="000E584A"/>
    <w:rsid w:val="000E5D8B"/>
    <w:rsid w:val="000F0A3E"/>
    <w:rsid w:val="0010144E"/>
    <w:rsid w:val="00111EF7"/>
    <w:rsid w:val="0011686C"/>
    <w:rsid w:val="001234A0"/>
    <w:rsid w:val="00133C0C"/>
    <w:rsid w:val="00136B7D"/>
    <w:rsid w:val="00140D66"/>
    <w:rsid w:val="00194A57"/>
    <w:rsid w:val="001A0881"/>
    <w:rsid w:val="001A52DA"/>
    <w:rsid w:val="001B4107"/>
    <w:rsid w:val="001C01F2"/>
    <w:rsid w:val="001D6D5E"/>
    <w:rsid w:val="001E1AE7"/>
    <w:rsid w:val="001E43E5"/>
    <w:rsid w:val="001E63A6"/>
    <w:rsid w:val="001F4CDD"/>
    <w:rsid w:val="00211564"/>
    <w:rsid w:val="002128FA"/>
    <w:rsid w:val="002130F3"/>
    <w:rsid w:val="002233F1"/>
    <w:rsid w:val="00244D86"/>
    <w:rsid w:val="00250672"/>
    <w:rsid w:val="002535AA"/>
    <w:rsid w:val="002609F6"/>
    <w:rsid w:val="00266E47"/>
    <w:rsid w:val="00267585"/>
    <w:rsid w:val="002B5420"/>
    <w:rsid w:val="002B56EE"/>
    <w:rsid w:val="002D5FE7"/>
    <w:rsid w:val="002F4734"/>
    <w:rsid w:val="002F6C0E"/>
    <w:rsid w:val="00312BE3"/>
    <w:rsid w:val="003464CC"/>
    <w:rsid w:val="00352236"/>
    <w:rsid w:val="00375B84"/>
    <w:rsid w:val="00382608"/>
    <w:rsid w:val="003A6C20"/>
    <w:rsid w:val="003D798D"/>
    <w:rsid w:val="003E0B08"/>
    <w:rsid w:val="003E1389"/>
    <w:rsid w:val="00415F8E"/>
    <w:rsid w:val="00421520"/>
    <w:rsid w:val="00423B60"/>
    <w:rsid w:val="004350C9"/>
    <w:rsid w:val="00445AE2"/>
    <w:rsid w:val="004552CD"/>
    <w:rsid w:val="00456DD6"/>
    <w:rsid w:val="00456FED"/>
    <w:rsid w:val="004611A3"/>
    <w:rsid w:val="00472757"/>
    <w:rsid w:val="00490F7F"/>
    <w:rsid w:val="004B7D0B"/>
    <w:rsid w:val="004C1BB5"/>
    <w:rsid w:val="004D44B9"/>
    <w:rsid w:val="004D5D32"/>
    <w:rsid w:val="004E0E0C"/>
    <w:rsid w:val="004E79AC"/>
    <w:rsid w:val="004F6436"/>
    <w:rsid w:val="00504A06"/>
    <w:rsid w:val="00506576"/>
    <w:rsid w:val="00515209"/>
    <w:rsid w:val="0052530C"/>
    <w:rsid w:val="00525D6A"/>
    <w:rsid w:val="0052635F"/>
    <w:rsid w:val="00545D04"/>
    <w:rsid w:val="00550D64"/>
    <w:rsid w:val="00551707"/>
    <w:rsid w:val="0055747B"/>
    <w:rsid w:val="00561CDB"/>
    <w:rsid w:val="00583BA0"/>
    <w:rsid w:val="005A47BB"/>
    <w:rsid w:val="005A6B91"/>
    <w:rsid w:val="005C454E"/>
    <w:rsid w:val="005E0654"/>
    <w:rsid w:val="005E36E6"/>
    <w:rsid w:val="005E73F7"/>
    <w:rsid w:val="00626067"/>
    <w:rsid w:val="00632886"/>
    <w:rsid w:val="0065292B"/>
    <w:rsid w:val="00671C80"/>
    <w:rsid w:val="00674264"/>
    <w:rsid w:val="006A4044"/>
    <w:rsid w:val="006B66CB"/>
    <w:rsid w:val="006C6D79"/>
    <w:rsid w:val="006E00D0"/>
    <w:rsid w:val="006E18D9"/>
    <w:rsid w:val="006E30FC"/>
    <w:rsid w:val="006E73DA"/>
    <w:rsid w:val="00700B32"/>
    <w:rsid w:val="00700CBC"/>
    <w:rsid w:val="007011BE"/>
    <w:rsid w:val="007030D6"/>
    <w:rsid w:val="007100D8"/>
    <w:rsid w:val="007116FB"/>
    <w:rsid w:val="00711E27"/>
    <w:rsid w:val="0072769B"/>
    <w:rsid w:val="00730C37"/>
    <w:rsid w:val="00741090"/>
    <w:rsid w:val="00760E6E"/>
    <w:rsid w:val="00762A4F"/>
    <w:rsid w:val="00763B0E"/>
    <w:rsid w:val="00772F2F"/>
    <w:rsid w:val="00776607"/>
    <w:rsid w:val="007852AF"/>
    <w:rsid w:val="00787F79"/>
    <w:rsid w:val="007941A7"/>
    <w:rsid w:val="007A326A"/>
    <w:rsid w:val="007B01E3"/>
    <w:rsid w:val="007C0607"/>
    <w:rsid w:val="007D3CE0"/>
    <w:rsid w:val="007F0A74"/>
    <w:rsid w:val="007F7313"/>
    <w:rsid w:val="007F781F"/>
    <w:rsid w:val="00806A85"/>
    <w:rsid w:val="00806BD0"/>
    <w:rsid w:val="00822C31"/>
    <w:rsid w:val="008243B9"/>
    <w:rsid w:val="00855576"/>
    <w:rsid w:val="008575C6"/>
    <w:rsid w:val="00866897"/>
    <w:rsid w:val="00866AF6"/>
    <w:rsid w:val="008707D0"/>
    <w:rsid w:val="008750DE"/>
    <w:rsid w:val="008757DD"/>
    <w:rsid w:val="008829A5"/>
    <w:rsid w:val="008856F6"/>
    <w:rsid w:val="008900C1"/>
    <w:rsid w:val="008F41CF"/>
    <w:rsid w:val="00902AF9"/>
    <w:rsid w:val="00917E90"/>
    <w:rsid w:val="009234BD"/>
    <w:rsid w:val="00926096"/>
    <w:rsid w:val="00932093"/>
    <w:rsid w:val="00941DB6"/>
    <w:rsid w:val="0095592C"/>
    <w:rsid w:val="009A2F70"/>
    <w:rsid w:val="009F0BB5"/>
    <w:rsid w:val="00A22787"/>
    <w:rsid w:val="00A251C8"/>
    <w:rsid w:val="00A331F8"/>
    <w:rsid w:val="00A40860"/>
    <w:rsid w:val="00A411FF"/>
    <w:rsid w:val="00A451D4"/>
    <w:rsid w:val="00A51097"/>
    <w:rsid w:val="00A55CE7"/>
    <w:rsid w:val="00A56ED0"/>
    <w:rsid w:val="00A629D2"/>
    <w:rsid w:val="00A652DB"/>
    <w:rsid w:val="00A92F3A"/>
    <w:rsid w:val="00AA2746"/>
    <w:rsid w:val="00AC59F0"/>
    <w:rsid w:val="00AD1C10"/>
    <w:rsid w:val="00AD5483"/>
    <w:rsid w:val="00B00646"/>
    <w:rsid w:val="00B026EE"/>
    <w:rsid w:val="00B4606C"/>
    <w:rsid w:val="00B60645"/>
    <w:rsid w:val="00B62B6B"/>
    <w:rsid w:val="00B67BDA"/>
    <w:rsid w:val="00B7448F"/>
    <w:rsid w:val="00B74847"/>
    <w:rsid w:val="00B936EF"/>
    <w:rsid w:val="00BA54CB"/>
    <w:rsid w:val="00BB082D"/>
    <w:rsid w:val="00BC4A6B"/>
    <w:rsid w:val="00BD1BC8"/>
    <w:rsid w:val="00BE7620"/>
    <w:rsid w:val="00BF700F"/>
    <w:rsid w:val="00BF70A3"/>
    <w:rsid w:val="00C30BFC"/>
    <w:rsid w:val="00C37B27"/>
    <w:rsid w:val="00C41C42"/>
    <w:rsid w:val="00C56BF1"/>
    <w:rsid w:val="00C7663B"/>
    <w:rsid w:val="00CB191F"/>
    <w:rsid w:val="00CB69CB"/>
    <w:rsid w:val="00CD05B3"/>
    <w:rsid w:val="00CD3829"/>
    <w:rsid w:val="00CE0B73"/>
    <w:rsid w:val="00CE36F2"/>
    <w:rsid w:val="00CF038F"/>
    <w:rsid w:val="00CF4F89"/>
    <w:rsid w:val="00CF55C1"/>
    <w:rsid w:val="00D31BF5"/>
    <w:rsid w:val="00D41226"/>
    <w:rsid w:val="00D740AD"/>
    <w:rsid w:val="00D9248E"/>
    <w:rsid w:val="00D96515"/>
    <w:rsid w:val="00DA4489"/>
    <w:rsid w:val="00DA5332"/>
    <w:rsid w:val="00DC289C"/>
    <w:rsid w:val="00DD53A6"/>
    <w:rsid w:val="00DD6F84"/>
    <w:rsid w:val="00DE3A2B"/>
    <w:rsid w:val="00DF3B44"/>
    <w:rsid w:val="00E01543"/>
    <w:rsid w:val="00E03726"/>
    <w:rsid w:val="00E30E27"/>
    <w:rsid w:val="00E406C4"/>
    <w:rsid w:val="00E45914"/>
    <w:rsid w:val="00E50DB8"/>
    <w:rsid w:val="00E517AF"/>
    <w:rsid w:val="00E75CC3"/>
    <w:rsid w:val="00E75F58"/>
    <w:rsid w:val="00E86FC8"/>
    <w:rsid w:val="00ED00C7"/>
    <w:rsid w:val="00ED7FDE"/>
    <w:rsid w:val="00EF0DC7"/>
    <w:rsid w:val="00F11C0C"/>
    <w:rsid w:val="00F248CF"/>
    <w:rsid w:val="00F27BF4"/>
    <w:rsid w:val="00F3716F"/>
    <w:rsid w:val="00F57D8C"/>
    <w:rsid w:val="00F61B21"/>
    <w:rsid w:val="00F6397C"/>
    <w:rsid w:val="00F675EE"/>
    <w:rsid w:val="00F760E1"/>
    <w:rsid w:val="00F824B2"/>
    <w:rsid w:val="00F87C8E"/>
    <w:rsid w:val="00FB3AF3"/>
    <w:rsid w:val="00FC0CDD"/>
    <w:rsid w:val="00FD1952"/>
    <w:rsid w:val="00FE1DCC"/>
    <w:rsid w:val="00FE2F4F"/>
    <w:rsid w:val="00FF1F5F"/>
    <w:rsid w:val="1D61A6DE"/>
    <w:rsid w:val="2066821D"/>
    <w:rsid w:val="3511ABE0"/>
    <w:rsid w:val="3EF9EF46"/>
    <w:rsid w:val="7414F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CF55C1"/>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semiHidden/>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semiHidden/>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table" w:customStyle="1" w:styleId="TableGrid1">
    <w:name w:val="Table Grid1"/>
    <w:basedOn w:val="TableNormal"/>
    <w:next w:val="TableGrid"/>
    <w:uiPriority w:val="59"/>
    <w:locked/>
    <w:rsid w:val="00123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6199">
      <w:bodyDiv w:val="1"/>
      <w:marLeft w:val="0"/>
      <w:marRight w:val="0"/>
      <w:marTop w:val="0"/>
      <w:marBottom w:val="0"/>
      <w:divBdr>
        <w:top w:val="none" w:sz="0" w:space="0" w:color="auto"/>
        <w:left w:val="none" w:sz="0" w:space="0" w:color="auto"/>
        <w:bottom w:val="none" w:sz="0" w:space="0" w:color="auto"/>
        <w:right w:val="none" w:sz="0" w:space="0" w:color="auto"/>
      </w:divBdr>
    </w:div>
    <w:div w:id="329256744">
      <w:bodyDiv w:val="1"/>
      <w:marLeft w:val="0"/>
      <w:marRight w:val="0"/>
      <w:marTop w:val="0"/>
      <w:marBottom w:val="0"/>
      <w:divBdr>
        <w:top w:val="none" w:sz="0" w:space="0" w:color="auto"/>
        <w:left w:val="none" w:sz="0" w:space="0" w:color="auto"/>
        <w:bottom w:val="none" w:sz="0" w:space="0" w:color="auto"/>
        <w:right w:val="none" w:sz="0" w:space="0" w:color="auto"/>
      </w:divBdr>
    </w:div>
    <w:div w:id="373651488">
      <w:bodyDiv w:val="1"/>
      <w:marLeft w:val="0"/>
      <w:marRight w:val="0"/>
      <w:marTop w:val="0"/>
      <w:marBottom w:val="0"/>
      <w:divBdr>
        <w:top w:val="none" w:sz="0" w:space="0" w:color="auto"/>
        <w:left w:val="none" w:sz="0" w:space="0" w:color="auto"/>
        <w:bottom w:val="none" w:sz="0" w:space="0" w:color="auto"/>
        <w:right w:val="none" w:sz="0" w:space="0" w:color="auto"/>
      </w:divBdr>
    </w:div>
    <w:div w:id="456683143">
      <w:bodyDiv w:val="1"/>
      <w:marLeft w:val="0"/>
      <w:marRight w:val="0"/>
      <w:marTop w:val="0"/>
      <w:marBottom w:val="0"/>
      <w:divBdr>
        <w:top w:val="none" w:sz="0" w:space="0" w:color="auto"/>
        <w:left w:val="none" w:sz="0" w:space="0" w:color="auto"/>
        <w:bottom w:val="none" w:sz="0" w:space="0" w:color="auto"/>
        <w:right w:val="none" w:sz="0" w:space="0" w:color="auto"/>
      </w:divBdr>
    </w:div>
    <w:div w:id="547105099">
      <w:bodyDiv w:val="1"/>
      <w:marLeft w:val="0"/>
      <w:marRight w:val="0"/>
      <w:marTop w:val="0"/>
      <w:marBottom w:val="0"/>
      <w:divBdr>
        <w:top w:val="none" w:sz="0" w:space="0" w:color="auto"/>
        <w:left w:val="none" w:sz="0" w:space="0" w:color="auto"/>
        <w:bottom w:val="none" w:sz="0" w:space="0" w:color="auto"/>
        <w:right w:val="none" w:sz="0" w:space="0" w:color="auto"/>
      </w:divBdr>
    </w:div>
    <w:div w:id="784546650">
      <w:bodyDiv w:val="1"/>
      <w:marLeft w:val="0"/>
      <w:marRight w:val="0"/>
      <w:marTop w:val="0"/>
      <w:marBottom w:val="0"/>
      <w:divBdr>
        <w:top w:val="none" w:sz="0" w:space="0" w:color="auto"/>
        <w:left w:val="none" w:sz="0" w:space="0" w:color="auto"/>
        <w:bottom w:val="none" w:sz="0" w:space="0" w:color="auto"/>
        <w:right w:val="none" w:sz="0" w:space="0" w:color="auto"/>
      </w:divBdr>
    </w:div>
    <w:div w:id="991954432">
      <w:bodyDiv w:val="1"/>
      <w:marLeft w:val="0"/>
      <w:marRight w:val="0"/>
      <w:marTop w:val="0"/>
      <w:marBottom w:val="0"/>
      <w:divBdr>
        <w:top w:val="none" w:sz="0" w:space="0" w:color="auto"/>
        <w:left w:val="none" w:sz="0" w:space="0" w:color="auto"/>
        <w:bottom w:val="none" w:sz="0" w:space="0" w:color="auto"/>
        <w:right w:val="none" w:sz="0" w:space="0" w:color="auto"/>
      </w:divBdr>
    </w:div>
    <w:div w:id="17021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testproject.io/2019/10/31/the-power-of-testng-test-next-gener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testproject.io/2019/02/26/junit-5/" TargetMode="External"/><Relationship Id="rId5" Type="http://schemas.openxmlformats.org/officeDocument/2006/relationships/numbering" Target="numbering.xml"/><Relationship Id="rId10" Type="http://schemas.openxmlformats.org/officeDocument/2006/relationships/hyperlink" Target="https://blog.testproject.io/2019/10/31/the-power-of-testng-test-next-generation/" TargetMode="External"/><Relationship Id="rId4" Type="http://schemas.openxmlformats.org/officeDocument/2006/relationships/customXml" Target="../customXml/item4.xml"/><Relationship Id="rId9" Type="http://schemas.openxmlformats.org/officeDocument/2006/relationships/hyperlink" Target="https://blog.testproject.io/2019/02/26/junit-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D61E8B-71DD-4657-842C-4DBA137F041C}">
  <ds:schemaRefs>
    <ds:schemaRef ds:uri="http://schemas.openxmlformats.org/officeDocument/2006/bibliography"/>
  </ds:schemaRefs>
</ds:datastoreItem>
</file>

<file path=customXml/itemProps2.xml><?xml version="1.0" encoding="utf-8"?>
<ds:datastoreItem xmlns:ds="http://schemas.openxmlformats.org/officeDocument/2006/customXml" ds:itemID="{67C205E0-8995-4A73-BA5D-E63BE3A8276A}">
  <ds:schemaRefs>
    <ds:schemaRef ds:uri="http://schemas.microsoft.com/sharepoint/v3/contenttype/forms"/>
  </ds:schemaRefs>
</ds:datastoreItem>
</file>

<file path=customXml/itemProps3.xml><?xml version="1.0" encoding="utf-8"?>
<ds:datastoreItem xmlns:ds="http://schemas.openxmlformats.org/officeDocument/2006/customXml" ds:itemID="{9C6157DE-5038-4BB1-92F5-4A2BE2C656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E3927D-3A03-4B37-AA43-0A14C7309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12</TotalTime>
  <Pages>6</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6</cp:revision>
  <cp:lastPrinted>2018-04-23T18:58:00Z</cp:lastPrinted>
  <dcterms:created xsi:type="dcterms:W3CDTF">2022-08-12T03:23:00Z</dcterms:created>
  <dcterms:modified xsi:type="dcterms:W3CDTF">2022-08-12T03:37:00Z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