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8024A" w14:textId="0A2DC07B" w:rsidR="00FD1952" w:rsidRDefault="004552CD" w:rsidP="009A2F70">
      <w:pPr>
        <w:pStyle w:val="CourseTitle"/>
      </w:pPr>
      <w:r>
        <w:t xml:space="preserve">Career </w:t>
      </w:r>
      <w:r w:rsidR="00D8705E">
        <w:t>Management</w:t>
      </w:r>
      <w:r>
        <w:t>- CDEV 8</w:t>
      </w:r>
      <w:r w:rsidR="00D8705E">
        <w:t>1</w:t>
      </w:r>
      <w:r>
        <w:t>30</w:t>
      </w:r>
      <w:r w:rsidR="0030740A">
        <w:t xml:space="preserve"> </w:t>
      </w:r>
    </w:p>
    <w:p w14:paraId="637785CC" w14:textId="1D36D6CD" w:rsidR="007837CB" w:rsidRDefault="00700B32" w:rsidP="000425A4">
      <w:pPr>
        <w:pStyle w:val="ModuleTitle"/>
        <w:rPr>
          <w:sz w:val="40"/>
        </w:rPr>
      </w:pPr>
      <w:r>
        <w:rPr>
          <w:sz w:val="40"/>
        </w:rPr>
        <w:t>Assignment</w:t>
      </w:r>
      <w:r w:rsidR="00902AF9">
        <w:rPr>
          <w:sz w:val="40"/>
        </w:rPr>
        <w:t xml:space="preserve"> </w:t>
      </w:r>
      <w:r w:rsidR="001A52DA">
        <w:rPr>
          <w:sz w:val="40"/>
        </w:rPr>
        <w:t>2</w:t>
      </w:r>
      <w:r w:rsidR="00902AF9">
        <w:rPr>
          <w:sz w:val="40"/>
        </w:rPr>
        <w:t xml:space="preserve">: My Career </w:t>
      </w:r>
      <w:r w:rsidR="001A52DA">
        <w:rPr>
          <w:sz w:val="40"/>
        </w:rPr>
        <w:t xml:space="preserve">Network </w:t>
      </w:r>
      <w:r w:rsidR="003C34FF">
        <w:rPr>
          <w:sz w:val="40"/>
        </w:rPr>
        <w:t>(Basavraj Jaliminche 8800149)</w:t>
      </w:r>
    </w:p>
    <w:p w14:paraId="2D4CC27A" w14:textId="09109266" w:rsidR="000425A4" w:rsidRDefault="007837CB" w:rsidP="007837CB">
      <w:pPr>
        <w:pStyle w:val="Lead"/>
      </w:pPr>
      <w:r>
        <w:t xml:space="preserve">Worth </w:t>
      </w:r>
      <w:r w:rsidR="00902AF9">
        <w:t>15%</w:t>
      </w:r>
      <w:r w:rsidR="00700B32">
        <w:t xml:space="preserve"> </w:t>
      </w:r>
      <w:r>
        <w:t>of Final Grade</w:t>
      </w:r>
    </w:p>
    <w:p w14:paraId="73EE8445" w14:textId="540A3C6A" w:rsidR="007837CB" w:rsidRDefault="001A52DA" w:rsidP="007837CB">
      <w:pPr>
        <w:pStyle w:val="H3"/>
      </w:pPr>
      <w:r>
        <w:t xml:space="preserve">Purpose  </w:t>
      </w:r>
    </w:p>
    <w:p w14:paraId="66C8C2BF" w14:textId="39BF1DFF" w:rsidR="001A52DA" w:rsidRDefault="001A52DA" w:rsidP="001A52DA">
      <w:r>
        <w:t xml:space="preserve">Identifying yourself in the </w:t>
      </w:r>
      <w:proofErr w:type="spellStart"/>
      <w:r>
        <w:t>labour</w:t>
      </w:r>
      <w:proofErr w:type="spellEnd"/>
      <w:r>
        <w:t xml:space="preserve"> market, along with other people in your network, will enable you to execute a successful job search.  </w:t>
      </w:r>
    </w:p>
    <w:p w14:paraId="13F1C179" w14:textId="2F27BC5F" w:rsidR="007837CB" w:rsidRDefault="001A52DA" w:rsidP="007837CB">
      <w:pPr>
        <w:pStyle w:val="H3"/>
      </w:pPr>
      <w:r>
        <w:t>Explanation of tasks</w:t>
      </w:r>
    </w:p>
    <w:p w14:paraId="3EE402E3" w14:textId="58B031F1" w:rsidR="001A52DA" w:rsidRDefault="001A52DA" w:rsidP="001A52DA">
      <w:r>
        <w:t xml:space="preserve">During modules </w:t>
      </w:r>
      <w:r w:rsidR="007837CB">
        <w:t>5,</w:t>
      </w:r>
      <w:r w:rsidR="00C71DFD">
        <w:t xml:space="preserve"> and </w:t>
      </w:r>
      <w:r w:rsidR="007837CB">
        <w:t>6</w:t>
      </w:r>
      <w:r>
        <w:t xml:space="preserve"> you were given a series of </w:t>
      </w:r>
      <w:r w:rsidR="0036610F">
        <w:t>assessment activities to complete</w:t>
      </w:r>
      <w:r>
        <w:t xml:space="preserve">. </w:t>
      </w:r>
    </w:p>
    <w:p w14:paraId="019A3A9B" w14:textId="77777777" w:rsidR="0036610F" w:rsidRDefault="0036610F" w:rsidP="0036610F">
      <w:r>
        <w:t xml:space="preserve">Review your work prior to uploading your completed career profile as a single word document to the Assignment Submission Folder. </w:t>
      </w:r>
    </w:p>
    <w:p w14:paraId="4C4F8EB6" w14:textId="19A3E5BE" w:rsidR="001A52DA" w:rsidRDefault="001A52DA" w:rsidP="001A52DA">
      <w:r>
        <w:t xml:space="preserve">Prior to completing the tasks, be sure to review the attached rubrics. </w:t>
      </w:r>
    </w:p>
    <w:p w14:paraId="2FCBC45B" w14:textId="77777777" w:rsidR="00E64999" w:rsidRDefault="00E64999" w:rsidP="001A52DA"/>
    <w:p w14:paraId="3FB15E19" w14:textId="0F3D33F5" w:rsidR="00E64999" w:rsidRDefault="00E64999" w:rsidP="001A52DA">
      <w:r>
        <w:t xml:space="preserve">Student Name: </w:t>
      </w:r>
      <w:r>
        <w:tab/>
      </w:r>
      <w:r w:rsidR="00542B30">
        <w:t>Basavraj Jaliminche</w:t>
      </w:r>
      <w:r>
        <w:tab/>
      </w:r>
      <w:r>
        <w:tab/>
      </w:r>
      <w:r>
        <w:tab/>
      </w:r>
      <w:r>
        <w:tab/>
      </w:r>
      <w:r>
        <w:tab/>
        <w:t xml:space="preserve">Student Number: </w:t>
      </w:r>
      <w:r w:rsidR="00542B30">
        <w:t>8800149</w:t>
      </w:r>
    </w:p>
    <w:p w14:paraId="31E06F08" w14:textId="77777777" w:rsidR="00E64999" w:rsidRDefault="00E64999" w:rsidP="001A52DA"/>
    <w:p w14:paraId="2E4DA8B1" w14:textId="77777777" w:rsidR="00E64999" w:rsidRDefault="0036610F" w:rsidP="00E64999">
      <w:pPr>
        <w:pStyle w:val="H3"/>
      </w:pPr>
      <w:r>
        <w:t>List of activities</w:t>
      </w:r>
    </w:p>
    <w:p w14:paraId="65C699CC" w14:textId="4C0E5950" w:rsidR="0036610F" w:rsidRDefault="0036610F" w:rsidP="00E64999">
      <w:pPr>
        <w:pStyle w:val="TopicTitle"/>
      </w:pPr>
      <w:r>
        <w:t xml:space="preserve">Module 5: My </w:t>
      </w:r>
      <w:proofErr w:type="spellStart"/>
      <w:r>
        <w:t>Labour</w:t>
      </w:r>
      <w:proofErr w:type="spellEnd"/>
      <w:r>
        <w:t xml:space="preserve"> Market Research, Company Research, My Network</w:t>
      </w:r>
    </w:p>
    <w:p w14:paraId="5010132B" w14:textId="77777777" w:rsidR="00E07D2C" w:rsidRDefault="00E07D2C" w:rsidP="00E07D2C">
      <w:r>
        <w:t xml:space="preserve">While it might be fun to know that a future job could be a Feedback </w:t>
      </w:r>
      <w:proofErr w:type="spellStart"/>
      <w:r>
        <w:t>Looper</w:t>
      </w:r>
      <w:proofErr w:type="spellEnd"/>
      <w:r>
        <w:t xml:space="preserve">, understanding the </w:t>
      </w:r>
      <w:proofErr w:type="spellStart"/>
      <w:r>
        <w:t>labour</w:t>
      </w:r>
      <w:proofErr w:type="spellEnd"/>
      <w:r>
        <w:t xml:space="preserve"> market makes most sense once we locate ourselves in it. Knowing where you fit enables you to pay attention to clues the </w:t>
      </w:r>
      <w:proofErr w:type="spellStart"/>
      <w:r>
        <w:t>labour</w:t>
      </w:r>
      <w:proofErr w:type="spellEnd"/>
      <w:r>
        <w:t xml:space="preserve"> market offers that are relevant to you.</w:t>
      </w:r>
    </w:p>
    <w:p w14:paraId="5D8541A1" w14:textId="397221CD" w:rsidR="00E07D2C" w:rsidRDefault="00E07D2C" w:rsidP="00E07D2C">
      <w:r>
        <w:t xml:space="preserve">This is a </w:t>
      </w:r>
      <w:proofErr w:type="spellStart"/>
      <w:r>
        <w:t>labour</w:t>
      </w:r>
      <w:proofErr w:type="spellEnd"/>
      <w:r>
        <w:t xml:space="preserve"> market research activity so that you can identify where you want to find work. Use the guiding questions to get started in each of the categories, to develop greater clarity on your place in the </w:t>
      </w:r>
      <w:proofErr w:type="spellStart"/>
      <w:r>
        <w:t>labour</w:t>
      </w:r>
      <w:proofErr w:type="spellEnd"/>
      <w:r>
        <w:t xml:space="preserve"> market. You must find appropriate </w:t>
      </w:r>
      <w:proofErr w:type="spellStart"/>
      <w:r>
        <w:t>labour</w:t>
      </w:r>
      <w:proofErr w:type="spellEnd"/>
      <w:r>
        <w:t xml:space="preserve"> market sources for the choices you make. Please ensure these sources are cited and referenced using both in text citations followed by a reference page.</w:t>
      </w:r>
    </w:p>
    <w:p w14:paraId="46411781" w14:textId="77777777" w:rsidR="00F1544D" w:rsidRDefault="00F1544D" w:rsidP="00E64999">
      <w:pPr>
        <w:pStyle w:val="H2"/>
      </w:pPr>
    </w:p>
    <w:p w14:paraId="7DEBBCDF" w14:textId="77777777" w:rsidR="00F1544D" w:rsidRDefault="00F1544D" w:rsidP="00E64999">
      <w:pPr>
        <w:pStyle w:val="H2"/>
      </w:pPr>
    </w:p>
    <w:p w14:paraId="7B3CAF67" w14:textId="4D2786F4" w:rsidR="00F1544D" w:rsidRDefault="00F1544D" w:rsidP="00E64999">
      <w:pPr>
        <w:pStyle w:val="H2"/>
      </w:pPr>
    </w:p>
    <w:p w14:paraId="31FF6D64" w14:textId="351B8150" w:rsidR="00E64999" w:rsidRPr="001174EB" w:rsidRDefault="00E64999" w:rsidP="00E64999">
      <w:pPr>
        <w:pStyle w:val="H2"/>
      </w:pPr>
      <w:r w:rsidRPr="001174EB">
        <w:t>Geography/Location</w:t>
      </w:r>
    </w:p>
    <w:p w14:paraId="2F1472FD" w14:textId="77777777" w:rsidR="00E64999" w:rsidRPr="001174EB" w:rsidRDefault="00E64999" w:rsidP="00E64999">
      <w:r w:rsidRPr="001174EB">
        <w:t xml:space="preserve">Where do you want to be?  Are you restricted by location or does location create new horizons for you to explore? You must source </w:t>
      </w:r>
      <w:proofErr w:type="spellStart"/>
      <w:r w:rsidRPr="001174EB">
        <w:t>labour</w:t>
      </w:r>
      <w:proofErr w:type="spellEnd"/>
      <w:r w:rsidRPr="001174EB">
        <w:t xml:space="preserve"> market facts to provide a reason for your choices. </w:t>
      </w:r>
    </w:p>
    <w:tbl>
      <w:tblPr>
        <w:tblStyle w:val="TableGrid"/>
        <w:tblW w:w="0" w:type="auto"/>
        <w:tblLook w:val="04A0" w:firstRow="1" w:lastRow="0" w:firstColumn="1" w:lastColumn="0" w:noHBand="0" w:noVBand="1"/>
      </w:tblPr>
      <w:tblGrid>
        <w:gridCol w:w="3110"/>
        <w:gridCol w:w="3111"/>
        <w:gridCol w:w="3111"/>
      </w:tblGrid>
      <w:tr w:rsidR="00E64999" w:rsidRPr="001174EB" w14:paraId="1DA845A0" w14:textId="77777777" w:rsidTr="0086258D">
        <w:trPr>
          <w:trHeight w:val="584"/>
        </w:trPr>
        <w:tc>
          <w:tcPr>
            <w:tcW w:w="3110" w:type="dxa"/>
          </w:tcPr>
          <w:p w14:paraId="3E8C2FB3" w14:textId="77777777" w:rsidR="00E64999" w:rsidRPr="00C24792" w:rsidRDefault="00E64999" w:rsidP="001174EB">
            <w:r w:rsidRPr="00C24792">
              <w:lastRenderedPageBreak/>
              <w:t xml:space="preserve">First Choice: Location </w:t>
            </w:r>
          </w:p>
        </w:tc>
        <w:tc>
          <w:tcPr>
            <w:tcW w:w="3111" w:type="dxa"/>
          </w:tcPr>
          <w:p w14:paraId="230EAD10" w14:textId="77777777" w:rsidR="00E64999" w:rsidRPr="001174EB" w:rsidRDefault="00E64999" w:rsidP="001174EB">
            <w:r w:rsidRPr="001174EB">
              <w:t>Second Choice: Location</w:t>
            </w:r>
          </w:p>
        </w:tc>
        <w:tc>
          <w:tcPr>
            <w:tcW w:w="3111" w:type="dxa"/>
          </w:tcPr>
          <w:p w14:paraId="0511F9C9" w14:textId="77777777" w:rsidR="00E64999" w:rsidRPr="001174EB" w:rsidRDefault="00E64999" w:rsidP="001174EB">
            <w:r w:rsidRPr="001174EB">
              <w:t xml:space="preserve">Third Choice: Location </w:t>
            </w:r>
          </w:p>
        </w:tc>
      </w:tr>
      <w:tr w:rsidR="00E64999" w:rsidRPr="001174EB" w14:paraId="7D25BE27" w14:textId="77777777" w:rsidTr="0086258D">
        <w:trPr>
          <w:trHeight w:val="602"/>
        </w:trPr>
        <w:tc>
          <w:tcPr>
            <w:tcW w:w="3110" w:type="dxa"/>
          </w:tcPr>
          <w:p w14:paraId="5B83C80A" w14:textId="51C89123" w:rsidR="00E64999" w:rsidRPr="001174EB" w:rsidRDefault="007712ED" w:rsidP="001174EB">
            <w:r>
              <w:t>Vancouver</w:t>
            </w:r>
          </w:p>
        </w:tc>
        <w:tc>
          <w:tcPr>
            <w:tcW w:w="3111" w:type="dxa"/>
          </w:tcPr>
          <w:p w14:paraId="699E1B52" w14:textId="1BD3C758" w:rsidR="00E64999" w:rsidRPr="001174EB" w:rsidRDefault="007712ED" w:rsidP="001174EB">
            <w:r>
              <w:t>Toronto</w:t>
            </w:r>
          </w:p>
        </w:tc>
        <w:tc>
          <w:tcPr>
            <w:tcW w:w="3111" w:type="dxa"/>
          </w:tcPr>
          <w:p w14:paraId="718B0402" w14:textId="1E919E93" w:rsidR="00E64999" w:rsidRPr="001174EB" w:rsidRDefault="00844617" w:rsidP="001174EB">
            <w:r>
              <w:t>Waterloo</w:t>
            </w:r>
          </w:p>
        </w:tc>
      </w:tr>
      <w:tr w:rsidR="00E64999" w:rsidRPr="001174EB" w14:paraId="61267CA5" w14:textId="77777777" w:rsidTr="0086258D">
        <w:trPr>
          <w:trHeight w:val="584"/>
        </w:trPr>
        <w:tc>
          <w:tcPr>
            <w:tcW w:w="3110" w:type="dxa"/>
          </w:tcPr>
          <w:p w14:paraId="2BFCE112" w14:textId="7BD1E657" w:rsidR="00E64999" w:rsidRPr="00C24792" w:rsidRDefault="000A6B64" w:rsidP="001174EB">
            <w:r w:rsidRPr="007712ED">
              <w:t>Vancouver, British Columbia's booming west coast seaport, is one of the country's densest and most ethnically diverse cities. It is surrounded by mountains and boasts a vibrant art, theatre, and music culture. I am a nature lover who wishes to live in the city. This city also contains a lot of tech companies, so I'd like to live here.</w:t>
            </w:r>
          </w:p>
        </w:tc>
        <w:tc>
          <w:tcPr>
            <w:tcW w:w="3111" w:type="dxa"/>
          </w:tcPr>
          <w:p w14:paraId="1F532F9B" w14:textId="27D4AAEB" w:rsidR="00E64999" w:rsidRPr="001174EB" w:rsidRDefault="000A6B64" w:rsidP="001174EB">
            <w:r w:rsidRPr="007712ED">
              <w:t>Toronto, Ontario's capital, is a significant Canadian metropolis located on Lake Ontario's northwestern shore. It's a pulsing metropolis with a core of soaring skyscrapers, all overshadowed by the CN Tower, the world's tallest free-standing structure. It has city life and is Canada's financial hub. It boasts a large number of IT firms. As a result, my second preference is Toronto.</w:t>
            </w:r>
          </w:p>
        </w:tc>
        <w:tc>
          <w:tcPr>
            <w:tcW w:w="3111" w:type="dxa"/>
          </w:tcPr>
          <w:p w14:paraId="55560C66" w14:textId="4AF7BED9" w:rsidR="00E64999" w:rsidRPr="001174EB" w:rsidRDefault="000A6B64" w:rsidP="001174EB">
            <w:r w:rsidRPr="007712ED">
              <w:t>Waterloo is a city in the province of Ontario, Canada. It is one of three cities in the Waterloo Regional Municipality. Waterloo is around 94 kilometers southwest of Toronto. Waterloo is also recognized for its technology companies.</w:t>
            </w:r>
          </w:p>
        </w:tc>
      </w:tr>
    </w:tbl>
    <w:p w14:paraId="7BD9C3D0" w14:textId="77777777" w:rsidR="00E64999" w:rsidRPr="001174EB" w:rsidRDefault="00E64999" w:rsidP="00E64999">
      <w:pPr>
        <w:pStyle w:val="H2"/>
      </w:pPr>
      <w:r w:rsidRPr="001174EB">
        <w:t>Industry</w:t>
      </w:r>
    </w:p>
    <w:p w14:paraId="6C39F7F9" w14:textId="77777777" w:rsidR="00E64999" w:rsidRPr="00C24792" w:rsidRDefault="00E64999" w:rsidP="00E64999">
      <w:r w:rsidRPr="001174EB">
        <w:t xml:space="preserve">What industries can you see yourself working in?  You must source </w:t>
      </w:r>
      <w:proofErr w:type="spellStart"/>
      <w:r w:rsidRPr="001174EB">
        <w:t>labour</w:t>
      </w:r>
      <w:proofErr w:type="spellEnd"/>
      <w:r w:rsidRPr="001174EB">
        <w:t xml:space="preserve"> market facts to provide a reason for your choices. </w:t>
      </w:r>
    </w:p>
    <w:tbl>
      <w:tblPr>
        <w:tblStyle w:val="TableGrid"/>
        <w:tblW w:w="0" w:type="auto"/>
        <w:tblLook w:val="04A0" w:firstRow="1" w:lastRow="0" w:firstColumn="1" w:lastColumn="0" w:noHBand="0" w:noVBand="1"/>
      </w:tblPr>
      <w:tblGrid>
        <w:gridCol w:w="2695"/>
        <w:gridCol w:w="3690"/>
        <w:gridCol w:w="2965"/>
      </w:tblGrid>
      <w:tr w:rsidR="00E64999" w:rsidRPr="001174EB" w14:paraId="246701AD" w14:textId="77777777" w:rsidTr="0098478C">
        <w:tc>
          <w:tcPr>
            <w:tcW w:w="2695" w:type="dxa"/>
          </w:tcPr>
          <w:p w14:paraId="06EAFD94" w14:textId="77777777" w:rsidR="00E64999" w:rsidRPr="001174EB" w:rsidRDefault="00E64999" w:rsidP="001174EB">
            <w:r w:rsidRPr="001174EB">
              <w:t>First Choice: Industry</w:t>
            </w:r>
          </w:p>
        </w:tc>
        <w:tc>
          <w:tcPr>
            <w:tcW w:w="3690" w:type="dxa"/>
          </w:tcPr>
          <w:p w14:paraId="000EBC75" w14:textId="77777777" w:rsidR="00E64999" w:rsidRPr="001174EB" w:rsidRDefault="00E64999" w:rsidP="001174EB">
            <w:r w:rsidRPr="001174EB">
              <w:t>Second Choice: Industry</w:t>
            </w:r>
          </w:p>
        </w:tc>
        <w:tc>
          <w:tcPr>
            <w:tcW w:w="2965" w:type="dxa"/>
          </w:tcPr>
          <w:p w14:paraId="506095FE" w14:textId="77777777" w:rsidR="00E64999" w:rsidRPr="001174EB" w:rsidRDefault="00E64999" w:rsidP="001174EB">
            <w:r w:rsidRPr="001174EB">
              <w:t>Third Choice: Industry</w:t>
            </w:r>
          </w:p>
        </w:tc>
      </w:tr>
      <w:tr w:rsidR="00E64999" w:rsidRPr="001174EB" w14:paraId="0D2410C9" w14:textId="77777777" w:rsidTr="0098478C">
        <w:tc>
          <w:tcPr>
            <w:tcW w:w="2695" w:type="dxa"/>
          </w:tcPr>
          <w:p w14:paraId="3F9CDCC3" w14:textId="50CCEA44" w:rsidR="00E64999" w:rsidRDefault="00844617" w:rsidP="001174EB">
            <w:r>
              <w:t>Software</w:t>
            </w:r>
            <w:r w:rsidR="000A6B64">
              <w:t xml:space="preserve"> Development Industry</w:t>
            </w:r>
            <w:r>
              <w:t xml:space="preserve"> </w:t>
            </w:r>
            <w:proofErr w:type="spellStart"/>
            <w:r>
              <w:t>Industry</w:t>
            </w:r>
            <w:proofErr w:type="spellEnd"/>
          </w:p>
          <w:p w14:paraId="1EB80724" w14:textId="533BFE6F" w:rsidR="00E64999" w:rsidRPr="001174EB" w:rsidRDefault="00E64999" w:rsidP="001174EB"/>
        </w:tc>
        <w:tc>
          <w:tcPr>
            <w:tcW w:w="3690" w:type="dxa"/>
          </w:tcPr>
          <w:p w14:paraId="14F6B9E3" w14:textId="6D9B9C85" w:rsidR="00E64999" w:rsidRPr="001174EB" w:rsidRDefault="00844617" w:rsidP="001174EB">
            <w:r>
              <w:t>Testing Industry</w:t>
            </w:r>
          </w:p>
        </w:tc>
        <w:tc>
          <w:tcPr>
            <w:tcW w:w="2965" w:type="dxa"/>
          </w:tcPr>
          <w:p w14:paraId="5845E9B8" w14:textId="474F52E3" w:rsidR="00E64999" w:rsidRPr="001174EB" w:rsidRDefault="000A6B64" w:rsidP="001174EB">
            <w:r>
              <w:t>Cloud Computing Industry</w:t>
            </w:r>
          </w:p>
        </w:tc>
      </w:tr>
      <w:tr w:rsidR="00E64999" w:rsidRPr="001174EB" w14:paraId="03BA0F25" w14:textId="77777777" w:rsidTr="0098478C">
        <w:tc>
          <w:tcPr>
            <w:tcW w:w="2695" w:type="dxa"/>
          </w:tcPr>
          <w:p w14:paraId="3BA4B9CC" w14:textId="77777777" w:rsidR="00E64999" w:rsidRPr="001174EB" w:rsidRDefault="00E64999" w:rsidP="001174EB">
            <w:r w:rsidRPr="001174EB">
              <w:t>Rationale for this choice</w:t>
            </w:r>
          </w:p>
        </w:tc>
        <w:tc>
          <w:tcPr>
            <w:tcW w:w="3690" w:type="dxa"/>
          </w:tcPr>
          <w:p w14:paraId="3978AB97" w14:textId="77777777" w:rsidR="00E64999" w:rsidRPr="001174EB" w:rsidRDefault="00E64999" w:rsidP="001174EB">
            <w:r w:rsidRPr="001174EB">
              <w:t xml:space="preserve">Rationale for this choice </w:t>
            </w:r>
          </w:p>
        </w:tc>
        <w:tc>
          <w:tcPr>
            <w:tcW w:w="2965" w:type="dxa"/>
          </w:tcPr>
          <w:p w14:paraId="655B8995" w14:textId="77777777" w:rsidR="00E64999" w:rsidRPr="001174EB" w:rsidRDefault="00E64999" w:rsidP="001174EB">
            <w:r w:rsidRPr="001174EB">
              <w:t xml:space="preserve">Rationale for this choice </w:t>
            </w:r>
          </w:p>
        </w:tc>
      </w:tr>
      <w:tr w:rsidR="00E64999" w:rsidRPr="001174EB" w14:paraId="5321C5E8" w14:textId="77777777" w:rsidTr="0098478C">
        <w:tc>
          <w:tcPr>
            <w:tcW w:w="2695" w:type="dxa"/>
          </w:tcPr>
          <w:p w14:paraId="13E3B524" w14:textId="0E36BB2B" w:rsidR="00E64999" w:rsidRPr="001174EB" w:rsidRDefault="000A6B64" w:rsidP="001174EB">
            <w:r w:rsidRPr="007712ED">
              <w:t>The software industry encompasses companies that develop, maintain, and publish software under a variety of business models.</w:t>
            </w:r>
          </w:p>
        </w:tc>
        <w:tc>
          <w:tcPr>
            <w:tcW w:w="3690" w:type="dxa"/>
          </w:tcPr>
          <w:p w14:paraId="21A8F07C" w14:textId="0C8BBED7" w:rsidR="00E64999" w:rsidRPr="001174EB" w:rsidRDefault="000A6B64" w:rsidP="001174EB">
            <w:r w:rsidRPr="000A6B64">
              <w:t>The Software Testing Market was valued at over USD 40 billion in 2020, and it is expected to increase at a CAGR of over 7% from 2021 to 2027. Artificial intelligence, machine learning, and CI/CD for the IT sector are all expected to rise in the next years. In the software testing process, AI increases overall test performance by providing increased visual validation, high accuracy, and flexibility.</w:t>
            </w:r>
          </w:p>
        </w:tc>
        <w:tc>
          <w:tcPr>
            <w:tcW w:w="2965" w:type="dxa"/>
          </w:tcPr>
          <w:p w14:paraId="691E86AF" w14:textId="5A1531DF" w:rsidR="00E64999" w:rsidRPr="001174EB" w:rsidRDefault="0098478C" w:rsidP="001174EB">
            <w:r w:rsidRPr="0098478C">
              <w:t>From 2021 to 2027, the Software Testing Market is expected to develop at a rate of above 7% CAGR. Artificial intelligence, machine learning, and CI/CD for the IT sector are projected to drive market growth. By delivering increased visual validation, high accuracy, and flexibility in the software testing process, AI helps to improve overall test performance.</w:t>
            </w:r>
          </w:p>
        </w:tc>
      </w:tr>
    </w:tbl>
    <w:p w14:paraId="107F78EF" w14:textId="77777777" w:rsidR="00F1544D" w:rsidRDefault="00F1544D" w:rsidP="00E64999">
      <w:pPr>
        <w:pStyle w:val="H2"/>
        <w:rPr>
          <w:rFonts w:asciiTheme="minorHAnsi" w:eastAsiaTheme="minorHAnsi" w:hAnsiTheme="minorHAnsi" w:cstheme="minorBidi"/>
          <w:color w:val="auto"/>
          <w:sz w:val="22"/>
          <w:szCs w:val="22"/>
        </w:rPr>
      </w:pPr>
    </w:p>
    <w:p w14:paraId="46FB872D" w14:textId="77777777" w:rsidR="00F1544D" w:rsidRDefault="00F1544D" w:rsidP="00E64999">
      <w:pPr>
        <w:pStyle w:val="H2"/>
        <w:rPr>
          <w:rFonts w:asciiTheme="minorHAnsi" w:eastAsiaTheme="minorHAnsi" w:hAnsiTheme="minorHAnsi" w:cstheme="minorBidi"/>
          <w:color w:val="auto"/>
          <w:sz w:val="22"/>
          <w:szCs w:val="22"/>
        </w:rPr>
      </w:pPr>
    </w:p>
    <w:p w14:paraId="5FED74D2" w14:textId="4DC85276" w:rsidR="00F1544D" w:rsidRDefault="00F1544D" w:rsidP="00E64999">
      <w:pPr>
        <w:pStyle w:val="H2"/>
        <w:rPr>
          <w:rFonts w:asciiTheme="minorHAnsi" w:eastAsiaTheme="minorHAnsi" w:hAnsiTheme="minorHAnsi" w:cstheme="minorBidi"/>
          <w:color w:val="auto"/>
          <w:sz w:val="22"/>
          <w:szCs w:val="22"/>
        </w:rPr>
      </w:pPr>
    </w:p>
    <w:p w14:paraId="191069C9" w14:textId="77777777" w:rsidR="00F1544D" w:rsidRPr="00F1544D" w:rsidRDefault="00F1544D" w:rsidP="00F1544D"/>
    <w:p w14:paraId="7D319ED5" w14:textId="2A281D01" w:rsidR="00E64999" w:rsidRPr="00F1544D" w:rsidRDefault="00E64999" w:rsidP="00E64999">
      <w:pPr>
        <w:pStyle w:val="H2"/>
      </w:pPr>
      <w:r w:rsidRPr="00F1544D">
        <w:lastRenderedPageBreak/>
        <w:t>Job Titles</w:t>
      </w:r>
    </w:p>
    <w:p w14:paraId="73A75660" w14:textId="77777777" w:rsidR="00E64999" w:rsidRPr="001174EB" w:rsidRDefault="00E64999" w:rsidP="00E64999">
      <w:r w:rsidRPr="001174EB">
        <w:t>What are some possible job titles that appeal to you within your industries? What are all the different versions of that job title?  Use job search websites, like Indeed, to help identify job titles.</w:t>
      </w:r>
    </w:p>
    <w:tbl>
      <w:tblPr>
        <w:tblStyle w:val="TableGrid"/>
        <w:tblW w:w="0" w:type="auto"/>
        <w:tblLook w:val="04A0" w:firstRow="1" w:lastRow="0" w:firstColumn="1" w:lastColumn="0" w:noHBand="0" w:noVBand="1"/>
      </w:tblPr>
      <w:tblGrid>
        <w:gridCol w:w="3116"/>
        <w:gridCol w:w="3117"/>
        <w:gridCol w:w="3117"/>
      </w:tblGrid>
      <w:tr w:rsidR="00E64999" w:rsidRPr="001174EB" w14:paraId="6CAC4DEB" w14:textId="77777777" w:rsidTr="001174EB">
        <w:tc>
          <w:tcPr>
            <w:tcW w:w="3116" w:type="dxa"/>
          </w:tcPr>
          <w:p w14:paraId="75A98A99" w14:textId="3EFD444E" w:rsidR="00E64999" w:rsidRPr="001174EB" w:rsidRDefault="0098478C" w:rsidP="001174EB">
            <w:r w:rsidRPr="0098478C">
              <w:t>Web Developer</w:t>
            </w:r>
          </w:p>
        </w:tc>
        <w:tc>
          <w:tcPr>
            <w:tcW w:w="3117" w:type="dxa"/>
          </w:tcPr>
          <w:p w14:paraId="0436F4D0" w14:textId="58BEA491" w:rsidR="00E64999" w:rsidRPr="001174EB" w:rsidRDefault="0098478C" w:rsidP="001174EB">
            <w:r w:rsidRPr="0098478C">
              <w:t> QA Manual Tester</w:t>
            </w:r>
          </w:p>
        </w:tc>
        <w:tc>
          <w:tcPr>
            <w:tcW w:w="3117" w:type="dxa"/>
          </w:tcPr>
          <w:p w14:paraId="4B5A9253" w14:textId="700FB9C1" w:rsidR="00E64999" w:rsidRPr="001174EB" w:rsidRDefault="0098478C" w:rsidP="001174EB">
            <w:r w:rsidRPr="0098478C">
              <w:t>Cloud architect</w:t>
            </w:r>
          </w:p>
        </w:tc>
      </w:tr>
      <w:tr w:rsidR="00E64999" w:rsidRPr="001174EB" w14:paraId="52F25811" w14:textId="77777777" w:rsidTr="001174EB">
        <w:tc>
          <w:tcPr>
            <w:tcW w:w="3116" w:type="dxa"/>
          </w:tcPr>
          <w:p w14:paraId="2936336C" w14:textId="4DF2C21E" w:rsidR="00E64999" w:rsidRPr="001174EB" w:rsidRDefault="0098478C" w:rsidP="001174EB">
            <w:r w:rsidRPr="0098478C">
              <w:t>Software Engineer</w:t>
            </w:r>
          </w:p>
        </w:tc>
        <w:tc>
          <w:tcPr>
            <w:tcW w:w="3117" w:type="dxa"/>
          </w:tcPr>
          <w:p w14:paraId="1F5F843D" w14:textId="695494AA" w:rsidR="00E64999" w:rsidRPr="001174EB" w:rsidRDefault="0098478C" w:rsidP="001174EB">
            <w:r w:rsidRPr="0098478C">
              <w:t>Automation Tester</w:t>
            </w:r>
          </w:p>
        </w:tc>
        <w:tc>
          <w:tcPr>
            <w:tcW w:w="3117" w:type="dxa"/>
          </w:tcPr>
          <w:p w14:paraId="2E60CF02" w14:textId="4B4CBB0E" w:rsidR="00E64999" w:rsidRPr="001174EB" w:rsidRDefault="0098478C" w:rsidP="001174EB">
            <w:r w:rsidRPr="0098478C">
              <w:t>Cloud support engineer</w:t>
            </w:r>
          </w:p>
        </w:tc>
      </w:tr>
      <w:tr w:rsidR="00E64999" w:rsidRPr="001174EB" w14:paraId="6847F1B2" w14:textId="77777777" w:rsidTr="001174EB">
        <w:tc>
          <w:tcPr>
            <w:tcW w:w="3116" w:type="dxa"/>
          </w:tcPr>
          <w:p w14:paraId="281A349B" w14:textId="77777777" w:rsidR="0098478C" w:rsidRPr="0098478C" w:rsidRDefault="0098478C" w:rsidP="0098478C">
            <w:r w:rsidRPr="0098478C">
              <w:br/>
              <w:t>Software Developer</w:t>
            </w:r>
          </w:p>
          <w:p w14:paraId="362963EF" w14:textId="77777777" w:rsidR="00E64999" w:rsidRPr="001174EB" w:rsidRDefault="00E64999" w:rsidP="0098478C"/>
        </w:tc>
        <w:tc>
          <w:tcPr>
            <w:tcW w:w="3117" w:type="dxa"/>
          </w:tcPr>
          <w:p w14:paraId="6CEBA6E8" w14:textId="4E3A5F6D" w:rsidR="00E64999" w:rsidRPr="001174EB" w:rsidRDefault="0098478C" w:rsidP="001174EB">
            <w:r w:rsidRPr="0098478C">
              <w:t>Test Analyst</w:t>
            </w:r>
          </w:p>
        </w:tc>
        <w:tc>
          <w:tcPr>
            <w:tcW w:w="3117" w:type="dxa"/>
          </w:tcPr>
          <w:p w14:paraId="276EFF61" w14:textId="7AEE6947" w:rsidR="00E64999" w:rsidRPr="001174EB" w:rsidRDefault="0098478C" w:rsidP="001174EB">
            <w:r w:rsidRPr="0098478C">
              <w:t>Cloud developer</w:t>
            </w:r>
          </w:p>
        </w:tc>
      </w:tr>
      <w:tr w:rsidR="00E64999" w:rsidRPr="001174EB" w14:paraId="5F2E7CA8" w14:textId="77777777" w:rsidTr="001174EB">
        <w:tc>
          <w:tcPr>
            <w:tcW w:w="3116" w:type="dxa"/>
          </w:tcPr>
          <w:p w14:paraId="6868DD3A" w14:textId="77777777" w:rsidR="0098478C" w:rsidRPr="0098478C" w:rsidRDefault="0098478C" w:rsidP="0098478C">
            <w:r w:rsidRPr="0098478C">
              <w:br/>
              <w:t>Java Developer</w:t>
            </w:r>
          </w:p>
          <w:p w14:paraId="2B10221E" w14:textId="77777777" w:rsidR="00E64999" w:rsidRPr="001174EB" w:rsidRDefault="00E64999" w:rsidP="0098478C"/>
        </w:tc>
        <w:tc>
          <w:tcPr>
            <w:tcW w:w="3117" w:type="dxa"/>
          </w:tcPr>
          <w:p w14:paraId="24F99452" w14:textId="5B82752F" w:rsidR="00E64999" w:rsidRPr="001174EB" w:rsidRDefault="0098478C" w:rsidP="001174EB">
            <w:r w:rsidRPr="0098478C">
              <w:t>QA Analyst</w:t>
            </w:r>
          </w:p>
        </w:tc>
        <w:tc>
          <w:tcPr>
            <w:tcW w:w="3117" w:type="dxa"/>
          </w:tcPr>
          <w:p w14:paraId="15BBC2D7" w14:textId="3E5A7E23" w:rsidR="00E64999" w:rsidRPr="001174EB" w:rsidRDefault="0098478C" w:rsidP="001174EB">
            <w:r w:rsidRPr="0098478C">
              <w:t>Cloud infrastructure engineer</w:t>
            </w:r>
          </w:p>
        </w:tc>
      </w:tr>
      <w:tr w:rsidR="00E64999" w:rsidRPr="001174EB" w14:paraId="6EB74DFE" w14:textId="77777777" w:rsidTr="001174EB">
        <w:tc>
          <w:tcPr>
            <w:tcW w:w="3116" w:type="dxa"/>
          </w:tcPr>
          <w:p w14:paraId="15712EF9" w14:textId="3234D888" w:rsidR="00E64999" w:rsidRPr="001174EB" w:rsidRDefault="0098478C" w:rsidP="001174EB">
            <w:r w:rsidRPr="0098478C">
              <w:t>Python Developer</w:t>
            </w:r>
          </w:p>
        </w:tc>
        <w:tc>
          <w:tcPr>
            <w:tcW w:w="3117" w:type="dxa"/>
          </w:tcPr>
          <w:p w14:paraId="3223B630" w14:textId="56119672" w:rsidR="00E64999" w:rsidRPr="001174EB" w:rsidRDefault="0098478C" w:rsidP="001174EB">
            <w:r w:rsidRPr="0098478C">
              <w:t>test engineer</w:t>
            </w:r>
          </w:p>
        </w:tc>
        <w:tc>
          <w:tcPr>
            <w:tcW w:w="3117" w:type="dxa"/>
          </w:tcPr>
          <w:p w14:paraId="1F111DF7" w14:textId="69A65C8B" w:rsidR="00E64999" w:rsidRPr="001174EB" w:rsidRDefault="0098478C" w:rsidP="001174EB">
            <w:r w:rsidRPr="007712ED">
              <w:t>Cloud engineer</w:t>
            </w:r>
          </w:p>
        </w:tc>
      </w:tr>
    </w:tbl>
    <w:p w14:paraId="0937EB22" w14:textId="77777777" w:rsidR="00E64999" w:rsidRPr="001174EB" w:rsidRDefault="00E64999" w:rsidP="00E64999">
      <w:pPr>
        <w:pStyle w:val="H2"/>
      </w:pPr>
      <w:r w:rsidRPr="001174EB">
        <w:t xml:space="preserve">Skills and Qualifications </w:t>
      </w:r>
    </w:p>
    <w:p w14:paraId="41443385" w14:textId="77777777" w:rsidR="00E64999" w:rsidRPr="001174EB" w:rsidRDefault="00E64999" w:rsidP="00E64999">
      <w:r w:rsidRPr="001174EB">
        <w:t xml:space="preserve">What skills and qualifications are needed for your target industry?  As jobs evolve, the skills needed will evolve as well.  What future skills are you willing to develop to ensure meaningful employment in the future?  </w:t>
      </w:r>
    </w:p>
    <w:tbl>
      <w:tblPr>
        <w:tblStyle w:val="TableGrid"/>
        <w:tblW w:w="0" w:type="auto"/>
        <w:tblLook w:val="04A0" w:firstRow="1" w:lastRow="0" w:firstColumn="1" w:lastColumn="0" w:noHBand="0" w:noVBand="1"/>
      </w:tblPr>
      <w:tblGrid>
        <w:gridCol w:w="3116"/>
        <w:gridCol w:w="3117"/>
        <w:gridCol w:w="3117"/>
      </w:tblGrid>
      <w:tr w:rsidR="00E64999" w:rsidRPr="001174EB" w14:paraId="7B9B0886" w14:textId="77777777" w:rsidTr="001174EB">
        <w:tc>
          <w:tcPr>
            <w:tcW w:w="3116" w:type="dxa"/>
          </w:tcPr>
          <w:p w14:paraId="707949AF" w14:textId="0FC6D1B1" w:rsidR="00E64999" w:rsidRPr="001174EB" w:rsidRDefault="0098478C" w:rsidP="001174EB">
            <w:r>
              <w:t>Java 8</w:t>
            </w:r>
          </w:p>
        </w:tc>
        <w:tc>
          <w:tcPr>
            <w:tcW w:w="3117" w:type="dxa"/>
          </w:tcPr>
          <w:p w14:paraId="780CACA4" w14:textId="2A5FF29E" w:rsidR="00E64999" w:rsidRPr="001174EB" w:rsidRDefault="0098478C" w:rsidP="001174EB">
            <w:r>
              <w:t>Java</w:t>
            </w:r>
          </w:p>
        </w:tc>
        <w:tc>
          <w:tcPr>
            <w:tcW w:w="3117" w:type="dxa"/>
          </w:tcPr>
          <w:p w14:paraId="19480957" w14:textId="73E4A1A8" w:rsidR="00E64999" w:rsidRPr="001174EB" w:rsidRDefault="0098478C" w:rsidP="001174EB">
            <w:r>
              <w:t>GCP Certification</w:t>
            </w:r>
          </w:p>
        </w:tc>
      </w:tr>
      <w:tr w:rsidR="00E64999" w:rsidRPr="001174EB" w14:paraId="66DFCE93" w14:textId="77777777" w:rsidTr="001174EB">
        <w:tc>
          <w:tcPr>
            <w:tcW w:w="3116" w:type="dxa"/>
          </w:tcPr>
          <w:p w14:paraId="05A2E62F" w14:textId="18FD510B" w:rsidR="00E64999" w:rsidRPr="001174EB" w:rsidRDefault="0098478C" w:rsidP="001174EB">
            <w:r>
              <w:t>HTML CSS</w:t>
            </w:r>
          </w:p>
        </w:tc>
        <w:tc>
          <w:tcPr>
            <w:tcW w:w="3117" w:type="dxa"/>
          </w:tcPr>
          <w:p w14:paraId="556542F5" w14:textId="412A099F" w:rsidR="00E64999" w:rsidRPr="001174EB" w:rsidRDefault="0098478C" w:rsidP="001174EB">
            <w:r>
              <w:t>API</w:t>
            </w:r>
          </w:p>
        </w:tc>
        <w:tc>
          <w:tcPr>
            <w:tcW w:w="3117" w:type="dxa"/>
          </w:tcPr>
          <w:p w14:paraId="28C69F73" w14:textId="0054E6F3" w:rsidR="00E64999" w:rsidRPr="001174EB" w:rsidRDefault="0098478C" w:rsidP="001174EB">
            <w:r>
              <w:t>AWS Certification</w:t>
            </w:r>
          </w:p>
        </w:tc>
      </w:tr>
      <w:tr w:rsidR="00E64999" w:rsidRPr="001174EB" w14:paraId="67CAFE3E" w14:textId="77777777" w:rsidTr="001174EB">
        <w:tc>
          <w:tcPr>
            <w:tcW w:w="3116" w:type="dxa"/>
          </w:tcPr>
          <w:p w14:paraId="3304C867" w14:textId="78D982EE" w:rsidR="00E64999" w:rsidRPr="001174EB" w:rsidRDefault="0098478C" w:rsidP="001174EB">
            <w:r>
              <w:t>Spring</w:t>
            </w:r>
          </w:p>
        </w:tc>
        <w:tc>
          <w:tcPr>
            <w:tcW w:w="3117" w:type="dxa"/>
          </w:tcPr>
          <w:p w14:paraId="5988D994" w14:textId="71887C79" w:rsidR="00E64999" w:rsidRPr="001174EB" w:rsidRDefault="0098478C" w:rsidP="001174EB">
            <w:r>
              <w:t>Postman</w:t>
            </w:r>
          </w:p>
        </w:tc>
        <w:tc>
          <w:tcPr>
            <w:tcW w:w="3117" w:type="dxa"/>
          </w:tcPr>
          <w:p w14:paraId="720FEB83" w14:textId="144E7F90" w:rsidR="00E64999" w:rsidRPr="001174EB" w:rsidRDefault="001618C3" w:rsidP="001174EB">
            <w:r w:rsidRPr="007712ED">
              <w:t>DevOps</w:t>
            </w:r>
          </w:p>
        </w:tc>
      </w:tr>
      <w:tr w:rsidR="00E64999" w:rsidRPr="001174EB" w14:paraId="33315716" w14:textId="77777777" w:rsidTr="001174EB">
        <w:tc>
          <w:tcPr>
            <w:tcW w:w="3116" w:type="dxa"/>
          </w:tcPr>
          <w:p w14:paraId="718881E3" w14:textId="1739D5CF" w:rsidR="00E64999" w:rsidRPr="001174EB" w:rsidRDefault="0098478C" w:rsidP="001174EB">
            <w:r>
              <w:t>Hibernate</w:t>
            </w:r>
          </w:p>
        </w:tc>
        <w:tc>
          <w:tcPr>
            <w:tcW w:w="3117" w:type="dxa"/>
          </w:tcPr>
          <w:p w14:paraId="1CEBDADA" w14:textId="4D81CCD0" w:rsidR="00E64999" w:rsidRPr="001174EB" w:rsidRDefault="0098478C" w:rsidP="001174EB">
            <w:r>
              <w:t>Java Script</w:t>
            </w:r>
          </w:p>
        </w:tc>
        <w:tc>
          <w:tcPr>
            <w:tcW w:w="3117" w:type="dxa"/>
          </w:tcPr>
          <w:p w14:paraId="1F379A90" w14:textId="58E351E0" w:rsidR="00E64999" w:rsidRPr="001174EB" w:rsidRDefault="001618C3" w:rsidP="001174EB">
            <w:r w:rsidRPr="007712ED">
              <w:t>Database skills</w:t>
            </w:r>
          </w:p>
        </w:tc>
      </w:tr>
      <w:tr w:rsidR="0098478C" w:rsidRPr="001174EB" w14:paraId="0B1FEBFC" w14:textId="77777777" w:rsidTr="001174EB">
        <w:tc>
          <w:tcPr>
            <w:tcW w:w="3116" w:type="dxa"/>
          </w:tcPr>
          <w:p w14:paraId="023007EA" w14:textId="535FEEE3" w:rsidR="0098478C" w:rsidRDefault="0098478C" w:rsidP="001174EB">
            <w:r>
              <w:t xml:space="preserve">Agile </w:t>
            </w:r>
          </w:p>
        </w:tc>
        <w:tc>
          <w:tcPr>
            <w:tcW w:w="3117" w:type="dxa"/>
          </w:tcPr>
          <w:p w14:paraId="07AC57E1" w14:textId="71E27334" w:rsidR="0098478C" w:rsidRPr="001174EB" w:rsidRDefault="0098478C" w:rsidP="001174EB">
            <w:r>
              <w:t>Agile</w:t>
            </w:r>
          </w:p>
        </w:tc>
        <w:tc>
          <w:tcPr>
            <w:tcW w:w="3117" w:type="dxa"/>
          </w:tcPr>
          <w:p w14:paraId="79B40B3C" w14:textId="3DB51F4C" w:rsidR="0098478C" w:rsidRPr="001174EB" w:rsidRDefault="001618C3" w:rsidP="001174EB">
            <w:r w:rsidRPr="007712ED">
              <w:t>Linux</w:t>
            </w:r>
          </w:p>
        </w:tc>
      </w:tr>
    </w:tbl>
    <w:p w14:paraId="265790B6" w14:textId="7F5CCBE4" w:rsidR="008865D2" w:rsidRDefault="008865D2" w:rsidP="00E64999">
      <w:pPr>
        <w:pStyle w:val="H2"/>
      </w:pPr>
      <w:r>
        <w:t xml:space="preserve">Job Search Activities </w:t>
      </w:r>
    </w:p>
    <w:p w14:paraId="1A9C90A2" w14:textId="77777777" w:rsidR="008865D2" w:rsidRDefault="008865D2" w:rsidP="008865D2">
      <w:r>
        <w:t>For each category below, enter the results of your research. What professional associations, networking events and job search websites (along with identified job titles) will you rely on to support your job search?</w:t>
      </w:r>
    </w:p>
    <w:p w14:paraId="61DB336D" w14:textId="77777777" w:rsidR="008865D2" w:rsidRDefault="008865D2" w:rsidP="008865D2">
      <w:pPr>
        <w:pStyle w:val="H2"/>
      </w:pPr>
      <w:r>
        <w:t>Professional Associations</w:t>
      </w:r>
    </w:p>
    <w:p w14:paraId="3150B996" w14:textId="78556704" w:rsidR="008865D2" w:rsidRDefault="008865D2" w:rsidP="008865D2">
      <w:r>
        <w:t>Enter your response in the table below. Add lines as needed.</w:t>
      </w:r>
    </w:p>
    <w:tbl>
      <w:tblPr>
        <w:tblStyle w:val="TableGrid"/>
        <w:tblW w:w="0" w:type="auto"/>
        <w:tblLook w:val="04A0" w:firstRow="1" w:lastRow="0" w:firstColumn="1" w:lastColumn="0" w:noHBand="0" w:noVBand="1"/>
      </w:tblPr>
      <w:tblGrid>
        <w:gridCol w:w="9350"/>
      </w:tblGrid>
      <w:tr w:rsidR="008865D2" w14:paraId="58F8E0A0" w14:textId="77777777" w:rsidTr="008865D2">
        <w:tc>
          <w:tcPr>
            <w:tcW w:w="9350" w:type="dxa"/>
          </w:tcPr>
          <w:p w14:paraId="19792E7B" w14:textId="7004504B" w:rsidR="008865D2" w:rsidRDefault="001618C3" w:rsidP="008865D2">
            <w:r w:rsidRPr="001618C3">
              <w:t>CIPS (Canadian Information Processing Society)</w:t>
            </w:r>
          </w:p>
        </w:tc>
      </w:tr>
      <w:tr w:rsidR="008865D2" w14:paraId="297847B6" w14:textId="77777777" w:rsidTr="008865D2">
        <w:tc>
          <w:tcPr>
            <w:tcW w:w="9350" w:type="dxa"/>
          </w:tcPr>
          <w:p w14:paraId="5ECE3FF3" w14:textId="24B2689C" w:rsidR="008865D2" w:rsidRDefault="001618C3" w:rsidP="001618C3">
            <w:proofErr w:type="spellStart"/>
            <w:r>
              <w:t>Enginners</w:t>
            </w:r>
            <w:proofErr w:type="spellEnd"/>
            <w:r>
              <w:t xml:space="preserve"> Canada</w:t>
            </w:r>
          </w:p>
        </w:tc>
      </w:tr>
      <w:tr w:rsidR="008865D2" w14:paraId="411457DE" w14:textId="77777777" w:rsidTr="008865D2">
        <w:tc>
          <w:tcPr>
            <w:tcW w:w="9350" w:type="dxa"/>
          </w:tcPr>
          <w:p w14:paraId="0663E351" w14:textId="18B3FF09" w:rsidR="008865D2" w:rsidRPr="001618C3" w:rsidRDefault="001618C3" w:rsidP="008865D2">
            <w:r w:rsidRPr="007712ED">
              <w:t>Canadian Conference on Electrical and Computer Engineering</w:t>
            </w:r>
          </w:p>
        </w:tc>
      </w:tr>
      <w:tr w:rsidR="008865D2" w14:paraId="593745B4" w14:textId="77777777" w:rsidTr="008865D2">
        <w:tc>
          <w:tcPr>
            <w:tcW w:w="9350" w:type="dxa"/>
          </w:tcPr>
          <w:p w14:paraId="447BB764" w14:textId="54928300" w:rsidR="008865D2" w:rsidRDefault="001618C3" w:rsidP="008865D2">
            <w:r>
              <w:t>Ontario Society of Professional Engineers</w:t>
            </w:r>
          </w:p>
        </w:tc>
      </w:tr>
    </w:tbl>
    <w:p w14:paraId="00B19A6E" w14:textId="04C541C3" w:rsidR="008865D2" w:rsidRDefault="008865D2" w:rsidP="008865D2">
      <w:pPr>
        <w:pStyle w:val="H2"/>
      </w:pPr>
      <w:r>
        <w:t>Networking Events</w:t>
      </w:r>
    </w:p>
    <w:p w14:paraId="387E0C75" w14:textId="43DF3804" w:rsidR="008865D2" w:rsidRDefault="008865D2" w:rsidP="008865D2">
      <w:r>
        <w:t>Enter your response in the table below. Add lines as needed.</w:t>
      </w:r>
    </w:p>
    <w:tbl>
      <w:tblPr>
        <w:tblStyle w:val="TableGrid"/>
        <w:tblW w:w="0" w:type="auto"/>
        <w:tblLook w:val="04A0" w:firstRow="1" w:lastRow="0" w:firstColumn="1" w:lastColumn="0" w:noHBand="0" w:noVBand="1"/>
      </w:tblPr>
      <w:tblGrid>
        <w:gridCol w:w="9350"/>
      </w:tblGrid>
      <w:tr w:rsidR="008865D2" w14:paraId="62E63FD0" w14:textId="77777777" w:rsidTr="008865D2">
        <w:tc>
          <w:tcPr>
            <w:tcW w:w="9350" w:type="dxa"/>
          </w:tcPr>
          <w:p w14:paraId="6C8696F0" w14:textId="77777777" w:rsidR="001618C3" w:rsidRPr="001618C3" w:rsidRDefault="001618C3" w:rsidP="001618C3">
            <w:pPr>
              <w:pStyle w:val="Heading1"/>
              <w:shd w:val="clear" w:color="auto" w:fill="FFFFFF"/>
              <w:spacing w:before="0"/>
              <w:outlineLvl w:val="0"/>
              <w:rPr>
                <w:rFonts w:asciiTheme="minorHAnsi" w:eastAsiaTheme="minorHAnsi" w:hAnsiTheme="minorHAnsi" w:cstheme="minorBidi"/>
                <w:color w:val="auto"/>
                <w:sz w:val="22"/>
                <w:szCs w:val="22"/>
              </w:rPr>
            </w:pPr>
            <w:r w:rsidRPr="001618C3">
              <w:rPr>
                <w:rFonts w:asciiTheme="minorHAnsi" w:eastAsiaTheme="minorHAnsi" w:hAnsiTheme="minorHAnsi" w:cstheme="minorBidi"/>
                <w:color w:val="auto"/>
                <w:sz w:val="22"/>
                <w:szCs w:val="22"/>
              </w:rPr>
              <w:t>International Conference on Optoelectronic Information and Computer Engineering</w:t>
            </w:r>
          </w:p>
          <w:p w14:paraId="491FC570" w14:textId="77777777" w:rsidR="008865D2" w:rsidRDefault="008865D2" w:rsidP="008865D2"/>
        </w:tc>
      </w:tr>
      <w:tr w:rsidR="008865D2" w14:paraId="2A7282F1" w14:textId="77777777" w:rsidTr="008865D2">
        <w:tc>
          <w:tcPr>
            <w:tcW w:w="9350" w:type="dxa"/>
          </w:tcPr>
          <w:p w14:paraId="362AFE82" w14:textId="38A75E06" w:rsidR="008865D2" w:rsidRDefault="001618C3" w:rsidP="001618C3">
            <w:r w:rsidRPr="001618C3">
              <w:t xml:space="preserve">International Conference on </w:t>
            </w:r>
            <w:r>
              <w:t xml:space="preserve">Machine Learning </w:t>
            </w:r>
          </w:p>
        </w:tc>
      </w:tr>
      <w:tr w:rsidR="008865D2" w14:paraId="1869A96E" w14:textId="77777777" w:rsidTr="008865D2">
        <w:tc>
          <w:tcPr>
            <w:tcW w:w="9350" w:type="dxa"/>
          </w:tcPr>
          <w:p w14:paraId="0616167F" w14:textId="2A155A2D" w:rsidR="008865D2" w:rsidRDefault="001618C3" w:rsidP="008865D2">
            <w:r>
              <w:t>Google Tech Fest</w:t>
            </w:r>
          </w:p>
        </w:tc>
      </w:tr>
      <w:tr w:rsidR="008865D2" w14:paraId="1099D9C3" w14:textId="77777777" w:rsidTr="008865D2">
        <w:tc>
          <w:tcPr>
            <w:tcW w:w="9350" w:type="dxa"/>
          </w:tcPr>
          <w:p w14:paraId="2895A9A5" w14:textId="0A286B87" w:rsidR="008865D2" w:rsidRDefault="001618C3" w:rsidP="008865D2">
            <w:r>
              <w:t>Oracle Cloud World</w:t>
            </w:r>
          </w:p>
        </w:tc>
      </w:tr>
    </w:tbl>
    <w:p w14:paraId="7B77844F" w14:textId="77777777" w:rsidR="00F1544D" w:rsidRDefault="00F1544D" w:rsidP="008865D2">
      <w:pPr>
        <w:pStyle w:val="H2"/>
      </w:pPr>
    </w:p>
    <w:p w14:paraId="298C9AC0" w14:textId="25B71398" w:rsidR="008865D2" w:rsidRDefault="008865D2" w:rsidP="008865D2">
      <w:pPr>
        <w:pStyle w:val="H2"/>
      </w:pPr>
      <w:r>
        <w:t xml:space="preserve">Job Search Websites </w:t>
      </w:r>
    </w:p>
    <w:p w14:paraId="6D83B43F" w14:textId="77777777" w:rsidR="008865D2" w:rsidRDefault="008865D2" w:rsidP="008865D2">
      <w:r>
        <w:t>Enter your response in the table below. Add lines as needed.</w:t>
      </w:r>
    </w:p>
    <w:tbl>
      <w:tblPr>
        <w:tblStyle w:val="TableGrid"/>
        <w:tblW w:w="0" w:type="auto"/>
        <w:tblLook w:val="04A0" w:firstRow="1" w:lastRow="0" w:firstColumn="1" w:lastColumn="0" w:noHBand="0" w:noVBand="1"/>
      </w:tblPr>
      <w:tblGrid>
        <w:gridCol w:w="4675"/>
        <w:gridCol w:w="4675"/>
      </w:tblGrid>
      <w:tr w:rsidR="008865D2" w14:paraId="39B6A9DB" w14:textId="77777777" w:rsidTr="008865D2">
        <w:tc>
          <w:tcPr>
            <w:tcW w:w="4675" w:type="dxa"/>
          </w:tcPr>
          <w:p w14:paraId="3C23B322" w14:textId="3E5A9769" w:rsidR="008865D2" w:rsidRDefault="008865D2" w:rsidP="008865D2">
            <w:r>
              <w:t>Job Search website</w:t>
            </w:r>
          </w:p>
        </w:tc>
        <w:tc>
          <w:tcPr>
            <w:tcW w:w="4675" w:type="dxa"/>
          </w:tcPr>
          <w:p w14:paraId="409BF299" w14:textId="6F70AFD4" w:rsidR="008865D2" w:rsidRDefault="008865D2" w:rsidP="008865D2">
            <w:r>
              <w:t xml:space="preserve">Job Titles to Search </w:t>
            </w:r>
          </w:p>
        </w:tc>
      </w:tr>
      <w:tr w:rsidR="008865D2" w14:paraId="30436E3B" w14:textId="77777777" w:rsidTr="008865D2">
        <w:tc>
          <w:tcPr>
            <w:tcW w:w="4675" w:type="dxa"/>
          </w:tcPr>
          <w:p w14:paraId="2F9EFAF8" w14:textId="08F4C5BD" w:rsidR="008865D2" w:rsidRDefault="001618C3" w:rsidP="008865D2">
            <w:r>
              <w:t xml:space="preserve">LinkedIn </w:t>
            </w:r>
          </w:p>
        </w:tc>
        <w:tc>
          <w:tcPr>
            <w:tcW w:w="4675" w:type="dxa"/>
          </w:tcPr>
          <w:p w14:paraId="010ECFB8" w14:textId="4FDEA6A2" w:rsidR="008865D2" w:rsidRDefault="001618C3" w:rsidP="008865D2">
            <w:r>
              <w:t>Software Developer</w:t>
            </w:r>
          </w:p>
        </w:tc>
      </w:tr>
      <w:tr w:rsidR="008865D2" w14:paraId="6E778857" w14:textId="77777777" w:rsidTr="008865D2">
        <w:tc>
          <w:tcPr>
            <w:tcW w:w="4675" w:type="dxa"/>
          </w:tcPr>
          <w:p w14:paraId="25E8A39B" w14:textId="7482B3F8" w:rsidR="008865D2" w:rsidRDefault="001618C3" w:rsidP="008865D2">
            <w:proofErr w:type="spellStart"/>
            <w:r>
              <w:t>Indded</w:t>
            </w:r>
            <w:proofErr w:type="spellEnd"/>
          </w:p>
        </w:tc>
        <w:tc>
          <w:tcPr>
            <w:tcW w:w="4675" w:type="dxa"/>
          </w:tcPr>
          <w:p w14:paraId="68D92BF0" w14:textId="441E9FD7" w:rsidR="008865D2" w:rsidRDefault="001618C3" w:rsidP="008865D2">
            <w:r>
              <w:t>Cloud Engineer</w:t>
            </w:r>
          </w:p>
        </w:tc>
      </w:tr>
      <w:tr w:rsidR="008865D2" w14:paraId="2EE558AA" w14:textId="77777777" w:rsidTr="008865D2">
        <w:tc>
          <w:tcPr>
            <w:tcW w:w="4675" w:type="dxa"/>
          </w:tcPr>
          <w:p w14:paraId="7AB65435" w14:textId="1C45B085" w:rsidR="008865D2" w:rsidRDefault="001618C3" w:rsidP="008865D2">
            <w:r>
              <w:t>Glassdoor</w:t>
            </w:r>
          </w:p>
        </w:tc>
        <w:tc>
          <w:tcPr>
            <w:tcW w:w="4675" w:type="dxa"/>
          </w:tcPr>
          <w:p w14:paraId="3FC976F5" w14:textId="219716F2" w:rsidR="008865D2" w:rsidRDefault="00E71A5B" w:rsidP="008865D2">
            <w:r>
              <w:t>QA Analyst</w:t>
            </w:r>
          </w:p>
        </w:tc>
      </w:tr>
    </w:tbl>
    <w:p w14:paraId="06E6B97E" w14:textId="11D7FED3" w:rsidR="00E64999" w:rsidRDefault="00E64999" w:rsidP="00E64999">
      <w:pPr>
        <w:pStyle w:val="H2"/>
      </w:pPr>
      <w:r w:rsidRPr="001174EB">
        <w:t>Salary Range</w:t>
      </w:r>
    </w:p>
    <w:p w14:paraId="2C031EA6" w14:textId="77777777" w:rsidR="00E07D2C" w:rsidRPr="00E07D2C" w:rsidRDefault="00E07D2C" w:rsidP="00E07D2C">
      <w:pPr>
        <w:pStyle w:val="H2"/>
        <w:rPr>
          <w:rFonts w:asciiTheme="minorHAnsi" w:eastAsiaTheme="minorHAnsi" w:hAnsiTheme="minorHAnsi" w:cstheme="minorBidi"/>
          <w:color w:val="auto"/>
          <w:sz w:val="22"/>
          <w:szCs w:val="22"/>
        </w:rPr>
      </w:pPr>
      <w:r w:rsidRPr="00E07D2C">
        <w:rPr>
          <w:rFonts w:asciiTheme="minorHAnsi" w:eastAsiaTheme="minorHAnsi" w:hAnsiTheme="minorHAnsi" w:cstheme="minorBidi"/>
          <w:color w:val="auto"/>
          <w:sz w:val="22"/>
          <w:szCs w:val="22"/>
        </w:rPr>
        <w:t xml:space="preserve">Identify your salary target; feel free to express this as a range. Some websites that may give </w:t>
      </w:r>
      <w:proofErr w:type="spellStart"/>
      <w:r w:rsidRPr="00E07D2C">
        <w:rPr>
          <w:rFonts w:asciiTheme="minorHAnsi" w:eastAsiaTheme="minorHAnsi" w:hAnsiTheme="minorHAnsi" w:cstheme="minorBidi"/>
          <w:color w:val="auto"/>
          <w:sz w:val="22"/>
          <w:szCs w:val="22"/>
        </w:rPr>
        <w:t>you</w:t>
      </w:r>
      <w:proofErr w:type="spellEnd"/>
      <w:r w:rsidRPr="00E07D2C">
        <w:rPr>
          <w:rFonts w:asciiTheme="minorHAnsi" w:eastAsiaTheme="minorHAnsi" w:hAnsiTheme="minorHAnsi" w:cstheme="minorBidi"/>
          <w:color w:val="auto"/>
          <w:sz w:val="22"/>
          <w:szCs w:val="22"/>
        </w:rPr>
        <w:t xml:space="preserve"> insight into potential salary ranges for your occupation are:</w:t>
      </w:r>
    </w:p>
    <w:p w14:paraId="0EBB9EA6" w14:textId="77777777" w:rsidR="00E07D2C" w:rsidRPr="00E07D2C" w:rsidRDefault="00E07D2C" w:rsidP="00E07D2C">
      <w:pPr>
        <w:pStyle w:val="H2"/>
        <w:rPr>
          <w:rFonts w:asciiTheme="minorHAnsi" w:eastAsiaTheme="minorHAnsi" w:hAnsiTheme="minorHAnsi" w:cstheme="minorBidi"/>
          <w:color w:val="auto"/>
          <w:sz w:val="22"/>
          <w:szCs w:val="22"/>
        </w:rPr>
      </w:pPr>
    </w:p>
    <w:p w14:paraId="4EC1FFB3" w14:textId="3BF1AE29" w:rsidR="00E07D2C" w:rsidRPr="00E07D2C" w:rsidRDefault="00E26681" w:rsidP="00E07D2C">
      <w:pPr>
        <w:pStyle w:val="H2"/>
        <w:rPr>
          <w:rFonts w:asciiTheme="minorHAnsi" w:eastAsiaTheme="minorHAnsi" w:hAnsiTheme="minorHAnsi" w:cstheme="minorBidi"/>
          <w:color w:val="auto"/>
          <w:sz w:val="22"/>
          <w:szCs w:val="22"/>
        </w:rPr>
      </w:pPr>
      <w:hyperlink r:id="rId9" w:history="1">
        <w:r w:rsidR="00E07D2C" w:rsidRPr="00E07D2C">
          <w:rPr>
            <w:rStyle w:val="Hyperlink"/>
            <w:rFonts w:asciiTheme="minorHAnsi" w:eastAsiaTheme="minorHAnsi" w:hAnsiTheme="minorHAnsi" w:cstheme="minorBidi"/>
            <w:sz w:val="22"/>
            <w:szCs w:val="22"/>
          </w:rPr>
          <w:t>Pay Scale</w:t>
        </w:r>
      </w:hyperlink>
      <w:r w:rsidR="00E07D2C" w:rsidRPr="00E07D2C">
        <w:rPr>
          <w:rFonts w:asciiTheme="minorHAnsi" w:eastAsiaTheme="minorHAnsi" w:hAnsiTheme="minorHAnsi" w:cstheme="minorBidi"/>
          <w:color w:val="auto"/>
          <w:sz w:val="22"/>
          <w:szCs w:val="22"/>
        </w:rPr>
        <w:t>– Salary Data &amp; Career Research Centre (Canada)</w:t>
      </w:r>
    </w:p>
    <w:p w14:paraId="037B551E" w14:textId="70F76F32" w:rsidR="00E07D2C" w:rsidRPr="00E07D2C" w:rsidRDefault="00E26681" w:rsidP="00E07D2C">
      <w:pPr>
        <w:pStyle w:val="H2"/>
        <w:rPr>
          <w:rFonts w:asciiTheme="minorHAnsi" w:eastAsiaTheme="minorHAnsi" w:hAnsiTheme="minorHAnsi" w:cstheme="minorBidi"/>
          <w:color w:val="auto"/>
          <w:sz w:val="22"/>
          <w:szCs w:val="22"/>
        </w:rPr>
      </w:pPr>
      <w:hyperlink r:id="rId10" w:history="1">
        <w:r w:rsidR="00E07D2C" w:rsidRPr="00E07D2C">
          <w:rPr>
            <w:rStyle w:val="Hyperlink"/>
            <w:rFonts w:asciiTheme="minorHAnsi" w:eastAsiaTheme="minorHAnsi" w:hAnsiTheme="minorHAnsi" w:cstheme="minorBidi"/>
            <w:sz w:val="22"/>
            <w:szCs w:val="22"/>
          </w:rPr>
          <w:t>Glassdoor.ca</w:t>
        </w:r>
      </w:hyperlink>
      <w:r w:rsidR="00E07D2C" w:rsidRPr="00E07D2C">
        <w:rPr>
          <w:rFonts w:asciiTheme="minorHAnsi" w:eastAsiaTheme="minorHAnsi" w:hAnsiTheme="minorHAnsi" w:cstheme="minorBidi"/>
          <w:color w:val="auto"/>
          <w:sz w:val="22"/>
          <w:szCs w:val="22"/>
        </w:rPr>
        <w:t>– Salaries</w:t>
      </w:r>
    </w:p>
    <w:p w14:paraId="2CC70FC8" w14:textId="24F4AE06" w:rsidR="00E07D2C" w:rsidRPr="00E07D2C" w:rsidRDefault="00E26681" w:rsidP="00E07D2C">
      <w:hyperlink r:id="rId11" w:history="1">
        <w:r w:rsidR="00E07D2C" w:rsidRPr="00E07D2C">
          <w:rPr>
            <w:rStyle w:val="Hyperlink"/>
          </w:rPr>
          <w:t>Job Bank</w:t>
        </w:r>
      </w:hyperlink>
      <w:r w:rsidR="00E07D2C" w:rsidRPr="00E07D2C">
        <w:t>– Explore careers by wages</w:t>
      </w:r>
    </w:p>
    <w:tbl>
      <w:tblPr>
        <w:tblStyle w:val="TableGrid"/>
        <w:tblW w:w="0" w:type="auto"/>
        <w:tblLook w:val="04A0" w:firstRow="1" w:lastRow="0" w:firstColumn="1" w:lastColumn="0" w:noHBand="0" w:noVBand="1"/>
      </w:tblPr>
      <w:tblGrid>
        <w:gridCol w:w="9350"/>
      </w:tblGrid>
      <w:tr w:rsidR="00E64999" w:rsidRPr="001174EB" w14:paraId="7E4D31B0" w14:textId="77777777" w:rsidTr="001174EB">
        <w:tc>
          <w:tcPr>
            <w:tcW w:w="9350" w:type="dxa"/>
          </w:tcPr>
          <w:p w14:paraId="1CB860FC" w14:textId="3DD2F6E7" w:rsidR="00E64999" w:rsidRDefault="006353CE" w:rsidP="001174EB">
            <w:r w:rsidRPr="006353CE">
              <w:t>A Software Developer's average annual pay in Canada is $75,628. To discover Software Developer salaries in your area, sort by location. Salary estimates are based on 11,018 salary reports anonymously reported by Software Developer employees on Glassdoor.</w:t>
            </w:r>
          </w:p>
          <w:p w14:paraId="253F091C" w14:textId="1F5F0E68" w:rsidR="00E64999" w:rsidRPr="001174EB" w:rsidRDefault="00E64999" w:rsidP="001174EB"/>
        </w:tc>
      </w:tr>
    </w:tbl>
    <w:p w14:paraId="4809611E" w14:textId="4A3332D7" w:rsidR="00E64999" w:rsidRDefault="00E64999" w:rsidP="00E64999">
      <w:r>
        <w:t xml:space="preserve">For support with APA please go to: </w:t>
      </w:r>
      <w:hyperlink r:id="rId12" w:history="1">
        <w:r w:rsidR="008865D2" w:rsidRPr="001A31CA">
          <w:rPr>
            <w:rStyle w:val="Hyperlink"/>
          </w:rPr>
          <w:t>https://apa.conestogac.on.ca/</w:t>
        </w:r>
      </w:hyperlink>
    </w:p>
    <w:p w14:paraId="69F474BB" w14:textId="77777777" w:rsidR="008865D2" w:rsidRDefault="008865D2" w:rsidP="008865D2">
      <w:pPr>
        <w:pStyle w:val="H2"/>
      </w:pPr>
      <w:r>
        <w:t>ABC Company List</w:t>
      </w:r>
    </w:p>
    <w:p w14:paraId="622F0A24" w14:textId="77777777" w:rsidR="008865D2" w:rsidRDefault="008865D2" w:rsidP="008865D2">
      <w:r>
        <w:t>What companies are you interested in? What companies are in your industry(</w:t>
      </w:r>
      <w:proofErr w:type="spellStart"/>
      <w:r>
        <w:t>ies</w:t>
      </w:r>
      <w:proofErr w:type="spellEnd"/>
      <w:r>
        <w:t>) and geographical location(s)? Organize the companies into an ABC list:</w:t>
      </w:r>
    </w:p>
    <w:p w14:paraId="4366A869" w14:textId="77777777" w:rsidR="008865D2" w:rsidRDefault="008865D2" w:rsidP="008865D2">
      <w:r>
        <w:t>Complete the table with your top A, B, and C companies.</w:t>
      </w:r>
    </w:p>
    <w:tbl>
      <w:tblPr>
        <w:tblStyle w:val="TableGrid"/>
        <w:tblW w:w="0" w:type="auto"/>
        <w:tblLook w:val="04A0" w:firstRow="1" w:lastRow="0" w:firstColumn="1" w:lastColumn="0" w:noHBand="0" w:noVBand="1"/>
      </w:tblPr>
      <w:tblGrid>
        <w:gridCol w:w="3116"/>
        <w:gridCol w:w="3117"/>
        <w:gridCol w:w="3117"/>
      </w:tblGrid>
      <w:tr w:rsidR="008865D2" w14:paraId="33B1D63C" w14:textId="77777777" w:rsidTr="008865D2">
        <w:tc>
          <w:tcPr>
            <w:tcW w:w="3116" w:type="dxa"/>
          </w:tcPr>
          <w:p w14:paraId="5B7243C2" w14:textId="64045780" w:rsidR="008865D2" w:rsidRDefault="008865D2" w:rsidP="008865D2">
            <w:r>
              <w:t>“A” Companies</w:t>
            </w:r>
          </w:p>
        </w:tc>
        <w:tc>
          <w:tcPr>
            <w:tcW w:w="3117" w:type="dxa"/>
          </w:tcPr>
          <w:p w14:paraId="499E3DFF" w14:textId="0E35610B" w:rsidR="008865D2" w:rsidRDefault="008865D2" w:rsidP="008865D2">
            <w:r>
              <w:t xml:space="preserve">“B: Companies </w:t>
            </w:r>
          </w:p>
        </w:tc>
        <w:tc>
          <w:tcPr>
            <w:tcW w:w="3117" w:type="dxa"/>
          </w:tcPr>
          <w:p w14:paraId="56BD3547" w14:textId="17AAA8AC" w:rsidR="008865D2" w:rsidRDefault="008865D2" w:rsidP="008865D2">
            <w:r>
              <w:t xml:space="preserve">“C” Companies </w:t>
            </w:r>
          </w:p>
        </w:tc>
      </w:tr>
      <w:tr w:rsidR="008865D2" w14:paraId="554D2030" w14:textId="77777777" w:rsidTr="008865D2">
        <w:tc>
          <w:tcPr>
            <w:tcW w:w="3116" w:type="dxa"/>
          </w:tcPr>
          <w:p w14:paraId="487495C9" w14:textId="3EF57E2E" w:rsidR="008865D2" w:rsidRDefault="00E71A5B" w:rsidP="008865D2">
            <w:r>
              <w:t>Google</w:t>
            </w:r>
          </w:p>
        </w:tc>
        <w:tc>
          <w:tcPr>
            <w:tcW w:w="3117" w:type="dxa"/>
          </w:tcPr>
          <w:p w14:paraId="3BA31FA1" w14:textId="601C2B8A" w:rsidR="008865D2" w:rsidRDefault="00E71A5B" w:rsidP="008865D2">
            <w:r w:rsidRPr="00E71A5B">
              <w:t xml:space="preserve">Constellation Software </w:t>
            </w:r>
            <w:proofErr w:type="spellStart"/>
            <w:r w:rsidRPr="00E71A5B">
              <w:t>Inc</w:t>
            </w:r>
            <w:proofErr w:type="spellEnd"/>
          </w:p>
        </w:tc>
        <w:tc>
          <w:tcPr>
            <w:tcW w:w="3117" w:type="dxa"/>
          </w:tcPr>
          <w:p w14:paraId="7C0134A2" w14:textId="6A20F969" w:rsidR="008865D2" w:rsidRDefault="00E71A5B" w:rsidP="008865D2">
            <w:r>
              <w:t>Infosys</w:t>
            </w:r>
          </w:p>
        </w:tc>
      </w:tr>
      <w:tr w:rsidR="008865D2" w14:paraId="4EE5BB07" w14:textId="77777777" w:rsidTr="008865D2">
        <w:tc>
          <w:tcPr>
            <w:tcW w:w="3116" w:type="dxa"/>
          </w:tcPr>
          <w:p w14:paraId="0AD8BCAA" w14:textId="332FF283" w:rsidR="008865D2" w:rsidRDefault="00E71A5B" w:rsidP="008865D2">
            <w:r>
              <w:t>Microsoft</w:t>
            </w:r>
          </w:p>
        </w:tc>
        <w:tc>
          <w:tcPr>
            <w:tcW w:w="3117" w:type="dxa"/>
          </w:tcPr>
          <w:p w14:paraId="37CA7676" w14:textId="6F7380A3" w:rsidR="008865D2" w:rsidRDefault="00E71A5B" w:rsidP="008865D2">
            <w:r w:rsidRPr="00E71A5B">
              <w:t>CGI Inc.</w:t>
            </w:r>
          </w:p>
        </w:tc>
        <w:tc>
          <w:tcPr>
            <w:tcW w:w="3117" w:type="dxa"/>
          </w:tcPr>
          <w:p w14:paraId="6D2F6940" w14:textId="3A360A1F" w:rsidR="008865D2" w:rsidRDefault="00E71A5B" w:rsidP="008865D2">
            <w:r>
              <w:t>TCS</w:t>
            </w:r>
          </w:p>
        </w:tc>
      </w:tr>
      <w:tr w:rsidR="008865D2" w14:paraId="2345D964" w14:textId="77777777" w:rsidTr="008865D2">
        <w:tc>
          <w:tcPr>
            <w:tcW w:w="3116" w:type="dxa"/>
          </w:tcPr>
          <w:p w14:paraId="5E44E245" w14:textId="3FEEF4E4" w:rsidR="008865D2" w:rsidRDefault="00E71A5B" w:rsidP="008865D2">
            <w:r>
              <w:t>Oracle</w:t>
            </w:r>
          </w:p>
        </w:tc>
        <w:tc>
          <w:tcPr>
            <w:tcW w:w="3117" w:type="dxa"/>
          </w:tcPr>
          <w:p w14:paraId="13A94C08" w14:textId="43CFF293" w:rsidR="008865D2" w:rsidRDefault="00E71A5B" w:rsidP="008865D2">
            <w:r>
              <w:t>Shopify</w:t>
            </w:r>
          </w:p>
        </w:tc>
        <w:tc>
          <w:tcPr>
            <w:tcW w:w="3117" w:type="dxa"/>
          </w:tcPr>
          <w:p w14:paraId="60D69603" w14:textId="47A4061A" w:rsidR="008865D2" w:rsidRDefault="00E71A5B" w:rsidP="008865D2">
            <w:r>
              <w:t>Atos</w:t>
            </w:r>
          </w:p>
        </w:tc>
      </w:tr>
    </w:tbl>
    <w:p w14:paraId="4A91C51E" w14:textId="77777777" w:rsidR="00F1544D" w:rsidRDefault="00F1544D" w:rsidP="00CE49F6">
      <w:pPr>
        <w:pStyle w:val="H2"/>
      </w:pPr>
    </w:p>
    <w:p w14:paraId="533652EE" w14:textId="77777777" w:rsidR="00F1544D" w:rsidRDefault="00F1544D" w:rsidP="00CE49F6">
      <w:pPr>
        <w:pStyle w:val="H2"/>
      </w:pPr>
    </w:p>
    <w:p w14:paraId="51606507" w14:textId="77777777" w:rsidR="00F1544D" w:rsidRDefault="00F1544D" w:rsidP="00CE49F6">
      <w:pPr>
        <w:pStyle w:val="H2"/>
      </w:pPr>
    </w:p>
    <w:p w14:paraId="6922010E" w14:textId="77777777" w:rsidR="00F1544D" w:rsidRDefault="00F1544D" w:rsidP="00CE49F6">
      <w:pPr>
        <w:pStyle w:val="H2"/>
      </w:pPr>
    </w:p>
    <w:p w14:paraId="128608E3" w14:textId="77777777" w:rsidR="00F1544D" w:rsidRDefault="00F1544D" w:rsidP="00CE49F6">
      <w:pPr>
        <w:pStyle w:val="H2"/>
      </w:pPr>
    </w:p>
    <w:p w14:paraId="6104B765" w14:textId="77777777" w:rsidR="00F1544D" w:rsidRDefault="00F1544D" w:rsidP="00CE49F6">
      <w:pPr>
        <w:pStyle w:val="H2"/>
      </w:pPr>
    </w:p>
    <w:p w14:paraId="465D2F43" w14:textId="26EE32B2" w:rsidR="008865D2" w:rsidRDefault="008865D2" w:rsidP="00CE49F6">
      <w:pPr>
        <w:pStyle w:val="H2"/>
      </w:pPr>
      <w:r>
        <w:t>ABC Company Research</w:t>
      </w:r>
    </w:p>
    <w:p w14:paraId="42F21F3C" w14:textId="7B78FB08" w:rsidR="00CE49F6" w:rsidRDefault="008865D2" w:rsidP="008865D2">
      <w:r>
        <w:t>From list potential companies, gather additional information on your “A” companies. Answer the following questions, and ensure you are citing company websites for your summary.</w:t>
      </w:r>
      <w:r w:rsidR="00CE49F6">
        <w:t xml:space="preserve"> Used more space as needed.</w:t>
      </w:r>
    </w:p>
    <w:tbl>
      <w:tblPr>
        <w:tblStyle w:val="TableGrid"/>
        <w:tblW w:w="0" w:type="auto"/>
        <w:tblLook w:val="04A0" w:firstRow="1" w:lastRow="0" w:firstColumn="1" w:lastColumn="0" w:noHBand="0" w:noVBand="1"/>
      </w:tblPr>
      <w:tblGrid>
        <w:gridCol w:w="3116"/>
        <w:gridCol w:w="3117"/>
        <w:gridCol w:w="3117"/>
      </w:tblGrid>
      <w:tr w:rsidR="00CE49F6" w14:paraId="0500D38F" w14:textId="77777777" w:rsidTr="00CE49F6">
        <w:tc>
          <w:tcPr>
            <w:tcW w:w="3116" w:type="dxa"/>
          </w:tcPr>
          <w:p w14:paraId="5D3DEA9B" w14:textId="4204D123" w:rsidR="00CE49F6" w:rsidRDefault="00CE49F6" w:rsidP="008865D2">
            <w:r>
              <w:lastRenderedPageBreak/>
              <w:t>Company Name</w:t>
            </w:r>
          </w:p>
        </w:tc>
        <w:tc>
          <w:tcPr>
            <w:tcW w:w="3117" w:type="dxa"/>
          </w:tcPr>
          <w:p w14:paraId="2B5E3518" w14:textId="755D586C" w:rsidR="00CE49F6" w:rsidRDefault="00CE49F6" w:rsidP="008865D2">
            <w:r>
              <w:t>What does the company do?</w:t>
            </w:r>
          </w:p>
        </w:tc>
        <w:tc>
          <w:tcPr>
            <w:tcW w:w="3117" w:type="dxa"/>
          </w:tcPr>
          <w:p w14:paraId="5827AC10" w14:textId="12E7624E" w:rsidR="00CE49F6" w:rsidRDefault="00CE49F6" w:rsidP="008865D2">
            <w:r>
              <w:t>Explain why the company fits within your location and industry</w:t>
            </w:r>
          </w:p>
        </w:tc>
      </w:tr>
      <w:tr w:rsidR="00CE49F6" w14:paraId="343A11D3" w14:textId="77777777" w:rsidTr="00CE49F6">
        <w:tc>
          <w:tcPr>
            <w:tcW w:w="3116" w:type="dxa"/>
          </w:tcPr>
          <w:p w14:paraId="0BC0BE17" w14:textId="174C10D2" w:rsidR="00CE49F6" w:rsidRDefault="00E71A5B" w:rsidP="008865D2">
            <w:r w:rsidRPr="00E71A5B">
              <w:t>Google LLC</w:t>
            </w:r>
          </w:p>
        </w:tc>
        <w:tc>
          <w:tcPr>
            <w:tcW w:w="3117" w:type="dxa"/>
          </w:tcPr>
          <w:p w14:paraId="7C49211D" w14:textId="28B037C1" w:rsidR="00CE49F6" w:rsidRDefault="00E71A5B" w:rsidP="00E71A5B">
            <w:pPr>
              <w:jc w:val="both"/>
            </w:pPr>
            <w:r w:rsidRPr="00E71A5B">
              <w:t xml:space="preserve">Google is a multinational technology firm based in the United States that </w:t>
            </w:r>
            <w:r w:rsidR="007712ED" w:rsidRPr="00E71A5B">
              <w:t>specializes</w:t>
            </w:r>
            <w:r w:rsidRPr="00E71A5B">
              <w:t xml:space="preserve"> in artificial intelligence.</w:t>
            </w:r>
            <w:r w:rsidR="007712ED">
              <w:t xml:space="preserve"> Google has  owner of android which is used in almost millions of phones worldwide .</w:t>
            </w:r>
          </w:p>
        </w:tc>
        <w:tc>
          <w:tcPr>
            <w:tcW w:w="3117" w:type="dxa"/>
          </w:tcPr>
          <w:p w14:paraId="1C884E8C" w14:textId="25E8AA80" w:rsidR="00CE49F6" w:rsidRDefault="00113D55" w:rsidP="008865D2">
            <w:r>
              <w:t>Google is the most famous and leading cloud based industry .I have the skills and it is located in waterloo.</w:t>
            </w:r>
          </w:p>
        </w:tc>
      </w:tr>
      <w:tr w:rsidR="00E71A5B" w14:paraId="0A47E155" w14:textId="77777777" w:rsidTr="00CE49F6">
        <w:tc>
          <w:tcPr>
            <w:tcW w:w="3116" w:type="dxa"/>
          </w:tcPr>
          <w:p w14:paraId="32CA91A3" w14:textId="57D378ED" w:rsidR="00E71A5B" w:rsidRDefault="00E71A5B" w:rsidP="00E71A5B">
            <w:r>
              <w:t>Oracle Corporation</w:t>
            </w:r>
          </w:p>
        </w:tc>
        <w:tc>
          <w:tcPr>
            <w:tcW w:w="3117" w:type="dxa"/>
          </w:tcPr>
          <w:p w14:paraId="2041E6B8" w14:textId="02643EA8" w:rsidR="00E71A5B" w:rsidRDefault="00E71A5B" w:rsidP="00E71A5B">
            <w:r>
              <w:t>E</w:t>
            </w:r>
            <w:r w:rsidRPr="00E71A5B">
              <w:t>nterprise software products, such as enterprise resource planning (ERP) software, human capital management (HCM) software, customer relationship management (CRM) software (also known as customer experience), enterprise performance management (EPM) software, and supply chain management (SCM) software, are sold by the company.</w:t>
            </w:r>
          </w:p>
        </w:tc>
        <w:tc>
          <w:tcPr>
            <w:tcW w:w="3117" w:type="dxa"/>
          </w:tcPr>
          <w:p w14:paraId="1B3CE5C8" w14:textId="220C9648" w:rsidR="00E71A5B" w:rsidRDefault="00113D55" w:rsidP="00E71A5B">
            <w:r>
              <w:t xml:space="preserve">Oracle  is the most famous and leading Database Development based </w:t>
            </w:r>
            <w:r w:rsidR="00E26681">
              <w:t>company</w:t>
            </w:r>
            <w:r>
              <w:t xml:space="preserve"> .I have the skills and it is located in waterloo.</w:t>
            </w:r>
          </w:p>
        </w:tc>
      </w:tr>
      <w:tr w:rsidR="00E71A5B" w14:paraId="4767B91F" w14:textId="77777777" w:rsidTr="00CE49F6">
        <w:tc>
          <w:tcPr>
            <w:tcW w:w="3116" w:type="dxa"/>
          </w:tcPr>
          <w:p w14:paraId="029C2BC9" w14:textId="2F73E69E" w:rsidR="00E71A5B" w:rsidRDefault="00E71A5B" w:rsidP="00E71A5B">
            <w:r>
              <w:t>Shopify</w:t>
            </w:r>
          </w:p>
        </w:tc>
        <w:tc>
          <w:tcPr>
            <w:tcW w:w="3117" w:type="dxa"/>
          </w:tcPr>
          <w:p w14:paraId="3C487072" w14:textId="65C6E495" w:rsidR="00E71A5B" w:rsidRDefault="00E71A5B" w:rsidP="00E71A5B">
            <w:r w:rsidRPr="00E71A5B">
              <w:t>Shopify Inc., based in Ottawa, Ontario, is a multinational e-commerce firm founded in Canada. Its unique e-commerce platform for online retailers and retail point-of-sale systems is also called that. The Shopify platform provides a number of services to online businesses, including payment processing, marketing, shipping, and customer engagement tools.</w:t>
            </w:r>
          </w:p>
        </w:tc>
        <w:tc>
          <w:tcPr>
            <w:tcW w:w="3117" w:type="dxa"/>
          </w:tcPr>
          <w:p w14:paraId="420EA89F" w14:textId="727FBAC0" w:rsidR="00E71A5B" w:rsidRDefault="00113D55" w:rsidP="00E71A5B">
            <w:r>
              <w:t>I have ecommerce testing domain experience and it is located in waterloo.</w:t>
            </w:r>
          </w:p>
        </w:tc>
      </w:tr>
      <w:tr w:rsidR="00E71A5B" w14:paraId="73507AFD" w14:textId="77777777" w:rsidTr="00CE49F6">
        <w:tc>
          <w:tcPr>
            <w:tcW w:w="3116" w:type="dxa"/>
          </w:tcPr>
          <w:p w14:paraId="2FAB2128" w14:textId="0EBCF893" w:rsidR="00E71A5B" w:rsidRDefault="00E71A5B" w:rsidP="00E71A5B">
            <w:r>
              <w:t>ATOS Canada</w:t>
            </w:r>
          </w:p>
        </w:tc>
        <w:tc>
          <w:tcPr>
            <w:tcW w:w="3117" w:type="dxa"/>
          </w:tcPr>
          <w:p w14:paraId="5323CABB" w14:textId="598CE4B8" w:rsidR="00E71A5B" w:rsidRDefault="00E71A5B" w:rsidP="00E71A5B">
            <w:r w:rsidRPr="00E71A5B">
              <w:t xml:space="preserve">Atos is an international information technology (IT) service and consultancy company based in </w:t>
            </w:r>
            <w:proofErr w:type="spellStart"/>
            <w:r w:rsidRPr="00E71A5B">
              <w:t>Bezons</w:t>
            </w:r>
            <w:proofErr w:type="spellEnd"/>
            <w:r w:rsidRPr="00E71A5B">
              <w:t>, France, with operations all over the world. Its areas of expertise include high-tech transactional services, unified communications, cloud, big data, and cybersecurity.</w:t>
            </w:r>
          </w:p>
        </w:tc>
        <w:tc>
          <w:tcPr>
            <w:tcW w:w="3117" w:type="dxa"/>
          </w:tcPr>
          <w:p w14:paraId="1F25418D" w14:textId="20C9E76A" w:rsidR="00E71A5B" w:rsidRDefault="00113D55" w:rsidP="00E71A5B">
            <w:r>
              <w:t xml:space="preserve">I have </w:t>
            </w:r>
            <w:proofErr w:type="spellStart"/>
            <w:r>
              <w:t>a</w:t>
            </w:r>
            <w:proofErr w:type="spellEnd"/>
            <w:r>
              <w:t xml:space="preserve"> experience in the software development filed .ATOS is leading company in software development company and its located in Toronto.</w:t>
            </w:r>
          </w:p>
        </w:tc>
      </w:tr>
    </w:tbl>
    <w:p w14:paraId="0B44709B" w14:textId="77777777" w:rsidR="00F1544D" w:rsidRDefault="00F1544D" w:rsidP="00A70F87">
      <w:pPr>
        <w:pStyle w:val="H2"/>
      </w:pPr>
    </w:p>
    <w:p w14:paraId="4D9EE734" w14:textId="1B1B8EDD" w:rsidR="00A70F87" w:rsidRDefault="00A70F87" w:rsidP="00A70F87">
      <w:pPr>
        <w:pStyle w:val="H2"/>
      </w:pPr>
      <w:r w:rsidRPr="001174EB">
        <w:t>References</w:t>
      </w:r>
      <w:r>
        <w:t xml:space="preserve"> </w:t>
      </w:r>
    </w:p>
    <w:tbl>
      <w:tblPr>
        <w:tblStyle w:val="TableGrid"/>
        <w:tblW w:w="0" w:type="auto"/>
        <w:tblLook w:val="04A0" w:firstRow="1" w:lastRow="0" w:firstColumn="1" w:lastColumn="0" w:noHBand="0" w:noVBand="1"/>
      </w:tblPr>
      <w:tblGrid>
        <w:gridCol w:w="9350"/>
      </w:tblGrid>
      <w:tr w:rsidR="00A70F87" w14:paraId="2F4F492F" w14:textId="77777777" w:rsidTr="007F6778">
        <w:tc>
          <w:tcPr>
            <w:tcW w:w="9350" w:type="dxa"/>
          </w:tcPr>
          <w:p w14:paraId="64189E1D" w14:textId="25187525" w:rsidR="00A70F87" w:rsidRDefault="00E26681" w:rsidP="00113D55">
            <w:pPr>
              <w:pStyle w:val="ListParagraph"/>
              <w:numPr>
                <w:ilvl w:val="0"/>
                <w:numId w:val="46"/>
              </w:numPr>
            </w:pPr>
            <w:hyperlink r:id="rId13" w:history="1">
              <w:r w:rsidR="00113D55" w:rsidRPr="00E3768E">
                <w:rPr>
                  <w:rStyle w:val="Hyperlink"/>
                </w:rPr>
                <w:t>https://careers.google.com/locations/toronto/</w:t>
              </w:r>
            </w:hyperlink>
          </w:p>
          <w:p w14:paraId="4B9C5E8E" w14:textId="45ECD450" w:rsidR="00113D55" w:rsidRDefault="00E26681" w:rsidP="00113D55">
            <w:pPr>
              <w:pStyle w:val="ListParagraph"/>
              <w:numPr>
                <w:ilvl w:val="0"/>
                <w:numId w:val="46"/>
              </w:numPr>
            </w:pPr>
            <w:hyperlink r:id="rId14" w:history="1">
              <w:r w:rsidR="00113D55" w:rsidRPr="00E3768E">
                <w:rPr>
                  <w:rStyle w:val="Hyperlink"/>
                </w:rPr>
                <w:t>https://www.oracle.com/ca-en/corporate/careers/</w:t>
              </w:r>
            </w:hyperlink>
          </w:p>
          <w:p w14:paraId="4E18C71A" w14:textId="41F2AA68" w:rsidR="00113D55" w:rsidRDefault="00113D55" w:rsidP="00113D55">
            <w:pPr>
              <w:pStyle w:val="ListParagraph"/>
              <w:numPr>
                <w:ilvl w:val="0"/>
                <w:numId w:val="46"/>
              </w:numPr>
            </w:pPr>
            <w:r w:rsidRPr="00113D55">
              <w:t>https://jobs.atos.net/go/Jobs-in-Canada/3685001/</w:t>
            </w:r>
          </w:p>
          <w:p w14:paraId="1F76B1C7" w14:textId="77777777" w:rsidR="00A70F87" w:rsidRDefault="00A70F87" w:rsidP="007F6778"/>
          <w:p w14:paraId="278EE0B5" w14:textId="77777777" w:rsidR="00A70F87" w:rsidRDefault="00A70F87" w:rsidP="007F6778"/>
        </w:tc>
      </w:tr>
    </w:tbl>
    <w:p w14:paraId="6C7536C7" w14:textId="40B7020E" w:rsidR="0036610F" w:rsidRDefault="0036610F" w:rsidP="00E64999">
      <w:pPr>
        <w:pStyle w:val="TopicTitle"/>
      </w:pPr>
      <w:r>
        <w:t xml:space="preserve">Module 6: My Informational Interview </w:t>
      </w:r>
    </w:p>
    <w:p w14:paraId="32B477F8" w14:textId="77777777" w:rsidR="00E64999" w:rsidRPr="00E64999" w:rsidRDefault="00E64999" w:rsidP="00E64999">
      <w:pPr>
        <w:pStyle w:val="H2"/>
      </w:pPr>
      <w:r w:rsidRPr="00E64999">
        <w:t>My Informational Interview</w:t>
      </w:r>
    </w:p>
    <w:p w14:paraId="506B3BC9" w14:textId="77777777" w:rsidR="00E64999" w:rsidRPr="00E64999" w:rsidRDefault="00E64999" w:rsidP="00E64999">
      <w:pPr>
        <w:pStyle w:val="H3"/>
      </w:pPr>
      <w:r w:rsidRPr="00E64999">
        <w:t xml:space="preserve">Assessment Instructions </w:t>
      </w:r>
    </w:p>
    <w:p w14:paraId="3CE16DEE" w14:textId="77777777" w:rsidR="00E64999" w:rsidRPr="00E64999" w:rsidRDefault="00E64999" w:rsidP="00E64999">
      <w:r w:rsidRPr="00E64999">
        <w:t xml:space="preserve">You will conduct an informational interview with someone from your personal network.  This meeting can be done virtually or in person.  </w:t>
      </w:r>
    </w:p>
    <w:p w14:paraId="2F430A1F" w14:textId="77777777" w:rsidR="00E64999" w:rsidRPr="00E64999" w:rsidRDefault="00E64999" w:rsidP="00E64999">
      <w:r w:rsidRPr="00E64999">
        <w:t>This assignment will be due at the end of module 7 and is broken down into three parts.</w:t>
      </w:r>
    </w:p>
    <w:p w14:paraId="39E805C1" w14:textId="77777777" w:rsidR="00E64999" w:rsidRPr="00E64999" w:rsidRDefault="00E64999" w:rsidP="00E64999">
      <w:pPr>
        <w:pStyle w:val="ListParagraph"/>
        <w:numPr>
          <w:ilvl w:val="0"/>
          <w:numId w:val="45"/>
        </w:numPr>
      </w:pPr>
      <w:r w:rsidRPr="00E64999">
        <w:t xml:space="preserve">Selecting someone to conduct the informational interview with. </w:t>
      </w:r>
    </w:p>
    <w:p w14:paraId="15318353" w14:textId="3F97F43B" w:rsidR="00E64999" w:rsidRPr="00E64999" w:rsidRDefault="00E64999" w:rsidP="00E64999">
      <w:pPr>
        <w:pStyle w:val="ListParagraph"/>
        <w:numPr>
          <w:ilvl w:val="0"/>
          <w:numId w:val="45"/>
        </w:numPr>
      </w:pPr>
      <w:r w:rsidRPr="00E64999">
        <w:t xml:space="preserve">Planning your </w:t>
      </w:r>
      <w:r w:rsidR="0086258D" w:rsidRPr="00E64999">
        <w:t>questions using</w:t>
      </w:r>
      <w:r w:rsidRPr="00E64999">
        <w:t xml:space="preserve"> the four quadrant method of informational interviewing</w:t>
      </w:r>
    </w:p>
    <w:p w14:paraId="2787C233" w14:textId="77777777" w:rsidR="00E64999" w:rsidRPr="00E64999" w:rsidRDefault="00E64999" w:rsidP="00E64999">
      <w:pPr>
        <w:pStyle w:val="ListParagraph"/>
        <w:numPr>
          <w:ilvl w:val="0"/>
          <w:numId w:val="45"/>
        </w:numPr>
      </w:pPr>
      <w:r w:rsidRPr="00E64999">
        <w:t xml:space="preserve">Summarizing the results of the meeting. </w:t>
      </w:r>
    </w:p>
    <w:p w14:paraId="7915B93D" w14:textId="72267C0C" w:rsidR="00E64999" w:rsidRPr="00E64999" w:rsidRDefault="00E64999" w:rsidP="00E64999">
      <w:r w:rsidRPr="00E64999">
        <w:rPr>
          <w:b/>
          <w:i/>
        </w:rPr>
        <w:t>Part 1:</w:t>
      </w:r>
      <w:r w:rsidRPr="00E64999">
        <w:t xml:space="preserve">  First plan out who you are going to conduct the informational interview with.  You may select s</w:t>
      </w:r>
      <w:r>
        <w:t>o</w:t>
      </w:r>
      <w:r w:rsidRPr="00E64999">
        <w:t xml:space="preserve">meone in your personal network as long as the person selected is related to your career interest.  </w:t>
      </w:r>
    </w:p>
    <w:tbl>
      <w:tblPr>
        <w:tblStyle w:val="TableGrid"/>
        <w:tblW w:w="9355" w:type="dxa"/>
        <w:tblLook w:val="04A0" w:firstRow="1" w:lastRow="0" w:firstColumn="1" w:lastColumn="0" w:noHBand="0" w:noVBand="1"/>
      </w:tblPr>
      <w:tblGrid>
        <w:gridCol w:w="2695"/>
        <w:gridCol w:w="2700"/>
        <w:gridCol w:w="3960"/>
      </w:tblGrid>
      <w:tr w:rsidR="00E64999" w:rsidRPr="00E64999" w14:paraId="34A5B520" w14:textId="77777777" w:rsidTr="001174EB">
        <w:tc>
          <w:tcPr>
            <w:tcW w:w="2695" w:type="dxa"/>
          </w:tcPr>
          <w:p w14:paraId="5C4F6B7B" w14:textId="4971CB4D" w:rsidR="00E64999" w:rsidRPr="00E64999" w:rsidRDefault="00E64999" w:rsidP="001174EB">
            <w:r w:rsidRPr="00E64999">
              <w:t xml:space="preserve"> Name/Title </w:t>
            </w:r>
          </w:p>
        </w:tc>
        <w:tc>
          <w:tcPr>
            <w:tcW w:w="2700" w:type="dxa"/>
          </w:tcPr>
          <w:p w14:paraId="6DDB3D79" w14:textId="77777777" w:rsidR="00E64999" w:rsidRPr="00E64999" w:rsidRDefault="00E64999" w:rsidP="001174EB">
            <w:r w:rsidRPr="00E64999">
              <w:t>Company</w:t>
            </w:r>
          </w:p>
        </w:tc>
        <w:tc>
          <w:tcPr>
            <w:tcW w:w="3960" w:type="dxa"/>
          </w:tcPr>
          <w:p w14:paraId="0ED24B76" w14:textId="77777777" w:rsidR="00E64999" w:rsidRPr="00E64999" w:rsidRDefault="00E64999" w:rsidP="001174EB">
            <w:r w:rsidRPr="00E64999">
              <w:t>How do you know this person or how did you meet this person?</w:t>
            </w:r>
          </w:p>
        </w:tc>
      </w:tr>
      <w:tr w:rsidR="00E64999" w:rsidRPr="00E64999" w14:paraId="6873F2C6" w14:textId="77777777" w:rsidTr="001174EB">
        <w:tc>
          <w:tcPr>
            <w:tcW w:w="2695" w:type="dxa"/>
          </w:tcPr>
          <w:p w14:paraId="54225C7F" w14:textId="74E4AB1B" w:rsidR="00E64999" w:rsidRPr="00E64999" w:rsidRDefault="00113D55" w:rsidP="00113D55">
            <w:proofErr w:type="spellStart"/>
            <w:r>
              <w:t>Lokesh</w:t>
            </w:r>
            <w:proofErr w:type="spellEnd"/>
            <w:r>
              <w:t xml:space="preserve"> Jaliminche</w:t>
            </w:r>
          </w:p>
          <w:p w14:paraId="4543661A" w14:textId="77777777" w:rsidR="00E64999" w:rsidRPr="00E64999" w:rsidRDefault="00E64999" w:rsidP="001174EB"/>
        </w:tc>
        <w:tc>
          <w:tcPr>
            <w:tcW w:w="2700" w:type="dxa"/>
          </w:tcPr>
          <w:p w14:paraId="45B0D7D9" w14:textId="5E5CFFFF" w:rsidR="00E64999" w:rsidRPr="00E64999" w:rsidRDefault="00E26681" w:rsidP="001174EB">
            <w:r>
              <w:t>Seagate</w:t>
            </w:r>
            <w:r w:rsidR="00733D66">
              <w:t xml:space="preserve"> Corporation</w:t>
            </w:r>
          </w:p>
        </w:tc>
        <w:tc>
          <w:tcPr>
            <w:tcW w:w="3960" w:type="dxa"/>
          </w:tcPr>
          <w:p w14:paraId="2C5588F5" w14:textId="7D43DBBA" w:rsidR="00E64999" w:rsidRPr="00E64999" w:rsidRDefault="00733D66" w:rsidP="001174EB">
            <w:r>
              <w:t>He is working as Team Lead. He is my cousin.</w:t>
            </w:r>
          </w:p>
        </w:tc>
      </w:tr>
      <w:tr w:rsidR="00E64999" w:rsidRPr="00E64999" w14:paraId="747AE552" w14:textId="77777777" w:rsidTr="001174EB">
        <w:tc>
          <w:tcPr>
            <w:tcW w:w="9355" w:type="dxa"/>
            <w:gridSpan w:val="3"/>
          </w:tcPr>
          <w:p w14:paraId="4335729E" w14:textId="77777777" w:rsidR="00E64999" w:rsidRPr="00E64999" w:rsidRDefault="00E64999" w:rsidP="001174EB">
            <w:r w:rsidRPr="00E64999">
              <w:t xml:space="preserve">Why did you select this person to conduct the informational Interview? </w:t>
            </w:r>
          </w:p>
        </w:tc>
      </w:tr>
      <w:tr w:rsidR="00E64999" w:rsidRPr="00E64999" w14:paraId="7E4372B7" w14:textId="77777777" w:rsidTr="001174EB">
        <w:tc>
          <w:tcPr>
            <w:tcW w:w="9355" w:type="dxa"/>
            <w:gridSpan w:val="3"/>
          </w:tcPr>
          <w:p w14:paraId="29BC7766" w14:textId="214C6F62" w:rsidR="00E64999" w:rsidRPr="00E64999" w:rsidRDefault="00733D66" w:rsidP="001174EB">
            <w:proofErr w:type="spellStart"/>
            <w:r>
              <w:t>Lokesh</w:t>
            </w:r>
            <w:proofErr w:type="spellEnd"/>
            <w:r>
              <w:t xml:space="preserve"> have a 10 + years of experience in software development industry experience and he is excellent in coding </w:t>
            </w:r>
            <w:r w:rsidR="00E26681">
              <w:t>part. I</w:t>
            </w:r>
            <w:r>
              <w:t xml:space="preserve"> told him I will prepare for the interviews and h</w:t>
            </w:r>
            <w:r w:rsidR="00E26681">
              <w:t xml:space="preserve">e was </w:t>
            </w:r>
            <w:proofErr w:type="spellStart"/>
            <w:r w:rsidR="00E26681">
              <w:t>redy</w:t>
            </w:r>
            <w:proofErr w:type="spellEnd"/>
            <w:r w:rsidR="00E26681">
              <w:t xml:space="preserve"> to take</w:t>
            </w:r>
            <w:r>
              <w:t xml:space="preserve"> interview.</w:t>
            </w:r>
          </w:p>
          <w:p w14:paraId="3E3D3A3A" w14:textId="77777777" w:rsidR="00E64999" w:rsidRPr="00E64999" w:rsidRDefault="00E64999" w:rsidP="001174EB"/>
          <w:p w14:paraId="4DEFA96C" w14:textId="77777777" w:rsidR="00E64999" w:rsidRPr="00E64999" w:rsidRDefault="00E64999" w:rsidP="001174EB"/>
        </w:tc>
      </w:tr>
    </w:tbl>
    <w:p w14:paraId="7544A603" w14:textId="77777777" w:rsidR="00E64999" w:rsidRPr="00E64999" w:rsidRDefault="00E64999" w:rsidP="00E64999">
      <w:r w:rsidRPr="00E64999">
        <w:rPr>
          <w:b/>
          <w:i/>
        </w:rPr>
        <w:t>Part two:</w:t>
      </w:r>
      <w:r w:rsidRPr="00E64999">
        <w:t xml:space="preserve"> Plan out the questions you will ask the person you have selected. You must use the four quadrant method of informational interviewing to draft out your questions.  Aim for 2 to 3 questions for each category</w:t>
      </w:r>
    </w:p>
    <w:tbl>
      <w:tblPr>
        <w:tblStyle w:val="TableGrid"/>
        <w:tblW w:w="9355" w:type="dxa"/>
        <w:tblLook w:val="04A0" w:firstRow="1" w:lastRow="0" w:firstColumn="1" w:lastColumn="0" w:noHBand="0" w:noVBand="1"/>
      </w:tblPr>
      <w:tblGrid>
        <w:gridCol w:w="9355"/>
      </w:tblGrid>
      <w:tr w:rsidR="00E64999" w:rsidRPr="00E64999" w14:paraId="0581DA09" w14:textId="77777777" w:rsidTr="001174EB">
        <w:tc>
          <w:tcPr>
            <w:tcW w:w="9355" w:type="dxa"/>
          </w:tcPr>
          <w:p w14:paraId="65A1A69E" w14:textId="77777777" w:rsidR="00E64999" w:rsidRPr="00E64999" w:rsidRDefault="00E64999" w:rsidP="001174EB">
            <w:r w:rsidRPr="00E64999">
              <w:t xml:space="preserve">Identify the list of questions you chose to ask this person. Why did you select these questions? </w:t>
            </w:r>
          </w:p>
        </w:tc>
      </w:tr>
      <w:tr w:rsidR="00E64999" w:rsidRPr="00E64999" w14:paraId="381B3FDF" w14:textId="77777777" w:rsidTr="001174EB">
        <w:tc>
          <w:tcPr>
            <w:tcW w:w="9355" w:type="dxa"/>
          </w:tcPr>
          <w:p w14:paraId="61964E8E" w14:textId="77777777" w:rsidR="00E64999" w:rsidRPr="00E64999" w:rsidRDefault="00E64999" w:rsidP="001174EB"/>
          <w:p w14:paraId="5E507BC5" w14:textId="77777777" w:rsidR="00E64999" w:rsidRPr="00E64999" w:rsidRDefault="00E64999" w:rsidP="001174EB">
            <w:r w:rsidRPr="00E64999">
              <w:t>Questions related to the person</w:t>
            </w:r>
          </w:p>
          <w:p w14:paraId="110B663F" w14:textId="77777777" w:rsidR="00733D66" w:rsidRPr="00733D66" w:rsidRDefault="00E64999" w:rsidP="001174EB">
            <w:r w:rsidRPr="00E64999">
              <w:t>1.</w:t>
            </w:r>
            <w:r w:rsidR="00733D66">
              <w:rPr>
                <w:rFonts w:ascii="Arial" w:hAnsi="Arial" w:cs="Arial"/>
                <w:color w:val="202124"/>
                <w:shd w:val="clear" w:color="auto" w:fill="FFFFFF"/>
              </w:rPr>
              <w:t xml:space="preserve"> </w:t>
            </w:r>
            <w:r w:rsidR="00733D66" w:rsidRPr="00733D66">
              <w:t>Why Did You Decide to Become a Software Engineer?</w:t>
            </w:r>
          </w:p>
          <w:p w14:paraId="6CF97DA2" w14:textId="327C33A1" w:rsidR="00733D66" w:rsidRPr="00E64999" w:rsidRDefault="00E64999" w:rsidP="00733D66">
            <w:pPr>
              <w:numPr>
                <w:ilvl w:val="0"/>
                <w:numId w:val="47"/>
              </w:numPr>
              <w:shd w:val="clear" w:color="auto" w:fill="FFFFFF"/>
              <w:spacing w:after="60"/>
              <w:ind w:left="0"/>
            </w:pPr>
            <w:r w:rsidRPr="00E64999">
              <w:t>2.</w:t>
            </w:r>
            <w:r w:rsidR="00733D66" w:rsidRPr="00733D66">
              <w:t xml:space="preserve"> Why Did You Choose a Career in Software Development?</w:t>
            </w:r>
          </w:p>
          <w:p w14:paraId="457C49E7" w14:textId="4C2C005A" w:rsidR="00733D66" w:rsidRPr="00733D66" w:rsidRDefault="00E64999" w:rsidP="00733D66">
            <w:pPr>
              <w:numPr>
                <w:ilvl w:val="0"/>
                <w:numId w:val="48"/>
              </w:numPr>
              <w:shd w:val="clear" w:color="auto" w:fill="FFFFFF"/>
              <w:spacing w:after="60"/>
              <w:ind w:left="0"/>
            </w:pPr>
            <w:r w:rsidRPr="00E64999">
              <w:t>3.</w:t>
            </w:r>
            <w:r w:rsidR="00733D66" w:rsidRPr="00733D66">
              <w:t xml:space="preserve"> Tell Me About a Software Development Project You Completed Successfully.</w:t>
            </w:r>
          </w:p>
          <w:p w14:paraId="552DE47D" w14:textId="77777777" w:rsidR="00E64999" w:rsidRPr="00E64999" w:rsidRDefault="00E64999" w:rsidP="001174EB"/>
          <w:p w14:paraId="5CA37517" w14:textId="77777777" w:rsidR="00E64999" w:rsidRPr="00E64999" w:rsidRDefault="00E64999" w:rsidP="001174EB"/>
          <w:p w14:paraId="05CFD07F" w14:textId="77777777" w:rsidR="00E64999" w:rsidRPr="00E64999" w:rsidRDefault="00E64999" w:rsidP="001174EB">
            <w:r w:rsidRPr="00E64999">
              <w:t>Questions related to the company</w:t>
            </w:r>
          </w:p>
          <w:p w14:paraId="107E4326" w14:textId="1252B702" w:rsidR="00E64999" w:rsidRPr="00E64999" w:rsidRDefault="00E64999" w:rsidP="001174EB">
            <w:r w:rsidRPr="00E64999">
              <w:t>1.</w:t>
            </w:r>
            <w:r w:rsidR="00733D66">
              <w:t>Why you want to join this company?</w:t>
            </w:r>
          </w:p>
          <w:p w14:paraId="56E2C652" w14:textId="7FAE9B98" w:rsidR="00E64999" w:rsidRPr="00E64999" w:rsidRDefault="00E64999" w:rsidP="001174EB">
            <w:r w:rsidRPr="00E64999">
              <w:t>2.</w:t>
            </w:r>
            <w:r w:rsidR="00733D66">
              <w:t>What skills make you to apply in this company?</w:t>
            </w:r>
          </w:p>
          <w:p w14:paraId="54DF167F" w14:textId="75E97894" w:rsidR="00E64999" w:rsidRPr="00E64999" w:rsidRDefault="00E64999" w:rsidP="001174EB">
            <w:r w:rsidRPr="00E64999">
              <w:lastRenderedPageBreak/>
              <w:t>3.</w:t>
            </w:r>
            <w:r w:rsidR="00733D66">
              <w:t xml:space="preserve">Tell me something about this company </w:t>
            </w:r>
          </w:p>
          <w:p w14:paraId="0D6EF6C2" w14:textId="77777777" w:rsidR="00E64999" w:rsidRPr="00E64999" w:rsidRDefault="00E64999" w:rsidP="001174EB"/>
          <w:p w14:paraId="74FD242D" w14:textId="77777777" w:rsidR="00E64999" w:rsidRPr="00E64999" w:rsidRDefault="00E64999" w:rsidP="001174EB">
            <w:r w:rsidRPr="00E64999">
              <w:t>Questions related to the industry</w:t>
            </w:r>
          </w:p>
          <w:p w14:paraId="2E61B8ED" w14:textId="7AC1C815" w:rsidR="00E64999" w:rsidRPr="00E64999" w:rsidRDefault="00E64999" w:rsidP="001174EB">
            <w:r w:rsidRPr="00E64999">
              <w:t>1.</w:t>
            </w:r>
            <w:r w:rsidR="00733D66">
              <w:rPr>
                <w:rFonts w:ascii="Arial" w:hAnsi="Arial" w:cs="Arial"/>
                <w:color w:val="202124"/>
                <w:shd w:val="clear" w:color="auto" w:fill="FFFFFF"/>
              </w:rPr>
              <w:t xml:space="preserve"> Which methodology are you most familiar with?</w:t>
            </w:r>
          </w:p>
          <w:p w14:paraId="76002932" w14:textId="19F9622C" w:rsidR="00E64999" w:rsidRPr="00E64999" w:rsidRDefault="00E64999" w:rsidP="001174EB">
            <w:r w:rsidRPr="00E64999">
              <w:t>2.</w:t>
            </w:r>
            <w:r w:rsidR="00733D66">
              <w:rPr>
                <w:rFonts w:ascii="Arial" w:hAnsi="Arial" w:cs="Arial"/>
                <w:color w:val="202124"/>
                <w:shd w:val="clear" w:color="auto" w:fill="FFFFFF"/>
              </w:rPr>
              <w:t xml:space="preserve"> Why do you want to join our company?</w:t>
            </w:r>
          </w:p>
          <w:p w14:paraId="7F395FD7" w14:textId="6CB2E082" w:rsidR="00E64999" w:rsidRPr="00E64999" w:rsidRDefault="00E64999" w:rsidP="001174EB">
            <w:r w:rsidRPr="00E64999">
              <w:t>3.</w:t>
            </w:r>
            <w:r w:rsidR="00F65B67">
              <w:t xml:space="preserve"> In which languages you are proficient </w:t>
            </w:r>
            <w:bookmarkStart w:id="0" w:name="_GoBack"/>
            <w:bookmarkEnd w:id="0"/>
            <w:r w:rsidR="00E26681">
              <w:t>in?</w:t>
            </w:r>
          </w:p>
          <w:p w14:paraId="571EC4E6" w14:textId="77777777" w:rsidR="00E64999" w:rsidRPr="00E64999" w:rsidRDefault="00E64999" w:rsidP="001174EB"/>
          <w:p w14:paraId="527486E4" w14:textId="77777777" w:rsidR="00E64999" w:rsidRPr="00E64999" w:rsidRDefault="00E64999" w:rsidP="001174EB">
            <w:r w:rsidRPr="00E64999">
              <w:t>Questions related to next steps or advice</w:t>
            </w:r>
          </w:p>
          <w:p w14:paraId="5B67C2C6" w14:textId="570B6DCC" w:rsidR="00E64999" w:rsidRPr="00E64999" w:rsidRDefault="00E64999" w:rsidP="001174EB">
            <w:r w:rsidRPr="00E64999">
              <w:t>1.</w:t>
            </w:r>
            <w:r w:rsidR="00F65B67">
              <w:t>Explain me about the functional programming.</w:t>
            </w:r>
          </w:p>
          <w:p w14:paraId="36A81FFD" w14:textId="3ED57B38" w:rsidR="00E64999" w:rsidRPr="00E64999" w:rsidRDefault="00E64999" w:rsidP="001174EB">
            <w:r w:rsidRPr="00E64999">
              <w:t>2.</w:t>
            </w:r>
            <w:r w:rsidR="00F65B67">
              <w:t>Explain me about the cloud infrastructure.</w:t>
            </w:r>
          </w:p>
          <w:p w14:paraId="51D36EF0" w14:textId="3753BC3D" w:rsidR="00F65B67" w:rsidRPr="00F65B67" w:rsidRDefault="00E64999" w:rsidP="00F65B67">
            <w:pPr>
              <w:numPr>
                <w:ilvl w:val="0"/>
                <w:numId w:val="49"/>
              </w:numPr>
              <w:shd w:val="clear" w:color="auto" w:fill="FFFFFF"/>
              <w:spacing w:after="60"/>
              <w:ind w:left="0"/>
              <w:rPr>
                <w:rFonts w:ascii="Arial" w:eastAsia="Times New Roman" w:hAnsi="Arial" w:cs="Arial"/>
                <w:color w:val="202124"/>
                <w:sz w:val="24"/>
                <w:szCs w:val="24"/>
              </w:rPr>
            </w:pPr>
            <w:r w:rsidRPr="00E64999">
              <w:t>3.</w:t>
            </w:r>
            <w:r w:rsidR="00F65B67">
              <w:rPr>
                <w:rFonts w:ascii="Arial" w:hAnsi="Arial" w:cs="Arial"/>
                <w:color w:val="202124"/>
              </w:rPr>
              <w:t xml:space="preserve"> </w:t>
            </w:r>
            <w:r w:rsidR="00F65B67" w:rsidRPr="00F65B67">
              <w:t>How do you deal with bugs while programming?</w:t>
            </w:r>
          </w:p>
          <w:p w14:paraId="2ED1AC89" w14:textId="25D70CB4" w:rsidR="00E64999" w:rsidRPr="00E64999" w:rsidRDefault="00E64999" w:rsidP="001174EB"/>
          <w:p w14:paraId="3CD4D9B6" w14:textId="77777777" w:rsidR="00E64999" w:rsidRPr="00E64999" w:rsidRDefault="00E64999" w:rsidP="001174EB"/>
          <w:p w14:paraId="4CB10211" w14:textId="77777777" w:rsidR="00E64999" w:rsidRPr="00E64999" w:rsidRDefault="00E64999" w:rsidP="001174EB"/>
          <w:p w14:paraId="3DA9360B" w14:textId="77777777" w:rsidR="00E64999" w:rsidRPr="00E64999" w:rsidRDefault="00E64999" w:rsidP="001174EB"/>
          <w:p w14:paraId="1F8B251B" w14:textId="77777777" w:rsidR="00E64999" w:rsidRPr="00E64999" w:rsidRDefault="00E64999" w:rsidP="001174EB"/>
        </w:tc>
      </w:tr>
    </w:tbl>
    <w:p w14:paraId="02806474" w14:textId="77777777" w:rsidR="00E64999" w:rsidRPr="00E64999" w:rsidRDefault="00E64999" w:rsidP="00E64999">
      <w:r w:rsidRPr="00E64999">
        <w:rPr>
          <w:b/>
          <w:i/>
        </w:rPr>
        <w:lastRenderedPageBreak/>
        <w:t>Part three:</w:t>
      </w:r>
      <w:r w:rsidRPr="00E64999">
        <w:t xml:space="preserve"> summarize the results of your meeting by answering the following questions.  </w:t>
      </w:r>
    </w:p>
    <w:tbl>
      <w:tblPr>
        <w:tblStyle w:val="TableGrid"/>
        <w:tblW w:w="9355" w:type="dxa"/>
        <w:tblLook w:val="04A0" w:firstRow="1" w:lastRow="0" w:firstColumn="1" w:lastColumn="0" w:noHBand="0" w:noVBand="1"/>
      </w:tblPr>
      <w:tblGrid>
        <w:gridCol w:w="4677"/>
        <w:gridCol w:w="4678"/>
      </w:tblGrid>
      <w:tr w:rsidR="00E64999" w:rsidRPr="00E64999" w14:paraId="4743160C" w14:textId="77777777" w:rsidTr="001174EB">
        <w:tc>
          <w:tcPr>
            <w:tcW w:w="9355" w:type="dxa"/>
            <w:gridSpan w:val="2"/>
          </w:tcPr>
          <w:p w14:paraId="129A5F34" w14:textId="77777777" w:rsidR="00E64999" w:rsidRPr="00E64999" w:rsidRDefault="00E64999" w:rsidP="001174EB">
            <w:r w:rsidRPr="00E64999">
              <w:t xml:space="preserve">What did you learn from the questions you asked that you can apply to your future career?  </w:t>
            </w:r>
          </w:p>
        </w:tc>
      </w:tr>
      <w:tr w:rsidR="00E64999" w:rsidRPr="00E64999" w14:paraId="08419E89" w14:textId="77777777" w:rsidTr="001174EB">
        <w:tc>
          <w:tcPr>
            <w:tcW w:w="9355" w:type="dxa"/>
            <w:gridSpan w:val="2"/>
          </w:tcPr>
          <w:p w14:paraId="57462766" w14:textId="77777777" w:rsidR="00F65B67" w:rsidRDefault="00F65B67" w:rsidP="001174EB">
            <w:r>
              <w:t>Three things I have leaned</w:t>
            </w:r>
          </w:p>
          <w:p w14:paraId="63A88507" w14:textId="77777777" w:rsidR="00F65B67" w:rsidRDefault="00F65B67" w:rsidP="00F65B67">
            <w:pPr>
              <w:pStyle w:val="ListParagraph"/>
              <w:numPr>
                <w:ilvl w:val="0"/>
                <w:numId w:val="50"/>
              </w:numPr>
            </w:pPr>
            <w:r>
              <w:t>Mention relevant talents for the position you're interviewing for.</w:t>
            </w:r>
          </w:p>
          <w:p w14:paraId="53043FEC" w14:textId="77777777" w:rsidR="00F65B67" w:rsidRDefault="00F65B67" w:rsidP="00F65B67">
            <w:pPr>
              <w:pStyle w:val="ListParagraph"/>
              <w:numPr>
                <w:ilvl w:val="0"/>
                <w:numId w:val="50"/>
              </w:numPr>
            </w:pPr>
            <w:r>
              <w:t>Talk about the new professional and personal abilities you've acquired.</w:t>
            </w:r>
          </w:p>
          <w:p w14:paraId="65152D87" w14:textId="5AD06277" w:rsidR="00F65B67" w:rsidRDefault="00F65B67" w:rsidP="00F65B67">
            <w:pPr>
              <w:pStyle w:val="ListParagraph"/>
              <w:numPr>
                <w:ilvl w:val="0"/>
                <w:numId w:val="50"/>
              </w:numPr>
            </w:pPr>
            <w:r>
              <w:t>Any unfavorable experiences can be turned into beneficial ones.</w:t>
            </w:r>
          </w:p>
          <w:p w14:paraId="73B1B820" w14:textId="78808A5A" w:rsidR="00E64999" w:rsidRDefault="00F65B67" w:rsidP="00F65B67">
            <w:r>
              <w:t xml:space="preserve">Align your response to the company's values. </w:t>
            </w:r>
          </w:p>
          <w:p w14:paraId="7C888E40" w14:textId="77777777" w:rsidR="00F65B67" w:rsidRPr="00E64999" w:rsidRDefault="00F65B67" w:rsidP="001174EB"/>
          <w:p w14:paraId="03F1A7CD" w14:textId="77777777" w:rsidR="00E64999" w:rsidRPr="00E64999" w:rsidRDefault="00E64999" w:rsidP="001174EB"/>
          <w:p w14:paraId="68BF26D5" w14:textId="77777777" w:rsidR="00E64999" w:rsidRPr="00E64999" w:rsidRDefault="00E64999" w:rsidP="001174EB"/>
        </w:tc>
      </w:tr>
      <w:tr w:rsidR="00E64999" w:rsidRPr="00E64999" w14:paraId="23A42A50" w14:textId="77777777" w:rsidTr="001174EB">
        <w:tc>
          <w:tcPr>
            <w:tcW w:w="4677" w:type="dxa"/>
          </w:tcPr>
          <w:p w14:paraId="586BA97C" w14:textId="77777777" w:rsidR="00E64999" w:rsidRPr="00E64999" w:rsidRDefault="00E64999" w:rsidP="001174EB">
            <w:r w:rsidRPr="00E64999">
              <w:t xml:space="preserve">What career advice did the person you interview have to offer you? </w:t>
            </w:r>
          </w:p>
        </w:tc>
        <w:tc>
          <w:tcPr>
            <w:tcW w:w="4678" w:type="dxa"/>
          </w:tcPr>
          <w:p w14:paraId="3551F155" w14:textId="77777777" w:rsidR="00E64999" w:rsidRPr="00E64999" w:rsidRDefault="00E64999" w:rsidP="001174EB">
            <w:r w:rsidRPr="00E64999">
              <w:t>How will you incorporate their advice into your career?</w:t>
            </w:r>
          </w:p>
        </w:tc>
      </w:tr>
      <w:tr w:rsidR="00E64999" w14:paraId="04E66303" w14:textId="77777777" w:rsidTr="001174EB">
        <w:tc>
          <w:tcPr>
            <w:tcW w:w="4677" w:type="dxa"/>
          </w:tcPr>
          <w:p w14:paraId="6BF81022" w14:textId="77777777" w:rsidR="00E64999" w:rsidRPr="00E64999" w:rsidRDefault="00E64999" w:rsidP="001174EB"/>
          <w:p w14:paraId="268FD6B9" w14:textId="0A9540CD" w:rsidR="00E64999" w:rsidRPr="00E64999" w:rsidRDefault="00F65B67" w:rsidP="001174EB">
            <w:r>
              <w:t xml:space="preserve">The interviewer has told me to do career in software development only. He said that I have a good grip on languages but I have to improve more </w:t>
            </w:r>
          </w:p>
          <w:p w14:paraId="772D401C" w14:textId="77777777" w:rsidR="00E64999" w:rsidRPr="00E64999" w:rsidRDefault="00E64999" w:rsidP="001174EB"/>
          <w:p w14:paraId="1E016843" w14:textId="77777777" w:rsidR="00E64999" w:rsidRPr="00E64999" w:rsidRDefault="00E64999" w:rsidP="001174EB"/>
        </w:tc>
        <w:tc>
          <w:tcPr>
            <w:tcW w:w="4678" w:type="dxa"/>
          </w:tcPr>
          <w:p w14:paraId="37099002" w14:textId="2A5CF965" w:rsidR="00E64999" w:rsidRDefault="00F65B67" w:rsidP="001174EB">
            <w:r w:rsidRPr="00F65B67">
              <w:t>The finest career or employment is one in which you can put your skills to good use.</w:t>
            </w:r>
            <w:r>
              <w:t xml:space="preserve"> So I will improve my communication skills and programming skills.</w:t>
            </w:r>
          </w:p>
        </w:tc>
      </w:tr>
    </w:tbl>
    <w:p w14:paraId="5BC1A039" w14:textId="5C0C9FF4" w:rsidR="00847674" w:rsidRDefault="00847674" w:rsidP="00E64999">
      <w:pPr>
        <w:rPr>
          <w:rFonts w:asciiTheme="majorHAnsi" w:eastAsiaTheme="majorEastAsia" w:hAnsiTheme="majorHAnsi" w:cstheme="majorBidi"/>
          <w:color w:val="E87511" w:themeColor="background2"/>
          <w:sz w:val="32"/>
          <w:szCs w:val="32"/>
        </w:rPr>
      </w:pPr>
    </w:p>
    <w:sectPr w:rsidR="00847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61B26"/>
    <w:multiLevelType w:val="hybridMultilevel"/>
    <w:tmpl w:val="8DA09FF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D37357"/>
    <w:multiLevelType w:val="hybridMultilevel"/>
    <w:tmpl w:val="318AD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FB20D0"/>
    <w:multiLevelType w:val="hybridMultilevel"/>
    <w:tmpl w:val="001A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550AA"/>
    <w:multiLevelType w:val="hybridMultilevel"/>
    <w:tmpl w:val="B75C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E1FE5"/>
    <w:multiLevelType w:val="hybridMultilevel"/>
    <w:tmpl w:val="AFAA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660B8"/>
    <w:multiLevelType w:val="hybridMultilevel"/>
    <w:tmpl w:val="91142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D2441D"/>
    <w:multiLevelType w:val="hybridMultilevel"/>
    <w:tmpl w:val="9B2C691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31339"/>
    <w:multiLevelType w:val="hybridMultilevel"/>
    <w:tmpl w:val="4178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7230F"/>
    <w:multiLevelType w:val="hybridMultilevel"/>
    <w:tmpl w:val="67C211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8A090A"/>
    <w:multiLevelType w:val="hybridMultilevel"/>
    <w:tmpl w:val="DEDA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C5E68"/>
    <w:multiLevelType w:val="hybridMultilevel"/>
    <w:tmpl w:val="B4940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82F45"/>
    <w:multiLevelType w:val="hybridMultilevel"/>
    <w:tmpl w:val="3C56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AD7C6A"/>
    <w:multiLevelType w:val="hybridMultilevel"/>
    <w:tmpl w:val="9F26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B1276"/>
    <w:multiLevelType w:val="hybridMultilevel"/>
    <w:tmpl w:val="CEBED4FE"/>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4" w15:restartNumberingAfterBreak="0">
    <w:nsid w:val="2E564746"/>
    <w:multiLevelType w:val="hybridMultilevel"/>
    <w:tmpl w:val="3B52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6582F"/>
    <w:multiLevelType w:val="hybridMultilevel"/>
    <w:tmpl w:val="B5AE5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4DA41B1"/>
    <w:multiLevelType w:val="hybridMultilevel"/>
    <w:tmpl w:val="BF664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493B8A"/>
    <w:multiLevelType w:val="hybridMultilevel"/>
    <w:tmpl w:val="F88E1C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5223E0"/>
    <w:multiLevelType w:val="hybridMultilevel"/>
    <w:tmpl w:val="3AB49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4654E9"/>
    <w:multiLevelType w:val="hybridMultilevel"/>
    <w:tmpl w:val="4AB0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A20A6"/>
    <w:multiLevelType w:val="hybridMultilevel"/>
    <w:tmpl w:val="96FC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B716C"/>
    <w:multiLevelType w:val="hybridMultilevel"/>
    <w:tmpl w:val="22D0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87B03"/>
    <w:multiLevelType w:val="multilevel"/>
    <w:tmpl w:val="F568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BB3D3F"/>
    <w:multiLevelType w:val="hybridMultilevel"/>
    <w:tmpl w:val="CA4E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E5F78"/>
    <w:multiLevelType w:val="hybridMultilevel"/>
    <w:tmpl w:val="8312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F95E74"/>
    <w:multiLevelType w:val="hybridMultilevel"/>
    <w:tmpl w:val="FA04F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8D34D9"/>
    <w:multiLevelType w:val="hybridMultilevel"/>
    <w:tmpl w:val="3D2E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6774A3"/>
    <w:multiLevelType w:val="multilevel"/>
    <w:tmpl w:val="B246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AB36A5"/>
    <w:multiLevelType w:val="hybridMultilevel"/>
    <w:tmpl w:val="11B4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052DDC"/>
    <w:multiLevelType w:val="hybridMultilevel"/>
    <w:tmpl w:val="050AA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B7A3129"/>
    <w:multiLevelType w:val="hybridMultilevel"/>
    <w:tmpl w:val="3F9A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CB31FC"/>
    <w:multiLevelType w:val="hybridMultilevel"/>
    <w:tmpl w:val="83E8F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6D549C"/>
    <w:multiLevelType w:val="hybridMultilevel"/>
    <w:tmpl w:val="0BEEE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D140CB"/>
    <w:multiLevelType w:val="hybridMultilevel"/>
    <w:tmpl w:val="D2D8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AF22F0"/>
    <w:multiLevelType w:val="hybridMultilevel"/>
    <w:tmpl w:val="F56E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DC58A0"/>
    <w:multiLevelType w:val="hybridMultilevel"/>
    <w:tmpl w:val="5BFC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C330B2"/>
    <w:multiLevelType w:val="hybridMultilevel"/>
    <w:tmpl w:val="A3767C5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ACD0B2A"/>
    <w:multiLevelType w:val="hybridMultilevel"/>
    <w:tmpl w:val="183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F96EEE"/>
    <w:multiLevelType w:val="hybridMultilevel"/>
    <w:tmpl w:val="F690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184DCE"/>
    <w:multiLevelType w:val="hybridMultilevel"/>
    <w:tmpl w:val="30102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AC6F8F"/>
    <w:multiLevelType w:val="hybridMultilevel"/>
    <w:tmpl w:val="FD986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EA14CD"/>
    <w:multiLevelType w:val="hybridMultilevel"/>
    <w:tmpl w:val="6FEE9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F815A0"/>
    <w:multiLevelType w:val="multilevel"/>
    <w:tmpl w:val="9C48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4759ED"/>
    <w:multiLevelType w:val="hybridMultilevel"/>
    <w:tmpl w:val="2A347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210DA9"/>
    <w:multiLevelType w:val="hybridMultilevel"/>
    <w:tmpl w:val="80A26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AB0559"/>
    <w:multiLevelType w:val="hybridMultilevel"/>
    <w:tmpl w:val="B8B80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E8508A5"/>
    <w:multiLevelType w:val="hybridMultilevel"/>
    <w:tmpl w:val="8888473C"/>
    <w:lvl w:ilvl="0" w:tplc="6EA2A0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B66A15"/>
    <w:multiLevelType w:val="hybridMultilevel"/>
    <w:tmpl w:val="D898B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B51CCC"/>
    <w:multiLevelType w:val="hybridMultilevel"/>
    <w:tmpl w:val="EC3692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7FFE7DC3"/>
    <w:multiLevelType w:val="hybridMultilevel"/>
    <w:tmpl w:val="0A04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0"/>
  </w:num>
  <w:num w:numId="3">
    <w:abstractNumId w:val="8"/>
  </w:num>
  <w:num w:numId="4">
    <w:abstractNumId w:val="15"/>
  </w:num>
  <w:num w:numId="5">
    <w:abstractNumId w:val="11"/>
  </w:num>
  <w:num w:numId="6">
    <w:abstractNumId w:val="30"/>
  </w:num>
  <w:num w:numId="7">
    <w:abstractNumId w:val="49"/>
  </w:num>
  <w:num w:numId="8">
    <w:abstractNumId w:val="19"/>
  </w:num>
  <w:num w:numId="9">
    <w:abstractNumId w:val="7"/>
  </w:num>
  <w:num w:numId="10">
    <w:abstractNumId w:val="28"/>
  </w:num>
  <w:num w:numId="11">
    <w:abstractNumId w:val="47"/>
  </w:num>
  <w:num w:numId="12">
    <w:abstractNumId w:val="9"/>
  </w:num>
  <w:num w:numId="13">
    <w:abstractNumId w:val="24"/>
  </w:num>
  <w:num w:numId="14">
    <w:abstractNumId w:val="31"/>
  </w:num>
  <w:num w:numId="15">
    <w:abstractNumId w:val="32"/>
  </w:num>
  <w:num w:numId="16">
    <w:abstractNumId w:val="10"/>
  </w:num>
  <w:num w:numId="17">
    <w:abstractNumId w:val="2"/>
  </w:num>
  <w:num w:numId="18">
    <w:abstractNumId w:val="29"/>
  </w:num>
  <w:num w:numId="19">
    <w:abstractNumId w:val="45"/>
  </w:num>
  <w:num w:numId="20">
    <w:abstractNumId w:val="5"/>
  </w:num>
  <w:num w:numId="21">
    <w:abstractNumId w:val="16"/>
  </w:num>
  <w:num w:numId="22">
    <w:abstractNumId w:val="1"/>
  </w:num>
  <w:num w:numId="23">
    <w:abstractNumId w:val="44"/>
  </w:num>
  <w:num w:numId="24">
    <w:abstractNumId w:val="36"/>
  </w:num>
  <w:num w:numId="25">
    <w:abstractNumId w:val="39"/>
  </w:num>
  <w:num w:numId="26">
    <w:abstractNumId w:val="35"/>
  </w:num>
  <w:num w:numId="27">
    <w:abstractNumId w:val="38"/>
  </w:num>
  <w:num w:numId="28">
    <w:abstractNumId w:val="20"/>
  </w:num>
  <w:num w:numId="29">
    <w:abstractNumId w:val="25"/>
  </w:num>
  <w:num w:numId="30">
    <w:abstractNumId w:val="21"/>
  </w:num>
  <w:num w:numId="31">
    <w:abstractNumId w:val="4"/>
  </w:num>
  <w:num w:numId="32">
    <w:abstractNumId w:val="23"/>
  </w:num>
  <w:num w:numId="33">
    <w:abstractNumId w:val="3"/>
  </w:num>
  <w:num w:numId="34">
    <w:abstractNumId w:val="14"/>
  </w:num>
  <w:num w:numId="35">
    <w:abstractNumId w:val="12"/>
  </w:num>
  <w:num w:numId="36">
    <w:abstractNumId w:val="46"/>
  </w:num>
  <w:num w:numId="37">
    <w:abstractNumId w:val="41"/>
  </w:num>
  <w:num w:numId="38">
    <w:abstractNumId w:val="40"/>
  </w:num>
  <w:num w:numId="39">
    <w:abstractNumId w:val="13"/>
  </w:num>
  <w:num w:numId="40">
    <w:abstractNumId w:val="37"/>
  </w:num>
  <w:num w:numId="41">
    <w:abstractNumId w:val="26"/>
  </w:num>
  <w:num w:numId="42">
    <w:abstractNumId w:val="34"/>
  </w:num>
  <w:num w:numId="43">
    <w:abstractNumId w:val="33"/>
  </w:num>
  <w:num w:numId="44">
    <w:abstractNumId w:val="17"/>
  </w:num>
  <w:num w:numId="45">
    <w:abstractNumId w:val="6"/>
  </w:num>
  <w:num w:numId="46">
    <w:abstractNumId w:val="18"/>
  </w:num>
  <w:num w:numId="47">
    <w:abstractNumId w:val="22"/>
  </w:num>
  <w:num w:numId="48">
    <w:abstractNumId w:val="42"/>
  </w:num>
  <w:num w:numId="49">
    <w:abstractNumId w:val="27"/>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LockTheme/>
  <w:styleLockQFSet/>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420"/>
    <w:rsid w:val="00014042"/>
    <w:rsid w:val="000230D2"/>
    <w:rsid w:val="0002598D"/>
    <w:rsid w:val="000425A4"/>
    <w:rsid w:val="000617D4"/>
    <w:rsid w:val="000643B2"/>
    <w:rsid w:val="000A22B7"/>
    <w:rsid w:val="000A2820"/>
    <w:rsid w:val="000A6B64"/>
    <w:rsid w:val="000C09A0"/>
    <w:rsid w:val="000C3852"/>
    <w:rsid w:val="000D7EA9"/>
    <w:rsid w:val="000E379B"/>
    <w:rsid w:val="000E584A"/>
    <w:rsid w:val="000E5D8B"/>
    <w:rsid w:val="0010144E"/>
    <w:rsid w:val="00111EF7"/>
    <w:rsid w:val="00113D55"/>
    <w:rsid w:val="0011686C"/>
    <w:rsid w:val="00133C0C"/>
    <w:rsid w:val="00146E67"/>
    <w:rsid w:val="001618C3"/>
    <w:rsid w:val="00194A57"/>
    <w:rsid w:val="001A0881"/>
    <w:rsid w:val="001A52DA"/>
    <w:rsid w:val="001C01F2"/>
    <w:rsid w:val="001D6D5E"/>
    <w:rsid w:val="001E43E5"/>
    <w:rsid w:val="001F4CDD"/>
    <w:rsid w:val="00211564"/>
    <w:rsid w:val="002128FA"/>
    <w:rsid w:val="002130F3"/>
    <w:rsid w:val="002233F1"/>
    <w:rsid w:val="00244D86"/>
    <w:rsid w:val="00250672"/>
    <w:rsid w:val="00266E47"/>
    <w:rsid w:val="002B3292"/>
    <w:rsid w:val="002B5420"/>
    <w:rsid w:val="002B56EE"/>
    <w:rsid w:val="002B7637"/>
    <w:rsid w:val="002D5FE7"/>
    <w:rsid w:val="002E4DEB"/>
    <w:rsid w:val="002F4734"/>
    <w:rsid w:val="0030740A"/>
    <w:rsid w:val="00312BE3"/>
    <w:rsid w:val="003464CC"/>
    <w:rsid w:val="0036610F"/>
    <w:rsid w:val="00382608"/>
    <w:rsid w:val="003A6C20"/>
    <w:rsid w:val="003B0A68"/>
    <w:rsid w:val="003C34FF"/>
    <w:rsid w:val="003D798D"/>
    <w:rsid w:val="003E0B08"/>
    <w:rsid w:val="00415F8E"/>
    <w:rsid w:val="00445AE2"/>
    <w:rsid w:val="004552CD"/>
    <w:rsid w:val="00456DD6"/>
    <w:rsid w:val="00472757"/>
    <w:rsid w:val="00490F7F"/>
    <w:rsid w:val="004B7D0B"/>
    <w:rsid w:val="004C00E7"/>
    <w:rsid w:val="004C1BB5"/>
    <w:rsid w:val="004D44B9"/>
    <w:rsid w:val="004D5D32"/>
    <w:rsid w:val="004E0E0C"/>
    <w:rsid w:val="004F6436"/>
    <w:rsid w:val="00504A06"/>
    <w:rsid w:val="00506576"/>
    <w:rsid w:val="00513DC2"/>
    <w:rsid w:val="0052530C"/>
    <w:rsid w:val="00525D6A"/>
    <w:rsid w:val="0052635F"/>
    <w:rsid w:val="00542B30"/>
    <w:rsid w:val="00545D04"/>
    <w:rsid w:val="00550D64"/>
    <w:rsid w:val="00551707"/>
    <w:rsid w:val="0055747B"/>
    <w:rsid w:val="00583BA0"/>
    <w:rsid w:val="0059336D"/>
    <w:rsid w:val="005A47BB"/>
    <w:rsid w:val="005A6B91"/>
    <w:rsid w:val="005C454E"/>
    <w:rsid w:val="005E0654"/>
    <w:rsid w:val="005E73F7"/>
    <w:rsid w:val="00626067"/>
    <w:rsid w:val="00632886"/>
    <w:rsid w:val="006353CE"/>
    <w:rsid w:val="0065292B"/>
    <w:rsid w:val="00674264"/>
    <w:rsid w:val="006A4044"/>
    <w:rsid w:val="006B66CB"/>
    <w:rsid w:val="006C6D79"/>
    <w:rsid w:val="006E18D9"/>
    <w:rsid w:val="006E30FC"/>
    <w:rsid w:val="00700B32"/>
    <w:rsid w:val="00700CBC"/>
    <w:rsid w:val="007011BE"/>
    <w:rsid w:val="007030D6"/>
    <w:rsid w:val="007100D8"/>
    <w:rsid w:val="00711E27"/>
    <w:rsid w:val="0072769B"/>
    <w:rsid w:val="00730C37"/>
    <w:rsid w:val="00733D66"/>
    <w:rsid w:val="00741090"/>
    <w:rsid w:val="00755E39"/>
    <w:rsid w:val="00762A4F"/>
    <w:rsid w:val="00763B0E"/>
    <w:rsid w:val="00764F17"/>
    <w:rsid w:val="007712ED"/>
    <w:rsid w:val="00772F2F"/>
    <w:rsid w:val="007837CB"/>
    <w:rsid w:val="007852AF"/>
    <w:rsid w:val="007941A7"/>
    <w:rsid w:val="007A326A"/>
    <w:rsid w:val="007B01E3"/>
    <w:rsid w:val="007C0607"/>
    <w:rsid w:val="007D3CE0"/>
    <w:rsid w:val="007F0A74"/>
    <w:rsid w:val="007F7313"/>
    <w:rsid w:val="00806BD0"/>
    <w:rsid w:val="00822C31"/>
    <w:rsid w:val="00844617"/>
    <w:rsid w:val="00847674"/>
    <w:rsid w:val="00855576"/>
    <w:rsid w:val="0086258D"/>
    <w:rsid w:val="00866897"/>
    <w:rsid w:val="00866AF6"/>
    <w:rsid w:val="008707D0"/>
    <w:rsid w:val="008750DE"/>
    <w:rsid w:val="008757DD"/>
    <w:rsid w:val="008829A5"/>
    <w:rsid w:val="008856F6"/>
    <w:rsid w:val="008865D2"/>
    <w:rsid w:val="008900C1"/>
    <w:rsid w:val="008F41CF"/>
    <w:rsid w:val="00902AF9"/>
    <w:rsid w:val="00917E90"/>
    <w:rsid w:val="00926096"/>
    <w:rsid w:val="00932093"/>
    <w:rsid w:val="00941C7E"/>
    <w:rsid w:val="00941DB6"/>
    <w:rsid w:val="0098478C"/>
    <w:rsid w:val="009A2F70"/>
    <w:rsid w:val="009B30A6"/>
    <w:rsid w:val="009E3459"/>
    <w:rsid w:val="009E7B30"/>
    <w:rsid w:val="00A22787"/>
    <w:rsid w:val="00A251C8"/>
    <w:rsid w:val="00A451D4"/>
    <w:rsid w:val="00A51097"/>
    <w:rsid w:val="00A55CE7"/>
    <w:rsid w:val="00A56ED0"/>
    <w:rsid w:val="00A652DB"/>
    <w:rsid w:val="00A70F87"/>
    <w:rsid w:val="00A865C5"/>
    <w:rsid w:val="00A92F3A"/>
    <w:rsid w:val="00AC59F0"/>
    <w:rsid w:val="00AD1C10"/>
    <w:rsid w:val="00AD5483"/>
    <w:rsid w:val="00AD7312"/>
    <w:rsid w:val="00B00646"/>
    <w:rsid w:val="00B026EE"/>
    <w:rsid w:val="00B44A3F"/>
    <w:rsid w:val="00B4606C"/>
    <w:rsid w:val="00B60645"/>
    <w:rsid w:val="00B62B6B"/>
    <w:rsid w:val="00B67BDA"/>
    <w:rsid w:val="00B7448F"/>
    <w:rsid w:val="00B936EF"/>
    <w:rsid w:val="00BA54CB"/>
    <w:rsid w:val="00BB082D"/>
    <w:rsid w:val="00BC4A6B"/>
    <w:rsid w:val="00BD1BC8"/>
    <w:rsid w:val="00BE7620"/>
    <w:rsid w:val="00BF700F"/>
    <w:rsid w:val="00C41C42"/>
    <w:rsid w:val="00C71DFD"/>
    <w:rsid w:val="00C7663B"/>
    <w:rsid w:val="00C84EF2"/>
    <w:rsid w:val="00CB69CB"/>
    <w:rsid w:val="00CD05B3"/>
    <w:rsid w:val="00CD3829"/>
    <w:rsid w:val="00CE36F2"/>
    <w:rsid w:val="00CE49F6"/>
    <w:rsid w:val="00CE563B"/>
    <w:rsid w:val="00CF038F"/>
    <w:rsid w:val="00D21939"/>
    <w:rsid w:val="00D31BF5"/>
    <w:rsid w:val="00D8705E"/>
    <w:rsid w:val="00D96515"/>
    <w:rsid w:val="00DA5332"/>
    <w:rsid w:val="00DC289C"/>
    <w:rsid w:val="00DD4510"/>
    <w:rsid w:val="00DD6F84"/>
    <w:rsid w:val="00DF3B44"/>
    <w:rsid w:val="00E01543"/>
    <w:rsid w:val="00E03726"/>
    <w:rsid w:val="00E07D2C"/>
    <w:rsid w:val="00E26681"/>
    <w:rsid w:val="00E30E27"/>
    <w:rsid w:val="00E406C4"/>
    <w:rsid w:val="00E50DB8"/>
    <w:rsid w:val="00E517AF"/>
    <w:rsid w:val="00E64999"/>
    <w:rsid w:val="00E71A5B"/>
    <w:rsid w:val="00E75CC3"/>
    <w:rsid w:val="00E75F58"/>
    <w:rsid w:val="00E86FC8"/>
    <w:rsid w:val="00ED00C7"/>
    <w:rsid w:val="00ED7FDE"/>
    <w:rsid w:val="00F1544D"/>
    <w:rsid w:val="00F248CF"/>
    <w:rsid w:val="00F27BF4"/>
    <w:rsid w:val="00F3716F"/>
    <w:rsid w:val="00F57D8C"/>
    <w:rsid w:val="00F61B21"/>
    <w:rsid w:val="00F6397C"/>
    <w:rsid w:val="00F65B67"/>
    <w:rsid w:val="00F675EE"/>
    <w:rsid w:val="00F760E1"/>
    <w:rsid w:val="00F824B2"/>
    <w:rsid w:val="00F87C8E"/>
    <w:rsid w:val="00F9429E"/>
    <w:rsid w:val="00FB3AF3"/>
    <w:rsid w:val="00FC0CDD"/>
    <w:rsid w:val="00FD0384"/>
    <w:rsid w:val="00FD1952"/>
    <w:rsid w:val="00FE2F4F"/>
    <w:rsid w:val="00FF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838D"/>
  <w15:chartTrackingRefBased/>
  <w15:docId w15:val="{FFB80B90-AA7F-47F9-BF40-96B0069A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locked="0"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C0C"/>
  </w:style>
  <w:style w:type="paragraph" w:styleId="Heading1">
    <w:name w:val="heading 1"/>
    <w:basedOn w:val="Normal"/>
    <w:next w:val="Normal"/>
    <w:link w:val="Heading1Char"/>
    <w:uiPriority w:val="9"/>
    <w:qFormat/>
    <w:locked/>
    <w:rsid w:val="000425A4"/>
    <w:pPr>
      <w:keepNext/>
      <w:keepLines/>
      <w:spacing w:before="240" w:after="0"/>
      <w:outlineLvl w:val="0"/>
    </w:pPr>
    <w:rPr>
      <w:rFonts w:asciiTheme="majorHAnsi" w:eastAsiaTheme="majorEastAsia" w:hAnsiTheme="majorHAnsi" w:cstheme="majorBidi"/>
      <w:color w:val="007982" w:themeColor="accent1" w:themeShade="BF"/>
      <w:sz w:val="32"/>
      <w:szCs w:val="32"/>
    </w:rPr>
  </w:style>
  <w:style w:type="paragraph" w:styleId="Heading2">
    <w:name w:val="heading 2"/>
    <w:basedOn w:val="Normal"/>
    <w:next w:val="Normal"/>
    <w:link w:val="Heading2Char"/>
    <w:uiPriority w:val="9"/>
    <w:semiHidden/>
    <w:qFormat/>
    <w:locked/>
    <w:rsid w:val="000425A4"/>
    <w:pPr>
      <w:keepNext/>
      <w:keepLines/>
      <w:spacing w:before="40" w:after="0"/>
      <w:outlineLvl w:val="1"/>
    </w:pPr>
    <w:rPr>
      <w:rFonts w:asciiTheme="majorHAnsi" w:eastAsiaTheme="majorEastAsia" w:hAnsiTheme="majorHAnsi" w:cstheme="majorBidi"/>
      <w:color w:val="007982" w:themeColor="accent1" w:themeShade="BF"/>
      <w:sz w:val="26"/>
      <w:szCs w:val="26"/>
    </w:rPr>
  </w:style>
  <w:style w:type="paragraph" w:styleId="Heading3">
    <w:name w:val="heading 3"/>
    <w:basedOn w:val="Normal"/>
    <w:next w:val="Normal"/>
    <w:link w:val="Heading3Char"/>
    <w:uiPriority w:val="9"/>
    <w:semiHidden/>
    <w:qFormat/>
    <w:locked/>
    <w:rsid w:val="000425A4"/>
    <w:pPr>
      <w:keepNext/>
      <w:keepLines/>
      <w:spacing w:before="40" w:after="0"/>
      <w:outlineLvl w:val="2"/>
    </w:pPr>
    <w:rPr>
      <w:rFonts w:asciiTheme="majorHAnsi" w:eastAsiaTheme="majorEastAsia" w:hAnsiTheme="majorHAnsi" w:cstheme="majorBidi"/>
      <w:color w:val="005056" w:themeColor="accent1" w:themeShade="7F"/>
      <w:sz w:val="24"/>
      <w:szCs w:val="24"/>
    </w:rPr>
  </w:style>
  <w:style w:type="paragraph" w:styleId="Heading4">
    <w:name w:val="heading 4"/>
    <w:basedOn w:val="Normal"/>
    <w:next w:val="Normal"/>
    <w:link w:val="Heading4Char"/>
    <w:uiPriority w:val="9"/>
    <w:semiHidden/>
    <w:qFormat/>
    <w:locked/>
    <w:rsid w:val="000230D2"/>
    <w:pPr>
      <w:keepNext/>
      <w:keepLines/>
      <w:spacing w:before="40" w:after="0"/>
      <w:outlineLvl w:val="3"/>
    </w:pPr>
    <w:rPr>
      <w:rFonts w:asciiTheme="majorHAnsi" w:eastAsiaTheme="majorEastAsia" w:hAnsiTheme="majorHAnsi" w:cstheme="majorBidi"/>
      <w:i/>
      <w:iCs/>
      <w:color w:val="007982" w:themeColor="accent1" w:themeShade="BF"/>
    </w:rPr>
  </w:style>
  <w:style w:type="paragraph" w:styleId="Heading5">
    <w:name w:val="heading 5"/>
    <w:basedOn w:val="Normal"/>
    <w:next w:val="Normal"/>
    <w:link w:val="Heading5Char"/>
    <w:uiPriority w:val="9"/>
    <w:semiHidden/>
    <w:qFormat/>
    <w:locked/>
    <w:rsid w:val="000230D2"/>
    <w:pPr>
      <w:keepNext/>
      <w:keepLines/>
      <w:spacing w:before="40" w:after="0"/>
      <w:outlineLvl w:val="4"/>
    </w:pPr>
    <w:rPr>
      <w:rFonts w:asciiTheme="majorHAnsi" w:eastAsiaTheme="majorEastAsia" w:hAnsiTheme="majorHAnsi" w:cstheme="majorBidi"/>
      <w:color w:val="007982" w:themeColor="accent1" w:themeShade="BF"/>
    </w:rPr>
  </w:style>
  <w:style w:type="paragraph" w:styleId="Heading6">
    <w:name w:val="heading 6"/>
    <w:basedOn w:val="Normal"/>
    <w:next w:val="Normal"/>
    <w:link w:val="Heading6Char"/>
    <w:uiPriority w:val="9"/>
    <w:semiHidden/>
    <w:qFormat/>
    <w:locked/>
    <w:rsid w:val="000230D2"/>
    <w:pPr>
      <w:keepNext/>
      <w:keepLines/>
      <w:spacing w:before="40" w:after="0"/>
      <w:outlineLvl w:val="5"/>
    </w:pPr>
    <w:rPr>
      <w:rFonts w:asciiTheme="majorHAnsi" w:eastAsiaTheme="majorEastAsia" w:hAnsiTheme="majorHAnsi" w:cstheme="majorBidi"/>
      <w:color w:val="005056" w:themeColor="accent1" w:themeShade="7F"/>
    </w:rPr>
  </w:style>
  <w:style w:type="paragraph" w:styleId="Heading7">
    <w:name w:val="heading 7"/>
    <w:basedOn w:val="Normal"/>
    <w:next w:val="Normal"/>
    <w:link w:val="Heading7Char"/>
    <w:uiPriority w:val="9"/>
    <w:semiHidden/>
    <w:qFormat/>
    <w:locked/>
    <w:rsid w:val="000230D2"/>
    <w:pPr>
      <w:keepNext/>
      <w:keepLines/>
      <w:spacing w:before="40" w:after="0"/>
      <w:outlineLvl w:val="6"/>
    </w:pPr>
    <w:rPr>
      <w:rFonts w:asciiTheme="majorHAnsi" w:eastAsiaTheme="majorEastAsia" w:hAnsiTheme="majorHAnsi" w:cstheme="majorBidi"/>
      <w:i/>
      <w:iCs/>
      <w:color w:val="0050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locked/>
    <w:rsid w:val="00042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seTitle">
    <w:name w:val="Course Title"/>
    <w:basedOn w:val="Title"/>
    <w:next w:val="Normal"/>
    <w:uiPriority w:val="1"/>
    <w:qFormat/>
    <w:locked/>
    <w:rsid w:val="000230D2"/>
    <w:rPr>
      <w:smallCaps/>
      <w:color w:val="565A5C" w:themeColor="text2"/>
      <w:sz w:val="44"/>
    </w:rPr>
  </w:style>
  <w:style w:type="paragraph" w:customStyle="1" w:styleId="ModuleTitle">
    <w:name w:val="Module Title"/>
    <w:basedOn w:val="Title"/>
    <w:next w:val="Normal"/>
    <w:uiPriority w:val="1"/>
    <w:qFormat/>
    <w:locked/>
    <w:rsid w:val="000230D2"/>
    <w:pPr>
      <w:spacing w:after="240"/>
      <w:contextualSpacing w:val="0"/>
      <w:outlineLvl w:val="0"/>
    </w:pPr>
    <w:rPr>
      <w:color w:val="004396" w:themeColor="accent4" w:themeShade="BF"/>
      <w:sz w:val="44"/>
    </w:rPr>
  </w:style>
  <w:style w:type="paragraph" w:styleId="Title">
    <w:name w:val="Title"/>
    <w:basedOn w:val="Normal"/>
    <w:next w:val="Normal"/>
    <w:link w:val="TitleChar"/>
    <w:uiPriority w:val="10"/>
    <w:qFormat/>
    <w:locked/>
    <w:rsid w:val="000425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2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30D2"/>
    <w:rPr>
      <w:rFonts w:asciiTheme="majorHAnsi" w:eastAsiaTheme="majorEastAsia" w:hAnsiTheme="majorHAnsi" w:cstheme="majorBidi"/>
      <w:color w:val="007982" w:themeColor="accent1" w:themeShade="BF"/>
      <w:sz w:val="32"/>
      <w:szCs w:val="32"/>
    </w:rPr>
  </w:style>
  <w:style w:type="character" w:customStyle="1" w:styleId="Heading2Char">
    <w:name w:val="Heading 2 Char"/>
    <w:basedOn w:val="DefaultParagraphFont"/>
    <w:link w:val="Heading2"/>
    <w:uiPriority w:val="9"/>
    <w:semiHidden/>
    <w:rsid w:val="000230D2"/>
    <w:rPr>
      <w:rFonts w:asciiTheme="majorHAnsi" w:eastAsiaTheme="majorEastAsia" w:hAnsiTheme="majorHAnsi" w:cstheme="majorBidi"/>
      <w:color w:val="007982" w:themeColor="accent1" w:themeShade="BF"/>
      <w:sz w:val="26"/>
      <w:szCs w:val="26"/>
    </w:rPr>
  </w:style>
  <w:style w:type="character" w:customStyle="1" w:styleId="Heading3Char">
    <w:name w:val="Heading 3 Char"/>
    <w:basedOn w:val="DefaultParagraphFont"/>
    <w:link w:val="Heading3"/>
    <w:uiPriority w:val="9"/>
    <w:semiHidden/>
    <w:rsid w:val="000230D2"/>
    <w:rPr>
      <w:rFonts w:asciiTheme="majorHAnsi" w:eastAsiaTheme="majorEastAsia" w:hAnsiTheme="majorHAnsi" w:cstheme="majorBidi"/>
      <w:color w:val="005056" w:themeColor="accent1" w:themeShade="7F"/>
      <w:sz w:val="24"/>
      <w:szCs w:val="24"/>
    </w:rPr>
  </w:style>
  <w:style w:type="paragraph" w:customStyle="1" w:styleId="Lead">
    <w:name w:val="Lead"/>
    <w:basedOn w:val="BodyText"/>
    <w:uiPriority w:val="30"/>
    <w:qFormat/>
    <w:locked/>
    <w:rsid w:val="007941A7"/>
    <w:rPr>
      <w:sz w:val="28"/>
    </w:rPr>
  </w:style>
  <w:style w:type="paragraph" w:styleId="Caption">
    <w:name w:val="caption"/>
    <w:basedOn w:val="Normal"/>
    <w:next w:val="Normal"/>
    <w:uiPriority w:val="35"/>
    <w:qFormat/>
    <w:locked/>
    <w:rsid w:val="00445AE2"/>
    <w:pPr>
      <w:spacing w:after="200" w:line="240" w:lineRule="auto"/>
    </w:pPr>
    <w:rPr>
      <w:i/>
      <w:iCs/>
      <w:color w:val="565A5C" w:themeColor="text2"/>
      <w:sz w:val="18"/>
      <w:szCs w:val="18"/>
    </w:rPr>
  </w:style>
  <w:style w:type="paragraph" w:styleId="BodyText">
    <w:name w:val="Body Text"/>
    <w:basedOn w:val="Normal"/>
    <w:link w:val="BodyTextChar"/>
    <w:uiPriority w:val="99"/>
    <w:semiHidden/>
    <w:locked/>
    <w:rsid w:val="007941A7"/>
    <w:pPr>
      <w:spacing w:after="120"/>
    </w:pPr>
  </w:style>
  <w:style w:type="character" w:customStyle="1" w:styleId="BodyTextChar">
    <w:name w:val="Body Text Char"/>
    <w:basedOn w:val="DefaultParagraphFont"/>
    <w:link w:val="BodyText"/>
    <w:uiPriority w:val="99"/>
    <w:semiHidden/>
    <w:rsid w:val="000A22B7"/>
  </w:style>
  <w:style w:type="paragraph" w:styleId="Quote">
    <w:name w:val="Quote"/>
    <w:basedOn w:val="Normal"/>
    <w:next w:val="Normal"/>
    <w:link w:val="QuoteChar"/>
    <w:uiPriority w:val="29"/>
    <w:qFormat/>
    <w:locked/>
    <w:rsid w:val="00445AE2"/>
    <w:pPr>
      <w:spacing w:before="200"/>
      <w:ind w:left="864" w:right="864"/>
      <w:jc w:val="center"/>
    </w:pPr>
    <w:rPr>
      <w:i/>
      <w:iCs/>
      <w:color w:val="7D8386" w:themeColor="text1" w:themeTint="BF"/>
    </w:rPr>
  </w:style>
  <w:style w:type="character" w:customStyle="1" w:styleId="QuoteChar">
    <w:name w:val="Quote Char"/>
    <w:basedOn w:val="DefaultParagraphFont"/>
    <w:link w:val="Quote"/>
    <w:uiPriority w:val="29"/>
    <w:rsid w:val="000A22B7"/>
    <w:rPr>
      <w:i/>
      <w:iCs/>
      <w:color w:val="7D8386" w:themeColor="text1" w:themeTint="BF"/>
    </w:rPr>
  </w:style>
  <w:style w:type="paragraph" w:styleId="BalloonText">
    <w:name w:val="Balloon Text"/>
    <w:basedOn w:val="Normal"/>
    <w:link w:val="BalloonTextChar"/>
    <w:uiPriority w:val="99"/>
    <w:semiHidden/>
    <w:locked/>
    <w:rsid w:val="00772F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F2F"/>
    <w:rPr>
      <w:rFonts w:ascii="Segoe UI" w:hAnsi="Segoe UI" w:cs="Segoe UI"/>
      <w:sz w:val="18"/>
      <w:szCs w:val="18"/>
    </w:rPr>
  </w:style>
  <w:style w:type="paragraph" w:styleId="ListParagraph">
    <w:name w:val="List Paragraph"/>
    <w:basedOn w:val="Normal"/>
    <w:uiPriority w:val="34"/>
    <w:qFormat/>
    <w:locked/>
    <w:rsid w:val="009A2F70"/>
    <w:pPr>
      <w:ind w:left="720"/>
      <w:contextualSpacing/>
    </w:pPr>
  </w:style>
  <w:style w:type="paragraph" w:customStyle="1" w:styleId="TopicTitle">
    <w:name w:val="Topic Title"/>
    <w:aliases w:val="H1"/>
    <w:basedOn w:val="Heading1"/>
    <w:next w:val="Normal"/>
    <w:uiPriority w:val="2"/>
    <w:qFormat/>
    <w:locked/>
    <w:rsid w:val="000230D2"/>
    <w:pPr>
      <w:spacing w:before="40"/>
      <w:outlineLvl w:val="1"/>
    </w:pPr>
    <w:rPr>
      <w:color w:val="E87511" w:themeColor="background2"/>
    </w:rPr>
  </w:style>
  <w:style w:type="paragraph" w:customStyle="1" w:styleId="H2">
    <w:name w:val="H2"/>
    <w:basedOn w:val="Heading2"/>
    <w:next w:val="Normal"/>
    <w:uiPriority w:val="3"/>
    <w:qFormat/>
    <w:locked/>
    <w:rsid w:val="000230D2"/>
    <w:pPr>
      <w:outlineLvl w:val="2"/>
    </w:pPr>
    <w:rPr>
      <w:color w:val="005AC9" w:themeColor="accent4"/>
      <w:sz w:val="28"/>
    </w:rPr>
  </w:style>
  <w:style w:type="paragraph" w:customStyle="1" w:styleId="H3">
    <w:name w:val="H3"/>
    <w:basedOn w:val="Heading4"/>
    <w:next w:val="Normal"/>
    <w:uiPriority w:val="4"/>
    <w:qFormat/>
    <w:locked/>
    <w:rsid w:val="000230D2"/>
    <w:rPr>
      <w:color w:val="76A23F" w:themeColor="accent3"/>
    </w:rPr>
  </w:style>
  <w:style w:type="character" w:customStyle="1" w:styleId="Heading4Char">
    <w:name w:val="Heading 4 Char"/>
    <w:basedOn w:val="DefaultParagraphFont"/>
    <w:link w:val="Heading4"/>
    <w:uiPriority w:val="9"/>
    <w:semiHidden/>
    <w:rsid w:val="000230D2"/>
    <w:rPr>
      <w:rFonts w:asciiTheme="majorHAnsi" w:eastAsiaTheme="majorEastAsia" w:hAnsiTheme="majorHAnsi" w:cstheme="majorBidi"/>
      <w:i/>
      <w:iCs/>
      <w:color w:val="007982" w:themeColor="accent1" w:themeShade="BF"/>
    </w:rPr>
  </w:style>
  <w:style w:type="paragraph" w:customStyle="1" w:styleId="H4">
    <w:name w:val="H4"/>
    <w:basedOn w:val="Heading5"/>
    <w:uiPriority w:val="4"/>
    <w:semiHidden/>
    <w:qFormat/>
    <w:locked/>
    <w:rsid w:val="000230D2"/>
  </w:style>
  <w:style w:type="character" w:customStyle="1" w:styleId="Heading5Char">
    <w:name w:val="Heading 5 Char"/>
    <w:basedOn w:val="DefaultParagraphFont"/>
    <w:link w:val="Heading5"/>
    <w:uiPriority w:val="9"/>
    <w:semiHidden/>
    <w:rsid w:val="000230D2"/>
    <w:rPr>
      <w:rFonts w:asciiTheme="majorHAnsi" w:eastAsiaTheme="majorEastAsia" w:hAnsiTheme="majorHAnsi" w:cstheme="majorBidi"/>
      <w:color w:val="007982" w:themeColor="accent1" w:themeShade="BF"/>
    </w:rPr>
  </w:style>
  <w:style w:type="paragraph" w:customStyle="1" w:styleId="H5">
    <w:name w:val="H5"/>
    <w:basedOn w:val="Heading6"/>
    <w:uiPriority w:val="5"/>
    <w:semiHidden/>
    <w:qFormat/>
    <w:locked/>
    <w:rsid w:val="000230D2"/>
  </w:style>
  <w:style w:type="character" w:customStyle="1" w:styleId="Heading6Char">
    <w:name w:val="Heading 6 Char"/>
    <w:basedOn w:val="DefaultParagraphFont"/>
    <w:link w:val="Heading6"/>
    <w:uiPriority w:val="9"/>
    <w:semiHidden/>
    <w:rsid w:val="000230D2"/>
    <w:rPr>
      <w:rFonts w:asciiTheme="majorHAnsi" w:eastAsiaTheme="majorEastAsia" w:hAnsiTheme="majorHAnsi" w:cstheme="majorBidi"/>
      <w:color w:val="005056" w:themeColor="accent1" w:themeShade="7F"/>
    </w:rPr>
  </w:style>
  <w:style w:type="paragraph" w:customStyle="1" w:styleId="H6">
    <w:name w:val="H6"/>
    <w:basedOn w:val="Heading7"/>
    <w:uiPriority w:val="5"/>
    <w:semiHidden/>
    <w:qFormat/>
    <w:locked/>
    <w:rsid w:val="000230D2"/>
  </w:style>
  <w:style w:type="character" w:customStyle="1" w:styleId="Heading7Char">
    <w:name w:val="Heading 7 Char"/>
    <w:basedOn w:val="DefaultParagraphFont"/>
    <w:link w:val="Heading7"/>
    <w:uiPriority w:val="9"/>
    <w:semiHidden/>
    <w:rsid w:val="000230D2"/>
    <w:rPr>
      <w:rFonts w:asciiTheme="majorHAnsi" w:eastAsiaTheme="majorEastAsia" w:hAnsiTheme="majorHAnsi" w:cstheme="majorBidi"/>
      <w:i/>
      <w:iCs/>
      <w:color w:val="005056" w:themeColor="accent1" w:themeShade="7F"/>
    </w:rPr>
  </w:style>
  <w:style w:type="character" w:styleId="CommentReference">
    <w:name w:val="annotation reference"/>
    <w:basedOn w:val="DefaultParagraphFont"/>
    <w:uiPriority w:val="99"/>
    <w:semiHidden/>
    <w:locked/>
    <w:rsid w:val="006C6D79"/>
    <w:rPr>
      <w:sz w:val="16"/>
      <w:szCs w:val="16"/>
    </w:rPr>
  </w:style>
  <w:style w:type="paragraph" w:styleId="CommentText">
    <w:name w:val="annotation text"/>
    <w:basedOn w:val="Normal"/>
    <w:link w:val="CommentTextChar"/>
    <w:uiPriority w:val="99"/>
    <w:locked/>
    <w:rsid w:val="006C6D79"/>
    <w:pPr>
      <w:spacing w:line="240" w:lineRule="auto"/>
    </w:pPr>
    <w:rPr>
      <w:sz w:val="20"/>
      <w:szCs w:val="20"/>
    </w:rPr>
  </w:style>
  <w:style w:type="character" w:customStyle="1" w:styleId="CommentTextChar">
    <w:name w:val="Comment Text Char"/>
    <w:basedOn w:val="DefaultParagraphFont"/>
    <w:link w:val="CommentText"/>
    <w:uiPriority w:val="99"/>
    <w:rsid w:val="006C6D79"/>
    <w:rPr>
      <w:sz w:val="20"/>
      <w:szCs w:val="20"/>
    </w:rPr>
  </w:style>
  <w:style w:type="paragraph" w:styleId="CommentSubject">
    <w:name w:val="annotation subject"/>
    <w:basedOn w:val="CommentText"/>
    <w:next w:val="CommentText"/>
    <w:link w:val="CommentSubjectChar"/>
    <w:uiPriority w:val="99"/>
    <w:semiHidden/>
    <w:locked/>
    <w:rsid w:val="00CD05B3"/>
    <w:rPr>
      <w:b/>
      <w:bCs/>
    </w:rPr>
  </w:style>
  <w:style w:type="character" w:customStyle="1" w:styleId="CommentSubjectChar">
    <w:name w:val="Comment Subject Char"/>
    <w:basedOn w:val="CommentTextChar"/>
    <w:link w:val="CommentSubject"/>
    <w:uiPriority w:val="99"/>
    <w:semiHidden/>
    <w:rsid w:val="00CD05B3"/>
    <w:rPr>
      <w:b/>
      <w:bCs/>
      <w:sz w:val="20"/>
      <w:szCs w:val="20"/>
    </w:rPr>
  </w:style>
  <w:style w:type="character" w:styleId="Hyperlink">
    <w:name w:val="Hyperlink"/>
    <w:basedOn w:val="DefaultParagraphFont"/>
    <w:uiPriority w:val="99"/>
    <w:semiHidden/>
    <w:locked/>
    <w:rsid w:val="00CD05B3"/>
    <w:rPr>
      <w:color w:val="565A5C" w:themeColor="hyperlink"/>
      <w:u w:val="single"/>
    </w:rPr>
  </w:style>
  <w:style w:type="character" w:styleId="Strong">
    <w:name w:val="Strong"/>
    <w:basedOn w:val="DefaultParagraphFont"/>
    <w:uiPriority w:val="22"/>
    <w:qFormat/>
    <w:locked/>
    <w:rsid w:val="001618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99233">
      <w:bodyDiv w:val="1"/>
      <w:marLeft w:val="0"/>
      <w:marRight w:val="0"/>
      <w:marTop w:val="0"/>
      <w:marBottom w:val="0"/>
      <w:divBdr>
        <w:top w:val="none" w:sz="0" w:space="0" w:color="auto"/>
        <w:left w:val="none" w:sz="0" w:space="0" w:color="auto"/>
        <w:bottom w:val="none" w:sz="0" w:space="0" w:color="auto"/>
        <w:right w:val="none" w:sz="0" w:space="0" w:color="auto"/>
      </w:divBdr>
      <w:divsChild>
        <w:div w:id="1383748415">
          <w:marLeft w:val="0"/>
          <w:marRight w:val="0"/>
          <w:marTop w:val="0"/>
          <w:marBottom w:val="0"/>
          <w:divBdr>
            <w:top w:val="none" w:sz="0" w:space="0" w:color="auto"/>
            <w:left w:val="none" w:sz="0" w:space="0" w:color="auto"/>
            <w:bottom w:val="none" w:sz="0" w:space="0" w:color="auto"/>
            <w:right w:val="none" w:sz="0" w:space="0" w:color="auto"/>
          </w:divBdr>
        </w:div>
      </w:divsChild>
    </w:div>
    <w:div w:id="149374489">
      <w:bodyDiv w:val="1"/>
      <w:marLeft w:val="0"/>
      <w:marRight w:val="0"/>
      <w:marTop w:val="0"/>
      <w:marBottom w:val="0"/>
      <w:divBdr>
        <w:top w:val="none" w:sz="0" w:space="0" w:color="auto"/>
        <w:left w:val="none" w:sz="0" w:space="0" w:color="auto"/>
        <w:bottom w:val="none" w:sz="0" w:space="0" w:color="auto"/>
        <w:right w:val="none" w:sz="0" w:space="0" w:color="auto"/>
      </w:divBdr>
      <w:divsChild>
        <w:div w:id="1501653519">
          <w:marLeft w:val="0"/>
          <w:marRight w:val="0"/>
          <w:marTop w:val="0"/>
          <w:marBottom w:val="0"/>
          <w:divBdr>
            <w:top w:val="none" w:sz="0" w:space="0" w:color="auto"/>
            <w:left w:val="none" w:sz="0" w:space="0" w:color="auto"/>
            <w:bottom w:val="none" w:sz="0" w:space="0" w:color="auto"/>
            <w:right w:val="none" w:sz="0" w:space="0" w:color="auto"/>
          </w:divBdr>
          <w:divsChild>
            <w:div w:id="2014138906">
              <w:marLeft w:val="0"/>
              <w:marRight w:val="0"/>
              <w:marTop w:val="0"/>
              <w:marBottom w:val="0"/>
              <w:divBdr>
                <w:top w:val="none" w:sz="0" w:space="0" w:color="auto"/>
                <w:left w:val="none" w:sz="0" w:space="0" w:color="auto"/>
                <w:bottom w:val="none" w:sz="0" w:space="0" w:color="auto"/>
                <w:right w:val="none" w:sz="0" w:space="0" w:color="auto"/>
              </w:divBdr>
            </w:div>
          </w:divsChild>
        </w:div>
        <w:div w:id="1325931864">
          <w:marLeft w:val="0"/>
          <w:marRight w:val="0"/>
          <w:marTop w:val="0"/>
          <w:marBottom w:val="300"/>
          <w:divBdr>
            <w:top w:val="single" w:sz="6" w:space="0" w:color="D3D9E3"/>
            <w:left w:val="single" w:sz="6" w:space="0" w:color="D3D9E3"/>
            <w:bottom w:val="single" w:sz="6" w:space="0" w:color="D3D9E3"/>
            <w:right w:val="single" w:sz="6" w:space="0" w:color="D3D9E3"/>
          </w:divBdr>
        </w:div>
        <w:div w:id="1867982570">
          <w:marLeft w:val="0"/>
          <w:marRight w:val="0"/>
          <w:marTop w:val="0"/>
          <w:marBottom w:val="0"/>
          <w:divBdr>
            <w:top w:val="none" w:sz="0" w:space="0" w:color="auto"/>
            <w:left w:val="none" w:sz="0" w:space="0" w:color="auto"/>
            <w:bottom w:val="none" w:sz="0" w:space="0" w:color="auto"/>
            <w:right w:val="none" w:sz="0" w:space="0" w:color="auto"/>
          </w:divBdr>
          <w:divsChild>
            <w:div w:id="1226065788">
              <w:marLeft w:val="0"/>
              <w:marRight w:val="0"/>
              <w:marTop w:val="0"/>
              <w:marBottom w:val="0"/>
              <w:divBdr>
                <w:top w:val="none" w:sz="0" w:space="0" w:color="auto"/>
                <w:left w:val="none" w:sz="0" w:space="0" w:color="auto"/>
                <w:bottom w:val="none" w:sz="0" w:space="0" w:color="auto"/>
                <w:right w:val="none" w:sz="0" w:space="0" w:color="auto"/>
              </w:divBdr>
            </w:div>
          </w:divsChild>
        </w:div>
        <w:div w:id="1468863400">
          <w:marLeft w:val="0"/>
          <w:marRight w:val="0"/>
          <w:marTop w:val="0"/>
          <w:marBottom w:val="300"/>
          <w:divBdr>
            <w:top w:val="single" w:sz="6" w:space="0" w:color="D3D9E3"/>
            <w:left w:val="single" w:sz="6" w:space="0" w:color="D3D9E3"/>
            <w:bottom w:val="single" w:sz="6" w:space="0" w:color="D3D9E3"/>
            <w:right w:val="single" w:sz="6" w:space="0" w:color="D3D9E3"/>
          </w:divBdr>
        </w:div>
        <w:div w:id="439490944">
          <w:marLeft w:val="0"/>
          <w:marRight w:val="0"/>
          <w:marTop w:val="0"/>
          <w:marBottom w:val="0"/>
          <w:divBdr>
            <w:top w:val="none" w:sz="0" w:space="0" w:color="auto"/>
            <w:left w:val="none" w:sz="0" w:space="0" w:color="auto"/>
            <w:bottom w:val="none" w:sz="0" w:space="0" w:color="auto"/>
            <w:right w:val="none" w:sz="0" w:space="0" w:color="auto"/>
          </w:divBdr>
          <w:divsChild>
            <w:div w:id="790324986">
              <w:marLeft w:val="0"/>
              <w:marRight w:val="0"/>
              <w:marTop w:val="0"/>
              <w:marBottom w:val="0"/>
              <w:divBdr>
                <w:top w:val="none" w:sz="0" w:space="0" w:color="auto"/>
                <w:left w:val="none" w:sz="0" w:space="0" w:color="auto"/>
                <w:bottom w:val="none" w:sz="0" w:space="0" w:color="auto"/>
                <w:right w:val="none" w:sz="0" w:space="0" w:color="auto"/>
              </w:divBdr>
            </w:div>
          </w:divsChild>
        </w:div>
        <w:div w:id="1349869151">
          <w:marLeft w:val="0"/>
          <w:marRight w:val="0"/>
          <w:marTop w:val="0"/>
          <w:marBottom w:val="300"/>
          <w:divBdr>
            <w:top w:val="single" w:sz="6" w:space="0" w:color="D3D9E3"/>
            <w:left w:val="single" w:sz="6" w:space="0" w:color="D3D9E3"/>
            <w:bottom w:val="single" w:sz="6" w:space="0" w:color="D3D9E3"/>
            <w:right w:val="single" w:sz="6" w:space="0" w:color="D3D9E3"/>
          </w:divBdr>
        </w:div>
      </w:divsChild>
    </w:div>
    <w:div w:id="200942581">
      <w:bodyDiv w:val="1"/>
      <w:marLeft w:val="0"/>
      <w:marRight w:val="0"/>
      <w:marTop w:val="0"/>
      <w:marBottom w:val="0"/>
      <w:divBdr>
        <w:top w:val="none" w:sz="0" w:space="0" w:color="auto"/>
        <w:left w:val="none" w:sz="0" w:space="0" w:color="auto"/>
        <w:bottom w:val="none" w:sz="0" w:space="0" w:color="auto"/>
        <w:right w:val="none" w:sz="0" w:space="0" w:color="auto"/>
      </w:divBdr>
      <w:divsChild>
        <w:div w:id="3868496">
          <w:marLeft w:val="0"/>
          <w:marRight w:val="0"/>
          <w:marTop w:val="0"/>
          <w:marBottom w:val="0"/>
          <w:divBdr>
            <w:top w:val="none" w:sz="0" w:space="0" w:color="auto"/>
            <w:left w:val="none" w:sz="0" w:space="0" w:color="auto"/>
            <w:bottom w:val="none" w:sz="0" w:space="0" w:color="auto"/>
            <w:right w:val="none" w:sz="0" w:space="0" w:color="auto"/>
          </w:divBdr>
        </w:div>
      </w:divsChild>
    </w:div>
    <w:div w:id="215241640">
      <w:bodyDiv w:val="1"/>
      <w:marLeft w:val="0"/>
      <w:marRight w:val="0"/>
      <w:marTop w:val="0"/>
      <w:marBottom w:val="0"/>
      <w:divBdr>
        <w:top w:val="none" w:sz="0" w:space="0" w:color="auto"/>
        <w:left w:val="none" w:sz="0" w:space="0" w:color="auto"/>
        <w:bottom w:val="none" w:sz="0" w:space="0" w:color="auto"/>
        <w:right w:val="none" w:sz="0" w:space="0" w:color="auto"/>
      </w:divBdr>
    </w:div>
    <w:div w:id="461070743">
      <w:bodyDiv w:val="1"/>
      <w:marLeft w:val="0"/>
      <w:marRight w:val="0"/>
      <w:marTop w:val="0"/>
      <w:marBottom w:val="0"/>
      <w:divBdr>
        <w:top w:val="none" w:sz="0" w:space="0" w:color="auto"/>
        <w:left w:val="none" w:sz="0" w:space="0" w:color="auto"/>
        <w:bottom w:val="none" w:sz="0" w:space="0" w:color="auto"/>
        <w:right w:val="none" w:sz="0" w:space="0" w:color="auto"/>
      </w:divBdr>
    </w:div>
    <w:div w:id="662975714">
      <w:bodyDiv w:val="1"/>
      <w:marLeft w:val="0"/>
      <w:marRight w:val="0"/>
      <w:marTop w:val="0"/>
      <w:marBottom w:val="0"/>
      <w:divBdr>
        <w:top w:val="none" w:sz="0" w:space="0" w:color="auto"/>
        <w:left w:val="none" w:sz="0" w:space="0" w:color="auto"/>
        <w:bottom w:val="none" w:sz="0" w:space="0" w:color="auto"/>
        <w:right w:val="none" w:sz="0" w:space="0" w:color="auto"/>
      </w:divBdr>
    </w:div>
    <w:div w:id="779110951">
      <w:bodyDiv w:val="1"/>
      <w:marLeft w:val="0"/>
      <w:marRight w:val="0"/>
      <w:marTop w:val="0"/>
      <w:marBottom w:val="0"/>
      <w:divBdr>
        <w:top w:val="none" w:sz="0" w:space="0" w:color="auto"/>
        <w:left w:val="none" w:sz="0" w:space="0" w:color="auto"/>
        <w:bottom w:val="none" w:sz="0" w:space="0" w:color="auto"/>
        <w:right w:val="none" w:sz="0" w:space="0" w:color="auto"/>
      </w:divBdr>
    </w:div>
    <w:div w:id="1237130031">
      <w:bodyDiv w:val="1"/>
      <w:marLeft w:val="0"/>
      <w:marRight w:val="0"/>
      <w:marTop w:val="0"/>
      <w:marBottom w:val="0"/>
      <w:divBdr>
        <w:top w:val="none" w:sz="0" w:space="0" w:color="auto"/>
        <w:left w:val="none" w:sz="0" w:space="0" w:color="auto"/>
        <w:bottom w:val="none" w:sz="0" w:space="0" w:color="auto"/>
        <w:right w:val="none" w:sz="0" w:space="0" w:color="auto"/>
      </w:divBdr>
    </w:div>
    <w:div w:id="1361204764">
      <w:bodyDiv w:val="1"/>
      <w:marLeft w:val="0"/>
      <w:marRight w:val="0"/>
      <w:marTop w:val="0"/>
      <w:marBottom w:val="0"/>
      <w:divBdr>
        <w:top w:val="none" w:sz="0" w:space="0" w:color="auto"/>
        <w:left w:val="none" w:sz="0" w:space="0" w:color="auto"/>
        <w:bottom w:val="none" w:sz="0" w:space="0" w:color="auto"/>
        <w:right w:val="none" w:sz="0" w:space="0" w:color="auto"/>
      </w:divBdr>
    </w:div>
    <w:div w:id="1380740064">
      <w:bodyDiv w:val="1"/>
      <w:marLeft w:val="0"/>
      <w:marRight w:val="0"/>
      <w:marTop w:val="0"/>
      <w:marBottom w:val="0"/>
      <w:divBdr>
        <w:top w:val="none" w:sz="0" w:space="0" w:color="auto"/>
        <w:left w:val="none" w:sz="0" w:space="0" w:color="auto"/>
        <w:bottom w:val="none" w:sz="0" w:space="0" w:color="auto"/>
        <w:right w:val="none" w:sz="0" w:space="0" w:color="auto"/>
      </w:divBdr>
    </w:div>
    <w:div w:id="1473404236">
      <w:bodyDiv w:val="1"/>
      <w:marLeft w:val="0"/>
      <w:marRight w:val="0"/>
      <w:marTop w:val="0"/>
      <w:marBottom w:val="0"/>
      <w:divBdr>
        <w:top w:val="none" w:sz="0" w:space="0" w:color="auto"/>
        <w:left w:val="none" w:sz="0" w:space="0" w:color="auto"/>
        <w:bottom w:val="none" w:sz="0" w:space="0" w:color="auto"/>
        <w:right w:val="none" w:sz="0" w:space="0" w:color="auto"/>
      </w:divBdr>
    </w:div>
    <w:div w:id="1797874482">
      <w:bodyDiv w:val="1"/>
      <w:marLeft w:val="0"/>
      <w:marRight w:val="0"/>
      <w:marTop w:val="0"/>
      <w:marBottom w:val="0"/>
      <w:divBdr>
        <w:top w:val="none" w:sz="0" w:space="0" w:color="auto"/>
        <w:left w:val="none" w:sz="0" w:space="0" w:color="auto"/>
        <w:bottom w:val="none" w:sz="0" w:space="0" w:color="auto"/>
        <w:right w:val="none" w:sz="0" w:space="0" w:color="auto"/>
      </w:divBdr>
    </w:div>
    <w:div w:id="2136486260">
      <w:bodyDiv w:val="1"/>
      <w:marLeft w:val="0"/>
      <w:marRight w:val="0"/>
      <w:marTop w:val="0"/>
      <w:marBottom w:val="0"/>
      <w:divBdr>
        <w:top w:val="none" w:sz="0" w:space="0" w:color="auto"/>
        <w:left w:val="none" w:sz="0" w:space="0" w:color="auto"/>
        <w:bottom w:val="none" w:sz="0" w:space="0" w:color="auto"/>
        <w:right w:val="none" w:sz="0" w:space="0" w:color="auto"/>
      </w:divBdr>
      <w:divsChild>
        <w:div w:id="856118823">
          <w:marLeft w:val="0"/>
          <w:marRight w:val="0"/>
          <w:marTop w:val="0"/>
          <w:marBottom w:val="0"/>
          <w:divBdr>
            <w:top w:val="none" w:sz="0" w:space="0" w:color="auto"/>
            <w:left w:val="none" w:sz="0" w:space="0" w:color="auto"/>
            <w:bottom w:val="none" w:sz="0" w:space="0" w:color="auto"/>
            <w:right w:val="none" w:sz="0" w:space="0" w:color="auto"/>
          </w:divBdr>
        </w:div>
        <w:div w:id="923682560">
          <w:marLeft w:val="0"/>
          <w:marRight w:val="0"/>
          <w:marTop w:val="0"/>
          <w:marBottom w:val="300"/>
          <w:divBdr>
            <w:top w:val="single" w:sz="6" w:space="0" w:color="D3D9E3"/>
            <w:left w:val="single" w:sz="6" w:space="0" w:color="D3D9E3"/>
            <w:bottom w:val="single" w:sz="6" w:space="0" w:color="D3D9E3"/>
            <w:right w:val="single" w:sz="6" w:space="0" w:color="D3D9E3"/>
          </w:divBdr>
        </w:div>
        <w:div w:id="1644582791">
          <w:marLeft w:val="0"/>
          <w:marRight w:val="0"/>
          <w:marTop w:val="0"/>
          <w:marBottom w:val="300"/>
          <w:divBdr>
            <w:top w:val="single" w:sz="6" w:space="0" w:color="D3D9E3"/>
            <w:left w:val="single" w:sz="6" w:space="0" w:color="D3D9E3"/>
            <w:bottom w:val="single" w:sz="6" w:space="0" w:color="D3D9E3"/>
            <w:right w:val="single" w:sz="6" w:space="0" w:color="D3D9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reers.google.com/locations/toronto/"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a.conestogac.on.c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jobbank.gc.ca/hom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www.glassdoor.ca/index.htm" TargetMode="External"/><Relationship Id="rId4" Type="http://schemas.openxmlformats.org/officeDocument/2006/relationships/customXml" Target="../customXml/item4.xml"/><Relationship Id="rId9" Type="http://schemas.openxmlformats.org/officeDocument/2006/relationships/hyperlink" Target="https://www.payscale.com/" TargetMode="External"/><Relationship Id="rId14" Type="http://schemas.openxmlformats.org/officeDocument/2006/relationships/hyperlink" Target="https://www.oracle.com/ca-en/corporate/care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T:\COOOrganization\CoursewareDevelopment\Public\Client%20Work\Conestoga\Client%20Facing%20Documentation\Rec_Doc_Template-Conestoga.dotx" TargetMode="External"/></Relationships>
</file>

<file path=word/theme/theme1.xml><?xml version="1.0" encoding="utf-8"?>
<a:theme xmlns:a="http://schemas.openxmlformats.org/drawingml/2006/main" name="Office Theme">
  <a:themeElements>
    <a:clrScheme name="Birghtspace on lights">
      <a:dk1>
        <a:srgbClr val="55595B"/>
      </a:dk1>
      <a:lt1>
        <a:srgbClr val="FFFFFF"/>
      </a:lt1>
      <a:dk2>
        <a:srgbClr val="565A5C"/>
      </a:dk2>
      <a:lt2>
        <a:srgbClr val="E87511"/>
      </a:lt2>
      <a:accent1>
        <a:srgbClr val="00A3AE"/>
      </a:accent1>
      <a:accent2>
        <a:srgbClr val="C83000"/>
      </a:accent2>
      <a:accent3>
        <a:srgbClr val="76A23F"/>
      </a:accent3>
      <a:accent4>
        <a:srgbClr val="005AC9"/>
      </a:accent4>
      <a:accent5>
        <a:srgbClr val="55595B"/>
      </a:accent5>
      <a:accent6>
        <a:srgbClr val="E87511"/>
      </a:accent6>
      <a:hlink>
        <a:srgbClr val="565A5C"/>
      </a:hlink>
      <a:folHlink>
        <a:srgbClr val="D7D7D7"/>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26CBAB6520224AA8EDB08AB4468286" ma:contentTypeVersion="8" ma:contentTypeDescription="Create a new document." ma:contentTypeScope="" ma:versionID="67786a6699e227d63cba518e44d19679">
  <xsd:schema xmlns:xsd="http://www.w3.org/2001/XMLSchema" xmlns:xs="http://www.w3.org/2001/XMLSchema" xmlns:p="http://schemas.microsoft.com/office/2006/metadata/properties" xmlns:ns2="88433af1-a3fb-4cf6-8001-212a18487c6a" targetNamespace="http://schemas.microsoft.com/office/2006/metadata/properties" ma:root="true" ma:fieldsID="40c91569af905d11e2143be0def970c4" ns2:_="">
    <xsd:import namespace="88433af1-a3fb-4cf6-8001-212a18487c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433af1-a3fb-4cf6-8001-212a18487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E3B80-CE58-49FE-8CA0-C3A80C3EC76A}">
  <ds:schemaRefs>
    <ds:schemaRef ds:uri="http://schemas.microsoft.com/sharepoint/v3/contenttype/forms"/>
  </ds:schemaRefs>
</ds:datastoreItem>
</file>

<file path=customXml/itemProps2.xml><?xml version="1.0" encoding="utf-8"?>
<ds:datastoreItem xmlns:ds="http://schemas.openxmlformats.org/officeDocument/2006/customXml" ds:itemID="{2B78DE5B-305E-4C2C-A6A1-8FC4E83FA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433af1-a3fb-4cf6-8001-212a18487c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13A526-246C-4F10-976D-2B05B7CDEC3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132B86-4827-4AD8-BC2F-E1DD72130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Rec_Doc_Template-Conestoga</Template>
  <TotalTime>203</TotalTime>
  <Pages>7</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McEwan</dc:creator>
  <cp:keywords/>
  <dc:description/>
  <cp:lastModifiedBy>Basavraj Jaliminche</cp:lastModifiedBy>
  <cp:revision>11</cp:revision>
  <cp:lastPrinted>2018-04-23T18:58:00Z</cp:lastPrinted>
  <dcterms:created xsi:type="dcterms:W3CDTF">2022-06-17T00:33:00Z</dcterms:created>
  <dcterms:modified xsi:type="dcterms:W3CDTF">2022-06-17T03:56:00Z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0x010100C926CBAB6520224AA8EDB08AB4468286</vt:lpwstr>
  </property>
</Properties>
</file>