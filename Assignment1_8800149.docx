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08024A" w14:textId="17A381B5" w:rsidR="00FD1952" w:rsidRDefault="004552CD" w:rsidP="009A2F70">
      <w:pPr>
        <w:pStyle w:val="CourseTitle"/>
      </w:pPr>
      <w:r>
        <w:t xml:space="preserve">Career </w:t>
      </w:r>
      <w:r w:rsidR="00AD45CE">
        <w:t>Management</w:t>
      </w:r>
      <w:r>
        <w:t>- CDEV 8</w:t>
      </w:r>
      <w:r w:rsidR="00AD45CE">
        <w:t>1</w:t>
      </w:r>
      <w:r>
        <w:t>30</w:t>
      </w:r>
      <w:r w:rsidR="00327130">
        <w:t xml:space="preserve"> </w:t>
      </w:r>
    </w:p>
    <w:p w14:paraId="3A7FE0E5" w14:textId="4E17C193" w:rsidR="00EE3DEC" w:rsidRDefault="00700B32" w:rsidP="000425A4">
      <w:pPr>
        <w:pStyle w:val="ModuleTitle"/>
        <w:rPr>
          <w:sz w:val="40"/>
        </w:rPr>
      </w:pPr>
      <w:r>
        <w:rPr>
          <w:sz w:val="40"/>
        </w:rPr>
        <w:t>Assignment</w:t>
      </w:r>
      <w:r w:rsidR="00902AF9">
        <w:rPr>
          <w:sz w:val="40"/>
        </w:rPr>
        <w:t xml:space="preserve"> 1: My Career Profile </w:t>
      </w:r>
    </w:p>
    <w:p w14:paraId="0069F7CD" w14:textId="36965B3E" w:rsidR="001B4D04" w:rsidRPr="001B4D04" w:rsidRDefault="001B4D04" w:rsidP="001B4D04">
      <w:r>
        <w:t>Academic year 2021-2022</w:t>
      </w:r>
    </w:p>
    <w:p w14:paraId="2D4CC27A" w14:textId="17773BD4" w:rsidR="000425A4" w:rsidRDefault="00EE3DEC" w:rsidP="00EE3DEC">
      <w:pPr>
        <w:pStyle w:val="Lead"/>
      </w:pPr>
      <w:r>
        <w:t xml:space="preserve">Worth </w:t>
      </w:r>
      <w:r w:rsidR="00902AF9">
        <w:t>15%</w:t>
      </w:r>
      <w:r w:rsidR="00700B32">
        <w:t xml:space="preserve"> </w:t>
      </w:r>
      <w:r>
        <w:t>of Final Grade</w:t>
      </w:r>
    </w:p>
    <w:p w14:paraId="210A9FC2" w14:textId="543EFF3E" w:rsidR="00EE3DEC" w:rsidRDefault="00902AF9" w:rsidP="00EE3DEC">
      <w:pPr>
        <w:pStyle w:val="H3"/>
      </w:pPr>
      <w:r>
        <w:t xml:space="preserve">Due Date </w:t>
      </w:r>
    </w:p>
    <w:p w14:paraId="44E7B6C4" w14:textId="561D928D" w:rsidR="00902AF9" w:rsidRDefault="00902AF9" w:rsidP="00902AF9">
      <w:r>
        <w:t>This assignment</w:t>
      </w:r>
      <w:r w:rsidR="00B17CA9">
        <w:t xml:space="preserve"> is due by the end of module 4</w:t>
      </w:r>
      <w:r>
        <w:t xml:space="preserve">.  </w:t>
      </w:r>
    </w:p>
    <w:p w14:paraId="1AE7C12E" w14:textId="26537425" w:rsidR="00EE3DEC" w:rsidRDefault="00902AF9" w:rsidP="00EE3DEC">
      <w:pPr>
        <w:pStyle w:val="H3"/>
      </w:pPr>
      <w:r>
        <w:t>Purpose</w:t>
      </w:r>
    </w:p>
    <w:p w14:paraId="085B46DD" w14:textId="2F9FA773" w:rsidR="00902AF9" w:rsidRDefault="00902AF9" w:rsidP="00902AF9">
      <w:r>
        <w:t xml:space="preserve">Creating a career profile will allow you to gain the career clarity you need to be able to communicate your skills to employers.  This will be done through your resume, branding, and interviewing as you search for work.  </w:t>
      </w:r>
    </w:p>
    <w:p w14:paraId="15F1891D" w14:textId="6ABDAE89" w:rsidR="00EE3DEC" w:rsidRDefault="00902AF9" w:rsidP="00EE3DEC">
      <w:pPr>
        <w:pStyle w:val="H3"/>
      </w:pPr>
      <w:r>
        <w:t>Explanation of tasks</w:t>
      </w:r>
    </w:p>
    <w:p w14:paraId="30BA2E9B" w14:textId="658887B4" w:rsidR="00902AF9" w:rsidRDefault="00902AF9" w:rsidP="00902AF9">
      <w:r>
        <w:t xml:space="preserve">During the first four modules of this course, you were given a series of </w:t>
      </w:r>
      <w:r w:rsidR="006B5F0E">
        <w:t xml:space="preserve">activities </w:t>
      </w:r>
      <w:r>
        <w:t xml:space="preserve">to complete. </w:t>
      </w:r>
    </w:p>
    <w:p w14:paraId="1735F484" w14:textId="33027794" w:rsidR="00EE3DEC" w:rsidRDefault="006B5F0E" w:rsidP="00902AF9">
      <w:r>
        <w:t xml:space="preserve">Review your work prior to uploading </w:t>
      </w:r>
      <w:r w:rsidR="00EE3DEC">
        <w:t xml:space="preserve">your completed </w:t>
      </w:r>
      <w:r w:rsidR="00433F03">
        <w:t>career profile</w:t>
      </w:r>
      <w:r w:rsidR="00EE3DEC">
        <w:t xml:space="preserve"> as a single word document to the Assignment Submission Folder. </w:t>
      </w:r>
    </w:p>
    <w:p w14:paraId="719AAB20" w14:textId="3D747F5A" w:rsidR="00902AF9" w:rsidRDefault="00902AF9" w:rsidP="00902AF9">
      <w:r>
        <w:t xml:space="preserve">Prior to completing the tasks, be sure to review the attached rubrics. </w:t>
      </w:r>
    </w:p>
    <w:p w14:paraId="394687C5" w14:textId="5F85C683" w:rsidR="001B4D04" w:rsidRDefault="001B4D04" w:rsidP="00902AF9">
      <w:r>
        <w:t xml:space="preserve">Student Name: </w:t>
      </w:r>
      <w:r>
        <w:tab/>
      </w:r>
      <w:r w:rsidR="003876A6">
        <w:t>Basavraj Jaliminche</w:t>
      </w:r>
      <w:r>
        <w:tab/>
      </w:r>
      <w:r>
        <w:tab/>
      </w:r>
      <w:r>
        <w:tab/>
      </w:r>
      <w:r>
        <w:tab/>
      </w:r>
      <w:r>
        <w:tab/>
      </w:r>
      <w:r>
        <w:tab/>
      </w:r>
      <w:r>
        <w:tab/>
        <w:t>Student Number:</w:t>
      </w:r>
      <w:r w:rsidR="003876A6">
        <w:t xml:space="preserve"> 8800149</w:t>
      </w:r>
    </w:p>
    <w:p w14:paraId="5C73065F" w14:textId="77777777" w:rsidR="006B5F0E" w:rsidRDefault="006B5F0E" w:rsidP="001B4D04">
      <w:pPr>
        <w:pStyle w:val="H3"/>
      </w:pPr>
      <w:r>
        <w:t>List of activities:</w:t>
      </w:r>
    </w:p>
    <w:p w14:paraId="708E7B24" w14:textId="0D7DFD87" w:rsidR="006B5F0E" w:rsidRDefault="006B5F0E" w:rsidP="001B4D04">
      <w:pPr>
        <w:pStyle w:val="TopicTitle"/>
      </w:pPr>
      <w:r>
        <w:t>Module 1: Elevator Pitch Discussion Post</w:t>
      </w:r>
    </w:p>
    <w:p w14:paraId="3573CE61" w14:textId="25272065" w:rsidR="001B4D04" w:rsidRPr="001B4D04" w:rsidRDefault="001B4D04" w:rsidP="001B4D04">
      <w:r>
        <w:t xml:space="preserve">Ensure you have uploaded your elevator pitch and provide feedback to one of your peers. </w:t>
      </w:r>
    </w:p>
    <w:p w14:paraId="4716B19F" w14:textId="060D72B9" w:rsidR="006B5F0E" w:rsidRDefault="006B5F0E" w:rsidP="001B4D04">
      <w:pPr>
        <w:pStyle w:val="TopicTitle"/>
      </w:pPr>
      <w:r>
        <w:t xml:space="preserve">Module 2: Reflection questions </w:t>
      </w:r>
    </w:p>
    <w:p w14:paraId="10BAC58C" w14:textId="5DAECE57" w:rsidR="001B4D04" w:rsidRPr="001B4D04" w:rsidRDefault="0077449F" w:rsidP="0077449F">
      <w:r>
        <w:rPr>
          <w:shd w:val="clear" w:color="auto" w:fill="FFFFFF"/>
        </w:rPr>
        <w:t>In the first module, we reviewed Franklin’s (2014) definition of career: “The full expression of who you are and how you want to be in the world. And it keeps expanding as it naturally goes through cycles of stability and change” (p.456). Now that you’ve had a chance to consider this definition of career, it’s time for you to put some thoughts into your definition of Career and Career Management.</w:t>
      </w:r>
      <w:r w:rsidR="001B4D04" w:rsidRPr="001B4D04">
        <w:t xml:space="preserve"> </w:t>
      </w:r>
    </w:p>
    <w:p w14:paraId="7A6D1350" w14:textId="77777777" w:rsidR="001B4D04" w:rsidRPr="001B4D04" w:rsidRDefault="001B4D04" w:rsidP="001B4D04">
      <w:pPr>
        <w:pStyle w:val="H2"/>
      </w:pPr>
      <w:r w:rsidRPr="001B4D04">
        <w:t xml:space="preserve">What does the word career mean to you? </w:t>
      </w:r>
    </w:p>
    <w:tbl>
      <w:tblPr>
        <w:tblStyle w:val="TableGrid"/>
        <w:tblpPr w:leftFromText="180" w:rightFromText="180" w:vertAnchor="text" w:horzAnchor="margin" w:tblpY="58"/>
        <w:tblW w:w="0" w:type="auto"/>
        <w:tblLook w:val="04A0" w:firstRow="1" w:lastRow="0" w:firstColumn="1" w:lastColumn="0" w:noHBand="0" w:noVBand="1"/>
      </w:tblPr>
      <w:tblGrid>
        <w:gridCol w:w="9350"/>
      </w:tblGrid>
      <w:tr w:rsidR="001B4D04" w:rsidRPr="001B4D04" w14:paraId="505EB64B" w14:textId="77777777" w:rsidTr="00153727">
        <w:tc>
          <w:tcPr>
            <w:tcW w:w="9350" w:type="dxa"/>
          </w:tcPr>
          <w:p w14:paraId="458AD474" w14:textId="539ABEFA" w:rsidR="001B4D04" w:rsidRPr="001B4D04" w:rsidRDefault="000059A1" w:rsidP="00153727">
            <w:r w:rsidRPr="000059A1">
              <w:t>The word career is often used to refer to a profession, occupation, trade or vocation. A career could define what you do for a living and range from those that require extensive training and education to those you can perform with only a high school diploma and a willingness to learn.</w:t>
            </w:r>
          </w:p>
          <w:p w14:paraId="7A0551A9" w14:textId="77777777" w:rsidR="001B4D04" w:rsidRPr="001B4D04" w:rsidRDefault="001B4D04" w:rsidP="00153727"/>
          <w:p w14:paraId="391AB356" w14:textId="77777777" w:rsidR="001B4D04" w:rsidRPr="001B4D04" w:rsidRDefault="001B4D04" w:rsidP="00153727"/>
        </w:tc>
      </w:tr>
    </w:tbl>
    <w:p w14:paraId="590EE67B" w14:textId="77777777" w:rsidR="001B4D04" w:rsidRPr="001B4D04" w:rsidRDefault="001B4D04" w:rsidP="001B4D04">
      <w:pPr>
        <w:pStyle w:val="H2"/>
      </w:pPr>
      <w:r w:rsidRPr="001B4D04">
        <w:lastRenderedPageBreak/>
        <w:t xml:space="preserve">When you think of career management, what comes to mind?  What elements to you think will be important to you as you manage your career over your lifetime? </w:t>
      </w:r>
    </w:p>
    <w:tbl>
      <w:tblPr>
        <w:tblStyle w:val="TableGrid"/>
        <w:tblW w:w="0" w:type="auto"/>
        <w:tblLook w:val="04A0" w:firstRow="1" w:lastRow="0" w:firstColumn="1" w:lastColumn="0" w:noHBand="0" w:noVBand="1"/>
      </w:tblPr>
      <w:tblGrid>
        <w:gridCol w:w="9350"/>
      </w:tblGrid>
      <w:tr w:rsidR="001B4D04" w14:paraId="201C0AF3" w14:textId="77777777" w:rsidTr="00153727">
        <w:tc>
          <w:tcPr>
            <w:tcW w:w="9350" w:type="dxa"/>
          </w:tcPr>
          <w:p w14:paraId="2BACD2B4" w14:textId="12CDE754" w:rsidR="001B4D04" w:rsidRPr="001B4D04" w:rsidRDefault="000059A1" w:rsidP="001B4D04">
            <w:r w:rsidRPr="000059A1">
              <w:t xml:space="preserve">Career management helps move people into roles where their skills are most suited and their aspirations are best met. Improving </w:t>
            </w:r>
            <w:r w:rsidR="008C2EA3" w:rsidRPr="000059A1">
              <w:t>organizational</w:t>
            </w:r>
            <w:r w:rsidRPr="000059A1">
              <w:t xml:space="preserve"> performance. Research shows that providing career opportunities is a key practice that influences </w:t>
            </w:r>
            <w:r w:rsidR="008C2EA3" w:rsidRPr="000059A1">
              <w:t>organizational</w:t>
            </w:r>
            <w:bookmarkStart w:id="0" w:name="_GoBack"/>
            <w:bookmarkEnd w:id="0"/>
            <w:r w:rsidRPr="000059A1">
              <w:t xml:space="preserve"> performance. Improving employee engagement.</w:t>
            </w:r>
          </w:p>
        </w:tc>
      </w:tr>
    </w:tbl>
    <w:p w14:paraId="42DF1FE5" w14:textId="2D71AC91" w:rsidR="006B5F0E" w:rsidRDefault="006B5F0E" w:rsidP="001B4D04">
      <w:pPr>
        <w:pStyle w:val="TopicTitle"/>
      </w:pPr>
      <w:r>
        <w:t xml:space="preserve">Module 3: Strengths, Assets, Personal Qualities, STAR Stories, STAR statements </w:t>
      </w:r>
    </w:p>
    <w:p w14:paraId="1898BD8F" w14:textId="2A5FE25E" w:rsidR="001B4D04" w:rsidRPr="001B4D04" w:rsidRDefault="001B4D04" w:rsidP="001B4D04">
      <w:pPr>
        <w:pStyle w:val="H2"/>
      </w:pPr>
      <w:r w:rsidRPr="001B4D04">
        <w:t xml:space="preserve">My Strengths (Skills) </w:t>
      </w:r>
    </w:p>
    <w:p w14:paraId="36ACDF08" w14:textId="77777777" w:rsidR="001B4D04" w:rsidRPr="001B4D04" w:rsidRDefault="001B4D04" w:rsidP="001B4D04">
      <w:pPr>
        <w:rPr>
          <w:i/>
        </w:rPr>
      </w:pPr>
      <w:bookmarkStart w:id="1" w:name="_Hlk517086540"/>
      <w:r w:rsidRPr="001B4D04">
        <w:rPr>
          <w:i/>
        </w:rPr>
        <w:t xml:space="preserve">Using the table, identify at least 7 skills that you think will be most important for your future career, so you can be more prepared when it comes time for resume and cover letter writing. </w:t>
      </w:r>
    </w:p>
    <w:tbl>
      <w:tblPr>
        <w:tblStyle w:val="TableGrid"/>
        <w:tblW w:w="0" w:type="auto"/>
        <w:tblLook w:val="04A0" w:firstRow="1" w:lastRow="0" w:firstColumn="1" w:lastColumn="0" w:noHBand="0" w:noVBand="1"/>
      </w:tblPr>
      <w:tblGrid>
        <w:gridCol w:w="2065"/>
        <w:gridCol w:w="2430"/>
        <w:gridCol w:w="4855"/>
      </w:tblGrid>
      <w:tr w:rsidR="001B4D04" w:rsidRPr="001B4D04" w14:paraId="23BEC73D" w14:textId="77777777" w:rsidTr="00153727">
        <w:tc>
          <w:tcPr>
            <w:tcW w:w="2065" w:type="dxa"/>
          </w:tcPr>
          <w:bookmarkEnd w:id="1"/>
          <w:p w14:paraId="20F505B5" w14:textId="77777777" w:rsidR="001B4D04" w:rsidRPr="001B4D04" w:rsidRDefault="001B4D04" w:rsidP="00153727">
            <w:r w:rsidRPr="001B4D04">
              <w:t xml:space="preserve">Skill </w:t>
            </w:r>
          </w:p>
        </w:tc>
        <w:tc>
          <w:tcPr>
            <w:tcW w:w="2430" w:type="dxa"/>
          </w:tcPr>
          <w:p w14:paraId="72E8B563" w14:textId="77777777" w:rsidR="001B4D04" w:rsidRPr="001B4D04" w:rsidRDefault="001B4D04" w:rsidP="00153727">
            <w:r w:rsidRPr="001B4D04">
              <w:t>Where I did it</w:t>
            </w:r>
          </w:p>
        </w:tc>
        <w:tc>
          <w:tcPr>
            <w:tcW w:w="4855" w:type="dxa"/>
          </w:tcPr>
          <w:p w14:paraId="64837F7D" w14:textId="77777777" w:rsidR="001B4D04" w:rsidRPr="001B4D04" w:rsidRDefault="001B4D04" w:rsidP="00153727">
            <w:r w:rsidRPr="001B4D04">
              <w:t xml:space="preserve">Example </w:t>
            </w:r>
          </w:p>
        </w:tc>
      </w:tr>
      <w:tr w:rsidR="001B4D04" w:rsidRPr="001B4D04" w14:paraId="60D2BCBF" w14:textId="77777777" w:rsidTr="00153727">
        <w:tc>
          <w:tcPr>
            <w:tcW w:w="2065" w:type="dxa"/>
          </w:tcPr>
          <w:p w14:paraId="68EE270E" w14:textId="1B869730" w:rsidR="001B4D04" w:rsidRPr="001B4D04" w:rsidRDefault="003876A6" w:rsidP="00153727">
            <w:r>
              <w:t xml:space="preserve">Software Testing </w:t>
            </w:r>
          </w:p>
        </w:tc>
        <w:tc>
          <w:tcPr>
            <w:tcW w:w="2430" w:type="dxa"/>
          </w:tcPr>
          <w:p w14:paraId="135D3142" w14:textId="09E5274C" w:rsidR="001B4D04" w:rsidRPr="001B4D04" w:rsidRDefault="003876A6" w:rsidP="00153727">
            <w:r>
              <w:t>SSP Technology</w:t>
            </w:r>
          </w:p>
        </w:tc>
        <w:tc>
          <w:tcPr>
            <w:tcW w:w="4855" w:type="dxa"/>
          </w:tcPr>
          <w:p w14:paraId="79377D66" w14:textId="4346FF2E" w:rsidR="001B4D04" w:rsidRPr="001B4D04" w:rsidRDefault="003876A6" w:rsidP="00153727">
            <w:r>
              <w:t>I was working with the client which is of ecommerce website and also web application.</w:t>
            </w:r>
          </w:p>
        </w:tc>
      </w:tr>
      <w:tr w:rsidR="001B4D04" w:rsidRPr="001B4D04" w14:paraId="2E927C72" w14:textId="77777777" w:rsidTr="00153727">
        <w:tc>
          <w:tcPr>
            <w:tcW w:w="2065" w:type="dxa"/>
          </w:tcPr>
          <w:p w14:paraId="0F9FCD9F" w14:textId="3681D5EA" w:rsidR="001B4D04" w:rsidRPr="001B4D04" w:rsidRDefault="003876A6" w:rsidP="00153727">
            <w:r>
              <w:t>API Testing</w:t>
            </w:r>
          </w:p>
        </w:tc>
        <w:tc>
          <w:tcPr>
            <w:tcW w:w="2430" w:type="dxa"/>
          </w:tcPr>
          <w:p w14:paraId="00A00543" w14:textId="6E52F8DC" w:rsidR="001B4D04" w:rsidRPr="001B4D04" w:rsidRDefault="0072073A" w:rsidP="00153727">
            <w:r>
              <w:t xml:space="preserve">SSP Technology </w:t>
            </w:r>
          </w:p>
        </w:tc>
        <w:tc>
          <w:tcPr>
            <w:tcW w:w="4855" w:type="dxa"/>
          </w:tcPr>
          <w:p w14:paraId="15F68D2C" w14:textId="6B436428" w:rsidR="001B4D04" w:rsidRPr="001B4D04" w:rsidRDefault="0072073A" w:rsidP="00153727">
            <w:r>
              <w:t>I was working with client which is of the payment schedule API and I have to test that one.</w:t>
            </w:r>
          </w:p>
        </w:tc>
      </w:tr>
      <w:tr w:rsidR="001B4D04" w:rsidRPr="001B4D04" w14:paraId="68048FBD" w14:textId="77777777" w:rsidTr="00153727">
        <w:tc>
          <w:tcPr>
            <w:tcW w:w="2065" w:type="dxa"/>
          </w:tcPr>
          <w:p w14:paraId="44BCEDE1" w14:textId="6D9C09A7" w:rsidR="001B4D04" w:rsidRPr="001B4D04" w:rsidRDefault="0072073A" w:rsidP="00153727">
            <w:r>
              <w:t xml:space="preserve">Java </w:t>
            </w:r>
          </w:p>
        </w:tc>
        <w:tc>
          <w:tcPr>
            <w:tcW w:w="2430" w:type="dxa"/>
          </w:tcPr>
          <w:p w14:paraId="1EFEA55F" w14:textId="04897CAB" w:rsidR="001B4D04" w:rsidRPr="001B4D04" w:rsidRDefault="0072073A" w:rsidP="00153727">
            <w:r>
              <w:t xml:space="preserve">SSP Technology </w:t>
            </w:r>
          </w:p>
        </w:tc>
        <w:tc>
          <w:tcPr>
            <w:tcW w:w="4855" w:type="dxa"/>
          </w:tcPr>
          <w:p w14:paraId="2A1AFA64" w14:textId="605F3E70" w:rsidR="001B4D04" w:rsidRPr="001B4D04" w:rsidRDefault="0072073A" w:rsidP="00153727">
            <w:r>
              <w:t>I was doing web development in for my client and it was an investment banking firm.</w:t>
            </w:r>
          </w:p>
        </w:tc>
      </w:tr>
      <w:tr w:rsidR="001B4D04" w:rsidRPr="001B4D04" w14:paraId="1DD8A483" w14:textId="77777777" w:rsidTr="00153727">
        <w:tc>
          <w:tcPr>
            <w:tcW w:w="2065" w:type="dxa"/>
          </w:tcPr>
          <w:p w14:paraId="120B3575" w14:textId="58C194B3" w:rsidR="001B4D04" w:rsidRPr="001B4D04" w:rsidRDefault="0072073A" w:rsidP="00153727">
            <w:r>
              <w:t>HTML,CSS,JS</w:t>
            </w:r>
          </w:p>
        </w:tc>
        <w:tc>
          <w:tcPr>
            <w:tcW w:w="2430" w:type="dxa"/>
          </w:tcPr>
          <w:p w14:paraId="530E7D47" w14:textId="69918B6D" w:rsidR="001B4D04" w:rsidRPr="001B4D04" w:rsidRDefault="0072073A" w:rsidP="00153727">
            <w:r>
              <w:t xml:space="preserve">SSP Technology </w:t>
            </w:r>
          </w:p>
        </w:tc>
        <w:tc>
          <w:tcPr>
            <w:tcW w:w="4855" w:type="dxa"/>
          </w:tcPr>
          <w:p w14:paraId="6DE8FA56" w14:textId="13A75BED" w:rsidR="001B4D04" w:rsidRPr="001B4D04" w:rsidRDefault="0072073A" w:rsidP="00153727">
            <w:r>
              <w:t xml:space="preserve">I was doing web development for </w:t>
            </w:r>
            <w:r>
              <w:t>client and it was an investment banking</w:t>
            </w:r>
            <w:r>
              <w:t xml:space="preserve"> firm. I have applied this skill as it is for  front end development.</w:t>
            </w:r>
          </w:p>
        </w:tc>
      </w:tr>
      <w:tr w:rsidR="0072073A" w:rsidRPr="001B4D04" w14:paraId="6FCF7D94" w14:textId="77777777" w:rsidTr="00153727">
        <w:tc>
          <w:tcPr>
            <w:tcW w:w="2065" w:type="dxa"/>
          </w:tcPr>
          <w:p w14:paraId="1B2C0564" w14:textId="603C1ED7" w:rsidR="0072073A" w:rsidRPr="001B4D04" w:rsidRDefault="0072073A" w:rsidP="0072073A">
            <w:r>
              <w:t>Angular JS</w:t>
            </w:r>
          </w:p>
        </w:tc>
        <w:tc>
          <w:tcPr>
            <w:tcW w:w="2430" w:type="dxa"/>
          </w:tcPr>
          <w:p w14:paraId="02D791F7" w14:textId="0F9850C2" w:rsidR="0072073A" w:rsidRPr="001B4D04" w:rsidRDefault="0072073A" w:rsidP="0072073A">
            <w:r>
              <w:t xml:space="preserve">SSP Technology </w:t>
            </w:r>
          </w:p>
        </w:tc>
        <w:tc>
          <w:tcPr>
            <w:tcW w:w="4855" w:type="dxa"/>
          </w:tcPr>
          <w:p w14:paraId="230772E5" w14:textId="759A2EC8" w:rsidR="0072073A" w:rsidRPr="001B4D04" w:rsidRDefault="0072073A" w:rsidP="0072073A">
            <w:r>
              <w:t xml:space="preserve">I was doing web development in for my client and it was an investment banking </w:t>
            </w:r>
            <w:r>
              <w:t xml:space="preserve">firm. This skill I have applied for the frontend development </w:t>
            </w:r>
          </w:p>
        </w:tc>
      </w:tr>
      <w:tr w:rsidR="0072073A" w:rsidRPr="001B4D04" w14:paraId="2CA00DFC" w14:textId="77777777" w:rsidTr="00153727">
        <w:tc>
          <w:tcPr>
            <w:tcW w:w="2065" w:type="dxa"/>
          </w:tcPr>
          <w:p w14:paraId="06118510" w14:textId="43D42D44" w:rsidR="0072073A" w:rsidRPr="001B4D04" w:rsidRDefault="0072073A" w:rsidP="0072073A">
            <w:r>
              <w:t xml:space="preserve">Postman </w:t>
            </w:r>
          </w:p>
        </w:tc>
        <w:tc>
          <w:tcPr>
            <w:tcW w:w="2430" w:type="dxa"/>
          </w:tcPr>
          <w:p w14:paraId="692A78AC" w14:textId="211F39EA" w:rsidR="0072073A" w:rsidRPr="001B4D04" w:rsidRDefault="0072073A" w:rsidP="0072073A">
            <w:r>
              <w:t xml:space="preserve">SSP Technology </w:t>
            </w:r>
          </w:p>
        </w:tc>
        <w:tc>
          <w:tcPr>
            <w:tcW w:w="4855" w:type="dxa"/>
          </w:tcPr>
          <w:p w14:paraId="1D6451BA" w14:textId="5733B358" w:rsidR="0072073A" w:rsidRPr="001B4D04" w:rsidRDefault="0072073A" w:rsidP="0072073A">
            <w:r>
              <w:t>This is tool for API Automation Testing.</w:t>
            </w:r>
          </w:p>
        </w:tc>
      </w:tr>
      <w:tr w:rsidR="0072073A" w:rsidRPr="00C4488B" w14:paraId="6755A720" w14:textId="77777777" w:rsidTr="00466A7B">
        <w:trPr>
          <w:trHeight w:val="1178"/>
        </w:trPr>
        <w:tc>
          <w:tcPr>
            <w:tcW w:w="2065" w:type="dxa"/>
          </w:tcPr>
          <w:p w14:paraId="134545FB" w14:textId="7B8E4A0B" w:rsidR="0072073A" w:rsidRPr="001B4D04" w:rsidRDefault="0072073A" w:rsidP="0072073A">
            <w:r>
              <w:t>Hibernate</w:t>
            </w:r>
          </w:p>
        </w:tc>
        <w:tc>
          <w:tcPr>
            <w:tcW w:w="2430" w:type="dxa"/>
          </w:tcPr>
          <w:p w14:paraId="639A61F5" w14:textId="2196513B" w:rsidR="0072073A" w:rsidRPr="001B4D04" w:rsidRDefault="0072073A" w:rsidP="0072073A">
            <w:r>
              <w:t xml:space="preserve">SSP Technology </w:t>
            </w:r>
          </w:p>
        </w:tc>
        <w:tc>
          <w:tcPr>
            <w:tcW w:w="4855" w:type="dxa"/>
          </w:tcPr>
          <w:p w14:paraId="34ACE18D" w14:textId="0B3662B7" w:rsidR="0072073A" w:rsidRPr="001B4D04" w:rsidRDefault="0072073A" w:rsidP="0072073A">
            <w:r>
              <w:t>This is tool I have applied for the backend development particularly for the database connections.</w:t>
            </w:r>
          </w:p>
        </w:tc>
      </w:tr>
    </w:tbl>
    <w:p w14:paraId="6CB26ABD" w14:textId="77777777" w:rsidR="001B4D04" w:rsidRPr="001174EB" w:rsidRDefault="001B4D04" w:rsidP="001B4D04">
      <w:pPr>
        <w:pStyle w:val="H2"/>
      </w:pPr>
      <w:r w:rsidRPr="001174EB">
        <w:t xml:space="preserve">My </w:t>
      </w:r>
      <w:r w:rsidRPr="00674443">
        <w:t xml:space="preserve">Assets (Education, Training) </w:t>
      </w:r>
    </w:p>
    <w:p w14:paraId="13B5C8BA" w14:textId="78F866B5" w:rsidR="001B4D04" w:rsidRPr="00674443" w:rsidRDefault="001B4D04" w:rsidP="001B4D04">
      <w:pPr>
        <w:rPr>
          <w:i/>
        </w:rPr>
      </w:pPr>
      <w:r>
        <w:rPr>
          <w:i/>
        </w:rPr>
        <w:t>P</w:t>
      </w:r>
      <w:r w:rsidRPr="00674443">
        <w:rPr>
          <w:i/>
        </w:rPr>
        <w:t>rovide all details of the assets you currently possess in this table.</w:t>
      </w:r>
    </w:p>
    <w:tbl>
      <w:tblPr>
        <w:tblStyle w:val="TableGrid"/>
        <w:tblW w:w="0" w:type="auto"/>
        <w:tblLook w:val="04A0" w:firstRow="1" w:lastRow="0" w:firstColumn="1" w:lastColumn="0" w:noHBand="0" w:noVBand="1"/>
      </w:tblPr>
      <w:tblGrid>
        <w:gridCol w:w="1816"/>
        <w:gridCol w:w="1819"/>
        <w:gridCol w:w="2480"/>
        <w:gridCol w:w="3235"/>
      </w:tblGrid>
      <w:tr w:rsidR="001B4D04" w14:paraId="2624D248" w14:textId="77777777" w:rsidTr="00153727">
        <w:tc>
          <w:tcPr>
            <w:tcW w:w="1816" w:type="dxa"/>
          </w:tcPr>
          <w:p w14:paraId="3FE248FC" w14:textId="77777777" w:rsidR="001B4D04" w:rsidRPr="001174EB" w:rsidRDefault="001B4D04" w:rsidP="00153727">
            <w:r w:rsidRPr="001174EB">
              <w:t>Asset</w:t>
            </w:r>
          </w:p>
        </w:tc>
        <w:tc>
          <w:tcPr>
            <w:tcW w:w="1819" w:type="dxa"/>
          </w:tcPr>
          <w:p w14:paraId="6716B4F9" w14:textId="77777777" w:rsidR="001B4D04" w:rsidRPr="001174EB" w:rsidRDefault="001B4D04" w:rsidP="00153727">
            <w:r w:rsidRPr="001174EB">
              <w:t>Where I did I obtain it from</w:t>
            </w:r>
          </w:p>
        </w:tc>
        <w:tc>
          <w:tcPr>
            <w:tcW w:w="2480" w:type="dxa"/>
          </w:tcPr>
          <w:p w14:paraId="6D29B4F5" w14:textId="77777777" w:rsidR="001B4D04" w:rsidRPr="001174EB" w:rsidRDefault="001B4D04" w:rsidP="00153727">
            <w:r w:rsidRPr="001174EB">
              <w:t>When did I obtain it or will obtain it</w:t>
            </w:r>
          </w:p>
        </w:tc>
        <w:tc>
          <w:tcPr>
            <w:tcW w:w="3235" w:type="dxa"/>
          </w:tcPr>
          <w:p w14:paraId="7410088C" w14:textId="77777777" w:rsidR="001B4D04" w:rsidRDefault="001B4D04" w:rsidP="00153727">
            <w:r w:rsidRPr="001174EB">
              <w:t>Knowledge I obtained</w:t>
            </w:r>
            <w:r>
              <w:t xml:space="preserve"> </w:t>
            </w:r>
          </w:p>
        </w:tc>
      </w:tr>
      <w:tr w:rsidR="001B4D04" w14:paraId="32D50AED" w14:textId="77777777" w:rsidTr="00153727">
        <w:tc>
          <w:tcPr>
            <w:tcW w:w="1816" w:type="dxa"/>
          </w:tcPr>
          <w:p w14:paraId="6DA3CB87" w14:textId="7C9CEEE9" w:rsidR="001B4D04" w:rsidRDefault="00DE3CDA" w:rsidP="00153727">
            <w:r>
              <w:t>Bachelors in Civil Engineering</w:t>
            </w:r>
          </w:p>
        </w:tc>
        <w:tc>
          <w:tcPr>
            <w:tcW w:w="1819" w:type="dxa"/>
          </w:tcPr>
          <w:p w14:paraId="3FC3DCCC" w14:textId="784E2911" w:rsidR="001B4D04" w:rsidRDefault="00DE3CDA" w:rsidP="00153727">
            <w:proofErr w:type="spellStart"/>
            <w:r>
              <w:t>Sinhagad</w:t>
            </w:r>
            <w:proofErr w:type="spellEnd"/>
            <w:r>
              <w:t xml:space="preserve"> Institute of technology </w:t>
            </w:r>
          </w:p>
        </w:tc>
        <w:tc>
          <w:tcPr>
            <w:tcW w:w="2480" w:type="dxa"/>
          </w:tcPr>
          <w:p w14:paraId="57FA6788" w14:textId="5BE821C3" w:rsidR="001B4D04" w:rsidRDefault="00DE3CDA" w:rsidP="00153727">
            <w:r>
              <w:t>2016</w:t>
            </w:r>
          </w:p>
        </w:tc>
        <w:tc>
          <w:tcPr>
            <w:tcW w:w="3235" w:type="dxa"/>
          </w:tcPr>
          <w:p w14:paraId="3C62BC0D" w14:textId="3DE7CB97" w:rsidR="001B4D04" w:rsidRDefault="00DE3CDA" w:rsidP="00153727">
            <w:r>
              <w:t xml:space="preserve">I have obtained degree in civil engineering </w:t>
            </w:r>
          </w:p>
        </w:tc>
      </w:tr>
      <w:tr w:rsidR="001B4D04" w14:paraId="33D9E16C" w14:textId="77777777" w:rsidTr="00153727">
        <w:tc>
          <w:tcPr>
            <w:tcW w:w="1816" w:type="dxa"/>
          </w:tcPr>
          <w:p w14:paraId="3210F586" w14:textId="1AEA49BA" w:rsidR="001B4D04" w:rsidRDefault="00DE3CDA" w:rsidP="00153727">
            <w:r>
              <w:t>Software Testing—Manual Testing</w:t>
            </w:r>
          </w:p>
        </w:tc>
        <w:tc>
          <w:tcPr>
            <w:tcW w:w="1819" w:type="dxa"/>
          </w:tcPr>
          <w:p w14:paraId="4FA7DDD6" w14:textId="6C4C2652" w:rsidR="001B4D04" w:rsidRDefault="00DE3CDA" w:rsidP="00153727">
            <w:proofErr w:type="spellStart"/>
            <w:r>
              <w:t>Dhruv</w:t>
            </w:r>
            <w:proofErr w:type="spellEnd"/>
            <w:r>
              <w:t xml:space="preserve"> Consultancy and Services</w:t>
            </w:r>
          </w:p>
        </w:tc>
        <w:tc>
          <w:tcPr>
            <w:tcW w:w="2480" w:type="dxa"/>
          </w:tcPr>
          <w:p w14:paraId="75F63182" w14:textId="7058E628" w:rsidR="001B4D04" w:rsidRDefault="00DE3CDA" w:rsidP="00153727">
            <w:r>
              <w:t>2017</w:t>
            </w:r>
          </w:p>
        </w:tc>
        <w:tc>
          <w:tcPr>
            <w:tcW w:w="3235" w:type="dxa"/>
          </w:tcPr>
          <w:p w14:paraId="00D62F1B" w14:textId="4B656671" w:rsidR="001B4D04" w:rsidRDefault="00DE3CDA" w:rsidP="00153727">
            <w:r>
              <w:t xml:space="preserve">I got training from my first employer. </w:t>
            </w:r>
          </w:p>
        </w:tc>
      </w:tr>
      <w:tr w:rsidR="001B4D04" w14:paraId="5D2555C2" w14:textId="77777777" w:rsidTr="00153727">
        <w:tc>
          <w:tcPr>
            <w:tcW w:w="1816" w:type="dxa"/>
          </w:tcPr>
          <w:p w14:paraId="788D329B" w14:textId="77777777" w:rsidR="00DE3CDA" w:rsidRPr="00DE3CDA" w:rsidRDefault="00DE3CDA" w:rsidP="00DE3CDA">
            <w:pPr>
              <w:shd w:val="clear" w:color="auto" w:fill="F8F7F4"/>
              <w:spacing w:line="253" w:lineRule="atLeast"/>
              <w:outlineLvl w:val="0"/>
            </w:pPr>
            <w:r w:rsidRPr="00DE3CDA">
              <w:t>Oracle Certified Professional, Java SE 8 Programmer</w:t>
            </w:r>
          </w:p>
          <w:p w14:paraId="48A9B212" w14:textId="3095A950" w:rsidR="001B4D04" w:rsidRDefault="001B4D04" w:rsidP="00153727"/>
        </w:tc>
        <w:tc>
          <w:tcPr>
            <w:tcW w:w="1819" w:type="dxa"/>
          </w:tcPr>
          <w:p w14:paraId="3121269B" w14:textId="7AB723B4" w:rsidR="001B4D04" w:rsidRDefault="00DE3CDA" w:rsidP="00153727">
            <w:r>
              <w:lastRenderedPageBreak/>
              <w:t xml:space="preserve">Oracle </w:t>
            </w:r>
          </w:p>
        </w:tc>
        <w:tc>
          <w:tcPr>
            <w:tcW w:w="2480" w:type="dxa"/>
          </w:tcPr>
          <w:p w14:paraId="5FD2E42B" w14:textId="051F949A" w:rsidR="001B4D04" w:rsidRDefault="00DE3CDA" w:rsidP="00153727">
            <w:r>
              <w:t>2018</w:t>
            </w:r>
          </w:p>
        </w:tc>
        <w:tc>
          <w:tcPr>
            <w:tcW w:w="3235" w:type="dxa"/>
          </w:tcPr>
          <w:p w14:paraId="388839FC" w14:textId="6EE0C97E" w:rsidR="001B4D04" w:rsidRDefault="00DE3CDA" w:rsidP="00153727">
            <w:r>
              <w:t>I have completed course and got certified.</w:t>
            </w:r>
          </w:p>
        </w:tc>
      </w:tr>
      <w:tr w:rsidR="001B4D04" w14:paraId="3A3A8561" w14:textId="77777777" w:rsidTr="00153727">
        <w:tc>
          <w:tcPr>
            <w:tcW w:w="1816" w:type="dxa"/>
          </w:tcPr>
          <w:p w14:paraId="5E512A19" w14:textId="77777777" w:rsidR="00DE3CDA" w:rsidRPr="00DE3CDA" w:rsidRDefault="00DE3CDA" w:rsidP="00DE3CDA">
            <w:pPr>
              <w:shd w:val="clear" w:color="auto" w:fill="FFFFFF"/>
              <w:spacing w:before="100" w:beforeAutospacing="1" w:after="100" w:afterAutospacing="1"/>
              <w:outlineLvl w:val="2"/>
            </w:pPr>
            <w:r w:rsidRPr="00DE3CDA">
              <w:lastRenderedPageBreak/>
              <w:t>Oracle Database SQL Certified Associate Certification</w:t>
            </w:r>
          </w:p>
          <w:p w14:paraId="7C57CBD0" w14:textId="77777777" w:rsidR="001B4D04" w:rsidRDefault="001B4D04" w:rsidP="00153727"/>
        </w:tc>
        <w:tc>
          <w:tcPr>
            <w:tcW w:w="1819" w:type="dxa"/>
          </w:tcPr>
          <w:p w14:paraId="4F32F0AF" w14:textId="10DE6949" w:rsidR="001B4D04" w:rsidRDefault="00DE3CDA" w:rsidP="00153727">
            <w:r>
              <w:t xml:space="preserve">Oracle </w:t>
            </w:r>
          </w:p>
        </w:tc>
        <w:tc>
          <w:tcPr>
            <w:tcW w:w="2480" w:type="dxa"/>
          </w:tcPr>
          <w:p w14:paraId="704848CE" w14:textId="5F10700C" w:rsidR="001B4D04" w:rsidRDefault="00DE3CDA" w:rsidP="00153727">
            <w:r>
              <w:t>2019</w:t>
            </w:r>
          </w:p>
        </w:tc>
        <w:tc>
          <w:tcPr>
            <w:tcW w:w="3235" w:type="dxa"/>
          </w:tcPr>
          <w:p w14:paraId="201E01DF" w14:textId="267B0B55" w:rsidR="001B4D04" w:rsidRDefault="00DE3CDA" w:rsidP="00153727">
            <w:r>
              <w:t>I have completed course and got certified.</w:t>
            </w:r>
          </w:p>
        </w:tc>
      </w:tr>
      <w:tr w:rsidR="001B4D04" w14:paraId="2726FD45" w14:textId="77777777" w:rsidTr="00153727">
        <w:tc>
          <w:tcPr>
            <w:tcW w:w="1816" w:type="dxa"/>
          </w:tcPr>
          <w:p w14:paraId="721BAB02" w14:textId="640F643A" w:rsidR="001B4D04" w:rsidRDefault="00DE3CDA" w:rsidP="00153727">
            <w:r>
              <w:t xml:space="preserve"> Google </w:t>
            </w:r>
            <w:r w:rsidRPr="00DE3CDA">
              <w:t>Professional Cloud Architect</w:t>
            </w:r>
          </w:p>
        </w:tc>
        <w:tc>
          <w:tcPr>
            <w:tcW w:w="1819" w:type="dxa"/>
          </w:tcPr>
          <w:p w14:paraId="2A7C6496" w14:textId="70AD7116" w:rsidR="001B4D04" w:rsidRDefault="00DE3CDA" w:rsidP="00153727">
            <w:r>
              <w:t xml:space="preserve">Google </w:t>
            </w:r>
          </w:p>
        </w:tc>
        <w:tc>
          <w:tcPr>
            <w:tcW w:w="2480" w:type="dxa"/>
          </w:tcPr>
          <w:p w14:paraId="012BA7E3" w14:textId="65A215B9" w:rsidR="001B4D04" w:rsidRDefault="00DE3CDA" w:rsidP="00153727">
            <w:r>
              <w:t>2020</w:t>
            </w:r>
          </w:p>
        </w:tc>
        <w:tc>
          <w:tcPr>
            <w:tcW w:w="3235" w:type="dxa"/>
          </w:tcPr>
          <w:p w14:paraId="02D45755" w14:textId="1DDC1B32" w:rsidR="001B4D04" w:rsidRDefault="00DE3CDA" w:rsidP="00153727">
            <w:r>
              <w:t>I have completed course and got certified.</w:t>
            </w:r>
          </w:p>
        </w:tc>
      </w:tr>
    </w:tbl>
    <w:p w14:paraId="18F030A2" w14:textId="77777777" w:rsidR="00DE3CDA" w:rsidRDefault="00DE3CDA" w:rsidP="001B4D04">
      <w:pPr>
        <w:pStyle w:val="H2"/>
      </w:pPr>
    </w:p>
    <w:p w14:paraId="2E0B7A48" w14:textId="77777777" w:rsidR="00DE3CDA" w:rsidRDefault="00DE3CDA" w:rsidP="001B4D04">
      <w:pPr>
        <w:pStyle w:val="H2"/>
      </w:pPr>
    </w:p>
    <w:p w14:paraId="29F0AAA2" w14:textId="5186738B" w:rsidR="001B4D04" w:rsidRPr="00674443" w:rsidRDefault="001B4D04" w:rsidP="001B4D04">
      <w:pPr>
        <w:pStyle w:val="H2"/>
      </w:pPr>
      <w:r w:rsidRPr="00674443">
        <w:t xml:space="preserve">My </w:t>
      </w:r>
      <w:r w:rsidRPr="001174EB">
        <w:t>Personal Qualities</w:t>
      </w:r>
    </w:p>
    <w:p w14:paraId="10CED222" w14:textId="77777777" w:rsidR="001B4D04" w:rsidRPr="00674443" w:rsidRDefault="001B4D04" w:rsidP="001B4D04">
      <w:pPr>
        <w:rPr>
          <w:i/>
        </w:rPr>
      </w:pPr>
      <w:bookmarkStart w:id="2" w:name="_Hlk517086631"/>
      <w:r w:rsidRPr="00674443">
        <w:rPr>
          <w:i/>
        </w:rPr>
        <w:t xml:space="preserve">Take some time to complete this chart with your most valuable personal qualities (aim for at least 7). </w:t>
      </w:r>
    </w:p>
    <w:tbl>
      <w:tblPr>
        <w:tblStyle w:val="TableGrid"/>
        <w:tblW w:w="9355" w:type="dxa"/>
        <w:tblLook w:val="04A0" w:firstRow="1" w:lastRow="0" w:firstColumn="1" w:lastColumn="0" w:noHBand="0" w:noVBand="1"/>
      </w:tblPr>
      <w:tblGrid>
        <w:gridCol w:w="1816"/>
        <w:gridCol w:w="4389"/>
        <w:gridCol w:w="3150"/>
      </w:tblGrid>
      <w:tr w:rsidR="001B4D04" w14:paraId="2436ABA8" w14:textId="77777777" w:rsidTr="00153727">
        <w:tc>
          <w:tcPr>
            <w:tcW w:w="1816" w:type="dxa"/>
          </w:tcPr>
          <w:bookmarkEnd w:id="2"/>
          <w:p w14:paraId="69602E8D" w14:textId="77777777" w:rsidR="001B4D04" w:rsidRPr="00674443" w:rsidRDefault="001B4D04" w:rsidP="00153727">
            <w:r w:rsidRPr="00674443">
              <w:t xml:space="preserve">Personal Quality </w:t>
            </w:r>
          </w:p>
        </w:tc>
        <w:tc>
          <w:tcPr>
            <w:tcW w:w="4389" w:type="dxa"/>
          </w:tcPr>
          <w:p w14:paraId="29E6CD03" w14:textId="77777777" w:rsidR="001B4D04" w:rsidRPr="001174EB" w:rsidRDefault="001B4D04" w:rsidP="00153727">
            <w:r w:rsidRPr="001174EB">
              <w:t>Example</w:t>
            </w:r>
          </w:p>
        </w:tc>
        <w:tc>
          <w:tcPr>
            <w:tcW w:w="3150" w:type="dxa"/>
          </w:tcPr>
          <w:p w14:paraId="1653B440" w14:textId="77777777" w:rsidR="001B4D04" w:rsidRDefault="001B4D04" w:rsidP="00153727">
            <w:r w:rsidRPr="001174EB">
              <w:t>Who has observed this in me?</w:t>
            </w:r>
            <w:r>
              <w:t xml:space="preserve"> </w:t>
            </w:r>
          </w:p>
        </w:tc>
      </w:tr>
      <w:tr w:rsidR="001B4D04" w14:paraId="45C34C7F" w14:textId="77777777" w:rsidTr="00153727">
        <w:tc>
          <w:tcPr>
            <w:tcW w:w="1816" w:type="dxa"/>
          </w:tcPr>
          <w:p w14:paraId="60640C8B" w14:textId="2550D5EF" w:rsidR="001B4D04" w:rsidRDefault="000C64E9" w:rsidP="00153727">
            <w:r>
              <w:t>Honesty</w:t>
            </w:r>
          </w:p>
        </w:tc>
        <w:tc>
          <w:tcPr>
            <w:tcW w:w="4389" w:type="dxa"/>
          </w:tcPr>
          <w:p w14:paraId="79421964" w14:textId="149D6486" w:rsidR="001B4D04" w:rsidRDefault="000C64E9" w:rsidP="00153727">
            <w:r>
              <w:t>I am honest in my work .</w:t>
            </w:r>
          </w:p>
        </w:tc>
        <w:tc>
          <w:tcPr>
            <w:tcW w:w="3150" w:type="dxa"/>
          </w:tcPr>
          <w:p w14:paraId="77D51CEB" w14:textId="63AC71E9" w:rsidR="001B4D04" w:rsidRDefault="000C64E9" w:rsidP="00153727">
            <w:r>
              <w:t>My team leader and my clients.</w:t>
            </w:r>
          </w:p>
        </w:tc>
      </w:tr>
      <w:tr w:rsidR="000C64E9" w14:paraId="3F97B101" w14:textId="77777777" w:rsidTr="00153727">
        <w:tc>
          <w:tcPr>
            <w:tcW w:w="1816" w:type="dxa"/>
          </w:tcPr>
          <w:p w14:paraId="705A77FB" w14:textId="0FA83DB0" w:rsidR="000C64E9" w:rsidRDefault="000C64E9" w:rsidP="000C64E9">
            <w:r>
              <w:t xml:space="preserve">Dedication </w:t>
            </w:r>
          </w:p>
        </w:tc>
        <w:tc>
          <w:tcPr>
            <w:tcW w:w="4389" w:type="dxa"/>
          </w:tcPr>
          <w:p w14:paraId="59B9BBD6" w14:textId="30A990AB" w:rsidR="000C64E9" w:rsidRDefault="000C64E9" w:rsidP="000C64E9">
            <w:r>
              <w:t xml:space="preserve">I am dedicated for my work </w:t>
            </w:r>
          </w:p>
        </w:tc>
        <w:tc>
          <w:tcPr>
            <w:tcW w:w="3150" w:type="dxa"/>
          </w:tcPr>
          <w:p w14:paraId="4567F10F" w14:textId="47EBE3C5" w:rsidR="000C64E9" w:rsidRDefault="000C64E9" w:rsidP="000C64E9">
            <w:r>
              <w:t>My team leader and my clients.</w:t>
            </w:r>
          </w:p>
        </w:tc>
      </w:tr>
      <w:tr w:rsidR="00BF405F" w14:paraId="212324E1" w14:textId="77777777" w:rsidTr="00153727">
        <w:tc>
          <w:tcPr>
            <w:tcW w:w="1816" w:type="dxa"/>
          </w:tcPr>
          <w:p w14:paraId="396E4410" w14:textId="621AA1BB" w:rsidR="00BF405F" w:rsidRDefault="00BF405F" w:rsidP="00BF405F">
            <w:r>
              <w:t xml:space="preserve">Creative </w:t>
            </w:r>
          </w:p>
        </w:tc>
        <w:tc>
          <w:tcPr>
            <w:tcW w:w="4389" w:type="dxa"/>
          </w:tcPr>
          <w:p w14:paraId="5635E557" w14:textId="696F7926" w:rsidR="00BF405F" w:rsidRDefault="00BF405F" w:rsidP="00BF405F">
            <w:r>
              <w:t>I am creative. As I was getting the new task every day and for that I have to add new features to the software’s.</w:t>
            </w:r>
          </w:p>
        </w:tc>
        <w:tc>
          <w:tcPr>
            <w:tcW w:w="3150" w:type="dxa"/>
          </w:tcPr>
          <w:p w14:paraId="6CAC180A" w14:textId="18185826" w:rsidR="00BF405F" w:rsidRDefault="00BF405F" w:rsidP="00BF405F">
            <w:r>
              <w:t>My team leader and my clients.</w:t>
            </w:r>
          </w:p>
        </w:tc>
      </w:tr>
      <w:tr w:rsidR="00BF405F" w14:paraId="48EFC675" w14:textId="77777777" w:rsidTr="00153727">
        <w:tc>
          <w:tcPr>
            <w:tcW w:w="1816" w:type="dxa"/>
          </w:tcPr>
          <w:p w14:paraId="5C4A9F48" w14:textId="372ED7BF" w:rsidR="00BF405F" w:rsidRDefault="005A10A3" w:rsidP="00BF405F">
            <w:r>
              <w:t xml:space="preserve">Team Work </w:t>
            </w:r>
          </w:p>
        </w:tc>
        <w:tc>
          <w:tcPr>
            <w:tcW w:w="4389" w:type="dxa"/>
          </w:tcPr>
          <w:p w14:paraId="35CD7B4D" w14:textId="19415249" w:rsidR="00BF405F" w:rsidRDefault="005A10A3" w:rsidP="00BF405F">
            <w:r>
              <w:t>I believe in team work.</w:t>
            </w:r>
          </w:p>
        </w:tc>
        <w:tc>
          <w:tcPr>
            <w:tcW w:w="3150" w:type="dxa"/>
          </w:tcPr>
          <w:p w14:paraId="27001343" w14:textId="43DCC577" w:rsidR="00BF405F" w:rsidRDefault="005A10A3" w:rsidP="00BF405F">
            <w:r>
              <w:t xml:space="preserve">Colleague </w:t>
            </w:r>
          </w:p>
        </w:tc>
      </w:tr>
      <w:tr w:rsidR="00BF405F" w14:paraId="5203B114" w14:textId="77777777" w:rsidTr="00153727">
        <w:tc>
          <w:tcPr>
            <w:tcW w:w="1816" w:type="dxa"/>
          </w:tcPr>
          <w:p w14:paraId="319D5D88" w14:textId="67AFEC67" w:rsidR="00BF405F" w:rsidRDefault="00EC4F7B" w:rsidP="00BF405F">
            <w:r>
              <w:t>Problem Solving</w:t>
            </w:r>
          </w:p>
        </w:tc>
        <w:tc>
          <w:tcPr>
            <w:tcW w:w="4389" w:type="dxa"/>
          </w:tcPr>
          <w:p w14:paraId="7D19FAE0" w14:textId="04C32605" w:rsidR="00BF405F" w:rsidRDefault="00EC4F7B" w:rsidP="00BF405F">
            <w:r>
              <w:t>I love problem solving</w:t>
            </w:r>
          </w:p>
        </w:tc>
        <w:tc>
          <w:tcPr>
            <w:tcW w:w="3150" w:type="dxa"/>
          </w:tcPr>
          <w:p w14:paraId="68BA66B9" w14:textId="0958BC45" w:rsidR="00BF405F" w:rsidRDefault="005A10A3" w:rsidP="00BF405F">
            <w:r>
              <w:t>Colleague</w:t>
            </w:r>
          </w:p>
        </w:tc>
      </w:tr>
      <w:tr w:rsidR="00BF405F" w14:paraId="5D0D8667" w14:textId="77777777" w:rsidTr="00153727">
        <w:tc>
          <w:tcPr>
            <w:tcW w:w="1816" w:type="dxa"/>
          </w:tcPr>
          <w:p w14:paraId="72AD3F5A" w14:textId="17326D59" w:rsidR="00BF405F" w:rsidRDefault="005A10A3" w:rsidP="00BF405F">
            <w:r>
              <w:t>Willingness to learn</w:t>
            </w:r>
          </w:p>
        </w:tc>
        <w:tc>
          <w:tcPr>
            <w:tcW w:w="4389" w:type="dxa"/>
          </w:tcPr>
          <w:p w14:paraId="7B645FE5" w14:textId="1674E960" w:rsidR="00BF405F" w:rsidRDefault="005A10A3" w:rsidP="00BF405F">
            <w:r>
              <w:t>I am always open to learn new things, new software’s new languages ,also I am staring to learn French language</w:t>
            </w:r>
          </w:p>
        </w:tc>
        <w:tc>
          <w:tcPr>
            <w:tcW w:w="3150" w:type="dxa"/>
          </w:tcPr>
          <w:p w14:paraId="54BFCC4D" w14:textId="270152D0" w:rsidR="00BF405F" w:rsidRDefault="005A10A3" w:rsidP="00BF405F">
            <w:r>
              <w:t>My Seniors</w:t>
            </w:r>
          </w:p>
        </w:tc>
      </w:tr>
    </w:tbl>
    <w:p w14:paraId="2C3A6CA9" w14:textId="77777777" w:rsidR="001B4D04" w:rsidRPr="00674443" w:rsidRDefault="001B4D04" w:rsidP="001B4D04">
      <w:pPr>
        <w:pStyle w:val="H2"/>
      </w:pPr>
      <w:r w:rsidRPr="00674443">
        <w:t xml:space="preserve">My </w:t>
      </w:r>
      <w:r w:rsidRPr="001174EB">
        <w:t>STAR</w:t>
      </w:r>
      <w:r w:rsidRPr="00674443">
        <w:t xml:space="preserve"> Stories</w:t>
      </w:r>
    </w:p>
    <w:p w14:paraId="586765DC" w14:textId="77777777" w:rsidR="001B4D04" w:rsidRPr="001174EB" w:rsidRDefault="001B4D04" w:rsidP="001B4D04">
      <w:r w:rsidRPr="001174EB">
        <w:t>Complete the tables below to tell as many stories as you can remember (minimum of 3).</w:t>
      </w:r>
    </w:p>
    <w:tbl>
      <w:tblPr>
        <w:tblStyle w:val="TableGrid"/>
        <w:tblW w:w="0" w:type="auto"/>
        <w:tblLook w:val="04A0" w:firstRow="1" w:lastRow="0" w:firstColumn="1" w:lastColumn="0" w:noHBand="0" w:noVBand="1"/>
      </w:tblPr>
      <w:tblGrid>
        <w:gridCol w:w="1615"/>
        <w:gridCol w:w="7735"/>
      </w:tblGrid>
      <w:tr w:rsidR="001B4D04" w:rsidRPr="001174EB" w14:paraId="527310A6" w14:textId="77777777" w:rsidTr="00153727">
        <w:tc>
          <w:tcPr>
            <w:tcW w:w="1615" w:type="dxa"/>
          </w:tcPr>
          <w:p w14:paraId="11BB9A4B" w14:textId="77777777" w:rsidR="001B4D04" w:rsidRPr="001174EB" w:rsidRDefault="001B4D04" w:rsidP="00153727">
            <w:r w:rsidRPr="001174EB">
              <w:t xml:space="preserve">Situation/Task </w:t>
            </w:r>
          </w:p>
        </w:tc>
        <w:tc>
          <w:tcPr>
            <w:tcW w:w="7735" w:type="dxa"/>
          </w:tcPr>
          <w:p w14:paraId="651ADBE7" w14:textId="1CD5F411" w:rsidR="001B4D04" w:rsidRPr="001174EB" w:rsidRDefault="00466A7B" w:rsidP="00153727">
            <w:r>
              <w:t>We have a task in my company to smoke testing(Part of manual testing ) and it should be completed in the 3 days.</w:t>
            </w:r>
          </w:p>
        </w:tc>
      </w:tr>
      <w:tr w:rsidR="001B4D04" w:rsidRPr="001174EB" w14:paraId="2CF34828" w14:textId="77777777" w:rsidTr="00153727">
        <w:tc>
          <w:tcPr>
            <w:tcW w:w="1615" w:type="dxa"/>
          </w:tcPr>
          <w:p w14:paraId="23528114" w14:textId="77777777" w:rsidR="001B4D04" w:rsidRPr="001174EB" w:rsidRDefault="001B4D04" w:rsidP="00153727">
            <w:r w:rsidRPr="001174EB">
              <w:t xml:space="preserve">Action </w:t>
            </w:r>
          </w:p>
        </w:tc>
        <w:tc>
          <w:tcPr>
            <w:tcW w:w="7735" w:type="dxa"/>
          </w:tcPr>
          <w:p w14:paraId="2F2EAEC3" w14:textId="2FB54E37" w:rsidR="001B4D04" w:rsidRPr="001174EB" w:rsidRDefault="00466A7B" w:rsidP="00153727">
            <w:r>
              <w:t>I have tested all features within 10 days and found the lots of bugs.</w:t>
            </w:r>
          </w:p>
        </w:tc>
      </w:tr>
      <w:tr w:rsidR="001B4D04" w:rsidRPr="001174EB" w14:paraId="40096594" w14:textId="77777777" w:rsidTr="00153727">
        <w:tc>
          <w:tcPr>
            <w:tcW w:w="1615" w:type="dxa"/>
          </w:tcPr>
          <w:p w14:paraId="0C23EDCB" w14:textId="77777777" w:rsidR="001B4D04" w:rsidRPr="001174EB" w:rsidRDefault="001B4D04" w:rsidP="00153727">
            <w:r w:rsidRPr="001174EB">
              <w:t>Results</w:t>
            </w:r>
          </w:p>
        </w:tc>
        <w:tc>
          <w:tcPr>
            <w:tcW w:w="7735" w:type="dxa"/>
          </w:tcPr>
          <w:p w14:paraId="59662E41" w14:textId="00357E16" w:rsidR="001B4D04" w:rsidRPr="001174EB" w:rsidRDefault="00466A7B" w:rsidP="00153727">
            <w:r>
              <w:t>I got recognition from my company CEO .and they appreciated my work. Also I got the pay hike.</w:t>
            </w:r>
          </w:p>
        </w:tc>
      </w:tr>
      <w:tr w:rsidR="001B4D04" w:rsidRPr="001174EB" w14:paraId="47774028" w14:textId="77777777" w:rsidTr="00153727">
        <w:tc>
          <w:tcPr>
            <w:tcW w:w="1615" w:type="dxa"/>
          </w:tcPr>
          <w:p w14:paraId="438AC32B" w14:textId="77777777" w:rsidR="001B4D04" w:rsidRPr="001174EB" w:rsidRDefault="001B4D04" w:rsidP="00153727">
            <w:r w:rsidRPr="001174EB">
              <w:t xml:space="preserve">Skills </w:t>
            </w:r>
          </w:p>
        </w:tc>
        <w:tc>
          <w:tcPr>
            <w:tcW w:w="7735" w:type="dxa"/>
          </w:tcPr>
          <w:p w14:paraId="3D6E31BF" w14:textId="3734BAF2" w:rsidR="001B4D04" w:rsidRPr="001174EB" w:rsidRDefault="00466A7B" w:rsidP="00153727">
            <w:r>
              <w:t>I am hardworking person. I was always ready for the tasks. My skill was manual testing .</w:t>
            </w:r>
          </w:p>
        </w:tc>
      </w:tr>
    </w:tbl>
    <w:p w14:paraId="44E51B38" w14:textId="77777777" w:rsidR="001B4D04" w:rsidRPr="001174EB" w:rsidRDefault="001B4D04" w:rsidP="001B4D04"/>
    <w:tbl>
      <w:tblPr>
        <w:tblStyle w:val="TableGrid"/>
        <w:tblW w:w="0" w:type="auto"/>
        <w:tblLook w:val="04A0" w:firstRow="1" w:lastRow="0" w:firstColumn="1" w:lastColumn="0" w:noHBand="0" w:noVBand="1"/>
      </w:tblPr>
      <w:tblGrid>
        <w:gridCol w:w="1615"/>
        <w:gridCol w:w="7735"/>
      </w:tblGrid>
      <w:tr w:rsidR="001B4D04" w:rsidRPr="001174EB" w14:paraId="3151D529" w14:textId="77777777" w:rsidTr="00153727">
        <w:tc>
          <w:tcPr>
            <w:tcW w:w="1615" w:type="dxa"/>
          </w:tcPr>
          <w:p w14:paraId="24520145" w14:textId="77777777" w:rsidR="001B4D04" w:rsidRPr="001174EB" w:rsidRDefault="001B4D04" w:rsidP="00153727">
            <w:r w:rsidRPr="001174EB">
              <w:t xml:space="preserve">Situation/Task </w:t>
            </w:r>
          </w:p>
        </w:tc>
        <w:tc>
          <w:tcPr>
            <w:tcW w:w="7735" w:type="dxa"/>
          </w:tcPr>
          <w:p w14:paraId="79078A4E" w14:textId="79CE47B3" w:rsidR="001B4D04" w:rsidRPr="001174EB" w:rsidRDefault="00466A7B" w:rsidP="00153727">
            <w:r>
              <w:t xml:space="preserve">Got the gold medal in my </w:t>
            </w:r>
            <w:r w:rsidR="00003F06">
              <w:t xml:space="preserve">Bachelors studies. </w:t>
            </w:r>
          </w:p>
        </w:tc>
      </w:tr>
      <w:tr w:rsidR="001B4D04" w:rsidRPr="001174EB" w14:paraId="08FBF32D" w14:textId="77777777" w:rsidTr="00153727">
        <w:tc>
          <w:tcPr>
            <w:tcW w:w="1615" w:type="dxa"/>
          </w:tcPr>
          <w:p w14:paraId="2B6B656E" w14:textId="77777777" w:rsidR="001B4D04" w:rsidRPr="001174EB" w:rsidRDefault="001B4D04" w:rsidP="00153727">
            <w:r w:rsidRPr="001174EB">
              <w:t xml:space="preserve">Action </w:t>
            </w:r>
          </w:p>
        </w:tc>
        <w:tc>
          <w:tcPr>
            <w:tcW w:w="7735" w:type="dxa"/>
          </w:tcPr>
          <w:p w14:paraId="521EF724" w14:textId="5F30EFAB" w:rsidR="001B4D04" w:rsidRPr="001174EB" w:rsidRDefault="00466A7B" w:rsidP="00153727">
            <w:r>
              <w:t xml:space="preserve">I have studied very hard in my  final semester .I have to get good marks </w:t>
            </w:r>
          </w:p>
        </w:tc>
      </w:tr>
      <w:tr w:rsidR="001B4D04" w:rsidRPr="001174EB" w14:paraId="363582F1" w14:textId="77777777" w:rsidTr="00153727">
        <w:tc>
          <w:tcPr>
            <w:tcW w:w="1615" w:type="dxa"/>
          </w:tcPr>
          <w:p w14:paraId="44ACC9AF" w14:textId="77777777" w:rsidR="001B4D04" w:rsidRPr="001174EB" w:rsidRDefault="001B4D04" w:rsidP="00153727">
            <w:r w:rsidRPr="001174EB">
              <w:t>Results</w:t>
            </w:r>
          </w:p>
        </w:tc>
        <w:tc>
          <w:tcPr>
            <w:tcW w:w="7735" w:type="dxa"/>
          </w:tcPr>
          <w:p w14:paraId="33C20B3A" w14:textId="7AFD3D4E" w:rsidR="001B4D04" w:rsidRPr="001174EB" w:rsidRDefault="00466A7B" w:rsidP="00153727">
            <w:r>
              <w:t>I got a gold medal from my college.</w:t>
            </w:r>
          </w:p>
        </w:tc>
      </w:tr>
      <w:tr w:rsidR="001B4D04" w:rsidRPr="001174EB" w14:paraId="1D48D24C" w14:textId="77777777" w:rsidTr="00153727">
        <w:tc>
          <w:tcPr>
            <w:tcW w:w="1615" w:type="dxa"/>
          </w:tcPr>
          <w:p w14:paraId="3DED2D58" w14:textId="77777777" w:rsidR="001B4D04" w:rsidRPr="001174EB" w:rsidRDefault="001B4D04" w:rsidP="00153727">
            <w:r w:rsidRPr="001174EB">
              <w:t xml:space="preserve">Skills </w:t>
            </w:r>
          </w:p>
        </w:tc>
        <w:tc>
          <w:tcPr>
            <w:tcW w:w="7735" w:type="dxa"/>
          </w:tcPr>
          <w:p w14:paraId="4EF161FC" w14:textId="5BB23A8D" w:rsidR="001B4D04" w:rsidRPr="001174EB" w:rsidRDefault="00466A7B" w:rsidP="00153727">
            <w:proofErr w:type="spellStart"/>
            <w:r>
              <w:t>Education</w:t>
            </w:r>
            <w:r w:rsidR="00AE302B">
              <w:t>,Hard</w:t>
            </w:r>
            <w:proofErr w:type="spellEnd"/>
            <w:r w:rsidR="00AE302B">
              <w:t xml:space="preserve"> </w:t>
            </w:r>
            <w:proofErr w:type="spellStart"/>
            <w:r w:rsidR="00AE302B">
              <w:t>work,Dedication</w:t>
            </w:r>
            <w:proofErr w:type="spellEnd"/>
          </w:p>
        </w:tc>
      </w:tr>
    </w:tbl>
    <w:p w14:paraId="0DB8679B" w14:textId="1E08FE40" w:rsidR="001B4D04" w:rsidRDefault="001B4D04" w:rsidP="001B4D04"/>
    <w:p w14:paraId="5A0EA3FB" w14:textId="7EB5C000" w:rsidR="00466A7B" w:rsidRDefault="00466A7B" w:rsidP="001B4D04"/>
    <w:p w14:paraId="1D93CED1" w14:textId="77777777" w:rsidR="00466A7B" w:rsidRPr="001174EB" w:rsidRDefault="00466A7B" w:rsidP="001B4D04"/>
    <w:tbl>
      <w:tblPr>
        <w:tblStyle w:val="TableGrid"/>
        <w:tblW w:w="0" w:type="auto"/>
        <w:tblLook w:val="04A0" w:firstRow="1" w:lastRow="0" w:firstColumn="1" w:lastColumn="0" w:noHBand="0" w:noVBand="1"/>
      </w:tblPr>
      <w:tblGrid>
        <w:gridCol w:w="1615"/>
        <w:gridCol w:w="7735"/>
      </w:tblGrid>
      <w:tr w:rsidR="001B4D04" w:rsidRPr="001174EB" w14:paraId="52B192AB" w14:textId="77777777" w:rsidTr="00153727">
        <w:tc>
          <w:tcPr>
            <w:tcW w:w="1615" w:type="dxa"/>
          </w:tcPr>
          <w:p w14:paraId="766B6F69" w14:textId="77777777" w:rsidR="001B4D04" w:rsidRPr="001174EB" w:rsidRDefault="001B4D04" w:rsidP="00153727">
            <w:r w:rsidRPr="001174EB">
              <w:t xml:space="preserve">Situation/Task </w:t>
            </w:r>
          </w:p>
        </w:tc>
        <w:tc>
          <w:tcPr>
            <w:tcW w:w="7735" w:type="dxa"/>
          </w:tcPr>
          <w:p w14:paraId="129E01A3" w14:textId="1835751C" w:rsidR="001B4D04" w:rsidRPr="001174EB" w:rsidRDefault="00466A7B" w:rsidP="00153727">
            <w:r>
              <w:t xml:space="preserve">Volunteer for the old age home </w:t>
            </w:r>
          </w:p>
        </w:tc>
      </w:tr>
      <w:tr w:rsidR="001B4D04" w:rsidRPr="001174EB" w14:paraId="1E31B0D6" w14:textId="77777777" w:rsidTr="00153727">
        <w:tc>
          <w:tcPr>
            <w:tcW w:w="1615" w:type="dxa"/>
          </w:tcPr>
          <w:p w14:paraId="01549CC4" w14:textId="77777777" w:rsidR="001B4D04" w:rsidRPr="001174EB" w:rsidRDefault="001B4D04" w:rsidP="00153727">
            <w:r w:rsidRPr="001174EB">
              <w:t xml:space="preserve">Action </w:t>
            </w:r>
          </w:p>
        </w:tc>
        <w:tc>
          <w:tcPr>
            <w:tcW w:w="7735" w:type="dxa"/>
          </w:tcPr>
          <w:p w14:paraId="260EBB3C" w14:textId="2556E7E1" w:rsidR="001B4D04" w:rsidRPr="001174EB" w:rsidRDefault="00466A7B" w:rsidP="00153727">
            <w:r>
              <w:t>Volunteered for the old age home</w:t>
            </w:r>
            <w:r w:rsidR="00AE302B">
              <w:t xml:space="preserve"> when I was </w:t>
            </w:r>
            <w:proofErr w:type="spellStart"/>
            <w:r w:rsidR="00AE302B">
              <w:t>studyng</w:t>
            </w:r>
            <w:proofErr w:type="spellEnd"/>
            <w:r w:rsidR="00AE302B">
              <w:t xml:space="preserve"> in the college and also I have helped many old age citizens.</w:t>
            </w:r>
            <w:r>
              <w:t xml:space="preserve"> </w:t>
            </w:r>
          </w:p>
        </w:tc>
      </w:tr>
      <w:tr w:rsidR="001B4D04" w:rsidRPr="001174EB" w14:paraId="0C27C809" w14:textId="77777777" w:rsidTr="00153727">
        <w:tc>
          <w:tcPr>
            <w:tcW w:w="1615" w:type="dxa"/>
          </w:tcPr>
          <w:p w14:paraId="7359BE05" w14:textId="77777777" w:rsidR="001B4D04" w:rsidRPr="001174EB" w:rsidRDefault="001B4D04" w:rsidP="00153727">
            <w:r w:rsidRPr="001174EB">
              <w:t>Results</w:t>
            </w:r>
          </w:p>
        </w:tc>
        <w:tc>
          <w:tcPr>
            <w:tcW w:w="7735" w:type="dxa"/>
          </w:tcPr>
          <w:p w14:paraId="54DBB7D2" w14:textId="0C4CE555" w:rsidR="001B4D04" w:rsidRPr="001174EB" w:rsidRDefault="00466A7B" w:rsidP="00153727">
            <w:r>
              <w:t xml:space="preserve">Got recognition from Government  organization  </w:t>
            </w:r>
          </w:p>
        </w:tc>
      </w:tr>
      <w:tr w:rsidR="001B4D04" w:rsidRPr="001174EB" w14:paraId="6923B787" w14:textId="77777777" w:rsidTr="00153727">
        <w:tc>
          <w:tcPr>
            <w:tcW w:w="1615" w:type="dxa"/>
          </w:tcPr>
          <w:p w14:paraId="6D31C574" w14:textId="77777777" w:rsidR="001B4D04" w:rsidRPr="001174EB" w:rsidRDefault="001B4D04" w:rsidP="00153727">
            <w:r w:rsidRPr="001174EB">
              <w:t xml:space="preserve">Skills </w:t>
            </w:r>
          </w:p>
        </w:tc>
        <w:tc>
          <w:tcPr>
            <w:tcW w:w="7735" w:type="dxa"/>
          </w:tcPr>
          <w:p w14:paraId="2970D838" w14:textId="1CD4F0ED" w:rsidR="001B4D04" w:rsidRPr="001174EB" w:rsidRDefault="00466A7B" w:rsidP="00153727">
            <w:r>
              <w:t xml:space="preserve">I am a helpful person and I love to help </w:t>
            </w:r>
            <w:proofErr w:type="spellStart"/>
            <w:r>
              <w:t>people.</w:t>
            </w:r>
            <w:r w:rsidR="00AE302B">
              <w:t>Kindness</w:t>
            </w:r>
            <w:proofErr w:type="spellEnd"/>
          </w:p>
        </w:tc>
      </w:tr>
    </w:tbl>
    <w:p w14:paraId="1A44B86C" w14:textId="77777777" w:rsidR="001B4D04" w:rsidRPr="001174EB" w:rsidRDefault="001B4D04" w:rsidP="001B4D04"/>
    <w:p w14:paraId="79577C7A" w14:textId="77777777" w:rsidR="005A10A3" w:rsidRDefault="005A10A3" w:rsidP="003664AF">
      <w:pPr>
        <w:pStyle w:val="H2"/>
      </w:pPr>
    </w:p>
    <w:p w14:paraId="1FF43D32" w14:textId="2C3B4875" w:rsidR="003664AF" w:rsidRPr="00674443" w:rsidRDefault="003664AF" w:rsidP="003664AF">
      <w:pPr>
        <w:pStyle w:val="H2"/>
      </w:pPr>
      <w:r w:rsidRPr="00674443">
        <w:t xml:space="preserve">My </w:t>
      </w:r>
      <w:r w:rsidRPr="001174EB">
        <w:t xml:space="preserve">STAR </w:t>
      </w:r>
      <w:r w:rsidRPr="00674443">
        <w:t>Statements</w:t>
      </w:r>
    </w:p>
    <w:p w14:paraId="77DC632E" w14:textId="77777777" w:rsidR="003664AF" w:rsidRPr="001174EB" w:rsidRDefault="003664AF" w:rsidP="003664AF">
      <w:r w:rsidRPr="001174EB">
        <w:t xml:space="preserve">Aim to transform 3 STAR stories into accomplishment statements. </w:t>
      </w:r>
    </w:p>
    <w:p w14:paraId="5CD5C881" w14:textId="77777777" w:rsidR="003664AF" w:rsidRPr="001174EB" w:rsidRDefault="003664AF" w:rsidP="003664AF">
      <w:pPr>
        <w:rPr>
          <w:i/>
        </w:rPr>
      </w:pPr>
      <w:r w:rsidRPr="001174EB">
        <w:rPr>
          <w:i/>
        </w:rPr>
        <w:t>Copy and paste this table for as many accomplishment statements as you would like to write.</w:t>
      </w:r>
    </w:p>
    <w:tbl>
      <w:tblPr>
        <w:tblStyle w:val="TableGrid"/>
        <w:tblW w:w="0" w:type="auto"/>
        <w:tblLook w:val="04A0" w:firstRow="1" w:lastRow="0" w:firstColumn="1" w:lastColumn="0" w:noHBand="0" w:noVBand="1"/>
      </w:tblPr>
      <w:tblGrid>
        <w:gridCol w:w="2065"/>
        <w:gridCol w:w="7285"/>
      </w:tblGrid>
      <w:tr w:rsidR="003664AF" w:rsidRPr="001174EB" w14:paraId="1DD232A8" w14:textId="77777777" w:rsidTr="00153727">
        <w:tc>
          <w:tcPr>
            <w:tcW w:w="2065" w:type="dxa"/>
          </w:tcPr>
          <w:p w14:paraId="1079F32E" w14:textId="77777777" w:rsidR="003664AF" w:rsidRPr="001174EB" w:rsidRDefault="003664AF" w:rsidP="00153727">
            <w:r w:rsidRPr="001174EB">
              <w:rPr>
                <w:b/>
              </w:rPr>
              <w:t>Results from story</w:t>
            </w:r>
            <w:r w:rsidRPr="001174EB">
              <w:t xml:space="preserve"> (Summarize in one statement) </w:t>
            </w:r>
          </w:p>
        </w:tc>
        <w:tc>
          <w:tcPr>
            <w:tcW w:w="7285" w:type="dxa"/>
          </w:tcPr>
          <w:p w14:paraId="3172D7EB" w14:textId="6FE849BB" w:rsidR="003664AF" w:rsidRPr="001174EB" w:rsidRDefault="00003F06" w:rsidP="00153727">
            <w:r>
              <w:t>Done task in Smoke testing</w:t>
            </w:r>
          </w:p>
        </w:tc>
      </w:tr>
      <w:tr w:rsidR="003664AF" w:rsidRPr="001174EB" w14:paraId="31F73A18" w14:textId="77777777" w:rsidTr="00153727">
        <w:tc>
          <w:tcPr>
            <w:tcW w:w="2065" w:type="dxa"/>
          </w:tcPr>
          <w:p w14:paraId="23EE1A2B" w14:textId="77777777" w:rsidR="003664AF" w:rsidRPr="001174EB" w:rsidRDefault="003664AF" w:rsidP="00153727">
            <w:r w:rsidRPr="001174EB">
              <w:rPr>
                <w:b/>
              </w:rPr>
              <w:t>Starting statement</w:t>
            </w:r>
            <w:r w:rsidRPr="001174EB">
              <w:t xml:space="preserve"> (Ensure each statement starts with an action verb)</w:t>
            </w:r>
          </w:p>
        </w:tc>
        <w:tc>
          <w:tcPr>
            <w:tcW w:w="7285" w:type="dxa"/>
          </w:tcPr>
          <w:p w14:paraId="006EB3E0" w14:textId="40B39880" w:rsidR="003664AF" w:rsidRPr="001174EB" w:rsidRDefault="00003F06" w:rsidP="00153727">
            <w:r>
              <w:t>Done smoke testing in my company within the stipulated time.</w:t>
            </w:r>
          </w:p>
        </w:tc>
      </w:tr>
      <w:tr w:rsidR="003664AF" w:rsidRPr="001174EB" w14:paraId="3F507D60" w14:textId="77777777" w:rsidTr="00153727">
        <w:tc>
          <w:tcPr>
            <w:tcW w:w="2065" w:type="dxa"/>
          </w:tcPr>
          <w:p w14:paraId="747C7A84" w14:textId="77777777" w:rsidR="003664AF" w:rsidRPr="001174EB" w:rsidRDefault="003664AF" w:rsidP="00153727">
            <w:r w:rsidRPr="001174EB">
              <w:rPr>
                <w:b/>
              </w:rPr>
              <w:t>Add details</w:t>
            </w:r>
            <w:r w:rsidRPr="001174EB">
              <w:t xml:space="preserve"> </w:t>
            </w:r>
          </w:p>
          <w:p w14:paraId="66751073" w14:textId="77777777" w:rsidR="003664AF" w:rsidRPr="001174EB" w:rsidRDefault="003664AF" w:rsidP="00153727">
            <w:r w:rsidRPr="001174EB">
              <w:t>(Ensure each statement outlines the results of your action)</w:t>
            </w:r>
          </w:p>
        </w:tc>
        <w:tc>
          <w:tcPr>
            <w:tcW w:w="7285" w:type="dxa"/>
          </w:tcPr>
          <w:p w14:paraId="340502FD" w14:textId="75C57301" w:rsidR="003664AF" w:rsidRPr="001174EB" w:rsidRDefault="00003F06" w:rsidP="00153727">
            <w:r>
              <w:t>Got task in my work schedule which has a deadline and product is going to an production .</w:t>
            </w:r>
          </w:p>
        </w:tc>
      </w:tr>
      <w:tr w:rsidR="003664AF" w:rsidRPr="001174EB" w14:paraId="09C01F57" w14:textId="77777777" w:rsidTr="00153727">
        <w:tc>
          <w:tcPr>
            <w:tcW w:w="2065" w:type="dxa"/>
          </w:tcPr>
          <w:p w14:paraId="0DE6A112" w14:textId="77777777" w:rsidR="003664AF" w:rsidRPr="001174EB" w:rsidRDefault="003664AF" w:rsidP="00153727">
            <w:r w:rsidRPr="001174EB">
              <w:t>Final polished accomplishment statement</w:t>
            </w:r>
          </w:p>
        </w:tc>
        <w:tc>
          <w:tcPr>
            <w:tcW w:w="7285" w:type="dxa"/>
          </w:tcPr>
          <w:p w14:paraId="63BDF72B" w14:textId="768B3F59" w:rsidR="003664AF" w:rsidRPr="001174EB" w:rsidRDefault="00003F06" w:rsidP="00153727">
            <w:r>
              <w:t>Done smoke testing which was a task during my work .I have done the task within that stipulated time and found the bugs .Which helped developers to resolve the issue and product a clean without the bugs.</w:t>
            </w:r>
          </w:p>
        </w:tc>
      </w:tr>
    </w:tbl>
    <w:p w14:paraId="2A7F039B" w14:textId="77777777" w:rsidR="003664AF" w:rsidRPr="001174EB" w:rsidRDefault="003664AF" w:rsidP="003664AF"/>
    <w:tbl>
      <w:tblPr>
        <w:tblStyle w:val="TableGrid"/>
        <w:tblW w:w="0" w:type="auto"/>
        <w:tblLook w:val="04A0" w:firstRow="1" w:lastRow="0" w:firstColumn="1" w:lastColumn="0" w:noHBand="0" w:noVBand="1"/>
      </w:tblPr>
      <w:tblGrid>
        <w:gridCol w:w="2065"/>
        <w:gridCol w:w="7285"/>
      </w:tblGrid>
      <w:tr w:rsidR="003664AF" w:rsidRPr="001174EB" w14:paraId="0B0A5D8B" w14:textId="77777777" w:rsidTr="00153727">
        <w:tc>
          <w:tcPr>
            <w:tcW w:w="2065" w:type="dxa"/>
          </w:tcPr>
          <w:p w14:paraId="65BA1138" w14:textId="77777777" w:rsidR="003664AF" w:rsidRPr="001174EB" w:rsidRDefault="003664AF" w:rsidP="00153727">
            <w:r w:rsidRPr="001174EB">
              <w:rPr>
                <w:b/>
              </w:rPr>
              <w:t>Results from story</w:t>
            </w:r>
            <w:r w:rsidRPr="001174EB">
              <w:t xml:space="preserve"> (Summarize in one statement) </w:t>
            </w:r>
          </w:p>
        </w:tc>
        <w:tc>
          <w:tcPr>
            <w:tcW w:w="7285" w:type="dxa"/>
          </w:tcPr>
          <w:p w14:paraId="2E338F3A" w14:textId="60DC8EE3" w:rsidR="003664AF" w:rsidRPr="001174EB" w:rsidRDefault="00003F06" w:rsidP="00153727">
            <w:r>
              <w:t>Got the gold medal .</w:t>
            </w:r>
          </w:p>
        </w:tc>
      </w:tr>
      <w:tr w:rsidR="003664AF" w:rsidRPr="001174EB" w14:paraId="6203618E" w14:textId="77777777" w:rsidTr="00153727">
        <w:tc>
          <w:tcPr>
            <w:tcW w:w="2065" w:type="dxa"/>
          </w:tcPr>
          <w:p w14:paraId="27B35D30" w14:textId="77777777" w:rsidR="003664AF" w:rsidRPr="001174EB" w:rsidRDefault="003664AF" w:rsidP="00153727">
            <w:r w:rsidRPr="001174EB">
              <w:rPr>
                <w:b/>
              </w:rPr>
              <w:t>Starting statement</w:t>
            </w:r>
            <w:r w:rsidRPr="001174EB">
              <w:t xml:space="preserve"> (Ensure each statement starts with an action verb)</w:t>
            </w:r>
          </w:p>
        </w:tc>
        <w:tc>
          <w:tcPr>
            <w:tcW w:w="7285" w:type="dxa"/>
          </w:tcPr>
          <w:p w14:paraId="7481C9B5" w14:textId="1342D2B7" w:rsidR="003664AF" w:rsidRDefault="00003F06" w:rsidP="00153727">
            <w:r>
              <w:t>Got the gold medal during my final semester.</w:t>
            </w:r>
          </w:p>
          <w:p w14:paraId="270ABD0D" w14:textId="560AB9AB" w:rsidR="00003F06" w:rsidRPr="001174EB" w:rsidRDefault="00003F06" w:rsidP="00153727"/>
        </w:tc>
      </w:tr>
      <w:tr w:rsidR="003664AF" w:rsidRPr="001174EB" w14:paraId="19B399BE" w14:textId="77777777" w:rsidTr="00153727">
        <w:tc>
          <w:tcPr>
            <w:tcW w:w="2065" w:type="dxa"/>
          </w:tcPr>
          <w:p w14:paraId="36C26984" w14:textId="77777777" w:rsidR="003664AF" w:rsidRPr="001174EB" w:rsidRDefault="003664AF" w:rsidP="00153727">
            <w:r w:rsidRPr="001174EB">
              <w:rPr>
                <w:b/>
              </w:rPr>
              <w:t>Add details</w:t>
            </w:r>
            <w:r w:rsidRPr="001174EB">
              <w:t xml:space="preserve"> </w:t>
            </w:r>
          </w:p>
          <w:p w14:paraId="5B56BA21" w14:textId="77777777" w:rsidR="003664AF" w:rsidRPr="001174EB" w:rsidRDefault="003664AF" w:rsidP="00153727">
            <w:r w:rsidRPr="001174EB">
              <w:t>(Ensure each statement outlines the results of your action)</w:t>
            </w:r>
          </w:p>
        </w:tc>
        <w:tc>
          <w:tcPr>
            <w:tcW w:w="7285" w:type="dxa"/>
          </w:tcPr>
          <w:p w14:paraId="292F6147" w14:textId="21463C99" w:rsidR="003664AF" w:rsidRPr="001174EB" w:rsidRDefault="00003F06" w:rsidP="00153727">
            <w:r>
              <w:t xml:space="preserve">I have to get good marks to get me higher </w:t>
            </w:r>
            <w:proofErr w:type="spellStart"/>
            <w:r>
              <w:t>GPA.Finally</w:t>
            </w:r>
            <w:proofErr w:type="spellEnd"/>
            <w:r>
              <w:t xml:space="preserve"> I got the Gold medal in my final semester.</w:t>
            </w:r>
          </w:p>
        </w:tc>
      </w:tr>
      <w:tr w:rsidR="003664AF" w:rsidRPr="001174EB" w14:paraId="0426E7C1" w14:textId="77777777" w:rsidTr="00153727">
        <w:tc>
          <w:tcPr>
            <w:tcW w:w="2065" w:type="dxa"/>
          </w:tcPr>
          <w:p w14:paraId="1A1DC34D" w14:textId="77777777" w:rsidR="003664AF" w:rsidRPr="001174EB" w:rsidRDefault="003664AF" w:rsidP="00153727">
            <w:r w:rsidRPr="001174EB">
              <w:t>Final polished accomplishment statement</w:t>
            </w:r>
          </w:p>
        </w:tc>
        <w:tc>
          <w:tcPr>
            <w:tcW w:w="7285" w:type="dxa"/>
          </w:tcPr>
          <w:p w14:paraId="02DA1A12" w14:textId="29B85E2F" w:rsidR="003664AF" w:rsidRPr="001174EB" w:rsidRDefault="00003F06" w:rsidP="00153727">
            <w:r>
              <w:t>I have studied very hard in my final semester as I want high grades during my final semester .Finally I got the great grades in my final semester and got the gold medal in my final semester and got higher GPA</w:t>
            </w:r>
          </w:p>
        </w:tc>
      </w:tr>
    </w:tbl>
    <w:p w14:paraId="639587F8" w14:textId="77777777" w:rsidR="003664AF" w:rsidRPr="001174EB" w:rsidRDefault="003664AF" w:rsidP="003664AF"/>
    <w:tbl>
      <w:tblPr>
        <w:tblStyle w:val="TableGrid"/>
        <w:tblW w:w="0" w:type="auto"/>
        <w:tblLook w:val="04A0" w:firstRow="1" w:lastRow="0" w:firstColumn="1" w:lastColumn="0" w:noHBand="0" w:noVBand="1"/>
      </w:tblPr>
      <w:tblGrid>
        <w:gridCol w:w="2065"/>
        <w:gridCol w:w="7285"/>
      </w:tblGrid>
      <w:tr w:rsidR="003664AF" w:rsidRPr="001174EB" w14:paraId="280C0CC6" w14:textId="77777777" w:rsidTr="00153727">
        <w:tc>
          <w:tcPr>
            <w:tcW w:w="2065" w:type="dxa"/>
          </w:tcPr>
          <w:p w14:paraId="7A8E100B" w14:textId="77777777" w:rsidR="003664AF" w:rsidRPr="001174EB" w:rsidRDefault="003664AF" w:rsidP="00153727">
            <w:r w:rsidRPr="001174EB">
              <w:rPr>
                <w:b/>
              </w:rPr>
              <w:lastRenderedPageBreak/>
              <w:t>Results from story</w:t>
            </w:r>
            <w:r w:rsidRPr="001174EB">
              <w:t xml:space="preserve"> (Summarize in one statement) </w:t>
            </w:r>
          </w:p>
        </w:tc>
        <w:tc>
          <w:tcPr>
            <w:tcW w:w="7285" w:type="dxa"/>
          </w:tcPr>
          <w:p w14:paraId="370A7A8C" w14:textId="7175B164" w:rsidR="003664AF" w:rsidRPr="001174EB" w:rsidRDefault="00AE302B" w:rsidP="00153727">
            <w:r>
              <w:t xml:space="preserve">Volunteer at old age home </w:t>
            </w:r>
          </w:p>
        </w:tc>
      </w:tr>
      <w:tr w:rsidR="003664AF" w:rsidRPr="001174EB" w14:paraId="710A6F03" w14:textId="77777777" w:rsidTr="00153727">
        <w:tc>
          <w:tcPr>
            <w:tcW w:w="2065" w:type="dxa"/>
          </w:tcPr>
          <w:p w14:paraId="7152DF71" w14:textId="77777777" w:rsidR="003664AF" w:rsidRPr="001174EB" w:rsidRDefault="003664AF" w:rsidP="00153727">
            <w:r w:rsidRPr="001174EB">
              <w:rPr>
                <w:b/>
              </w:rPr>
              <w:t>Starting statement</w:t>
            </w:r>
            <w:r w:rsidRPr="001174EB">
              <w:t xml:space="preserve"> (Ensure each statement starts with an action verb)</w:t>
            </w:r>
          </w:p>
        </w:tc>
        <w:tc>
          <w:tcPr>
            <w:tcW w:w="7285" w:type="dxa"/>
          </w:tcPr>
          <w:p w14:paraId="1352F840" w14:textId="6EB7AE41" w:rsidR="003664AF" w:rsidRPr="001174EB" w:rsidRDefault="00AE302B" w:rsidP="00153727">
            <w:r>
              <w:t xml:space="preserve">I have done volunteering  in old age home </w:t>
            </w:r>
          </w:p>
        </w:tc>
      </w:tr>
      <w:tr w:rsidR="003664AF" w:rsidRPr="001174EB" w14:paraId="575E8AD8" w14:textId="77777777" w:rsidTr="00153727">
        <w:tc>
          <w:tcPr>
            <w:tcW w:w="2065" w:type="dxa"/>
          </w:tcPr>
          <w:p w14:paraId="3851B609" w14:textId="77777777" w:rsidR="003664AF" w:rsidRPr="001174EB" w:rsidRDefault="003664AF" w:rsidP="00153727">
            <w:r w:rsidRPr="001174EB">
              <w:rPr>
                <w:b/>
              </w:rPr>
              <w:t>Add details</w:t>
            </w:r>
            <w:r w:rsidRPr="001174EB">
              <w:t xml:space="preserve"> </w:t>
            </w:r>
          </w:p>
          <w:p w14:paraId="31C13922" w14:textId="77777777" w:rsidR="003664AF" w:rsidRPr="001174EB" w:rsidRDefault="003664AF" w:rsidP="00153727">
            <w:r w:rsidRPr="001174EB">
              <w:t>(Ensure each statement outlines the results of your action)</w:t>
            </w:r>
          </w:p>
        </w:tc>
        <w:tc>
          <w:tcPr>
            <w:tcW w:w="7285" w:type="dxa"/>
          </w:tcPr>
          <w:p w14:paraId="5CB99A3A" w14:textId="0A97F858" w:rsidR="003664AF" w:rsidRPr="001174EB" w:rsidRDefault="00AE302B" w:rsidP="00153727">
            <w:r>
              <w:t>I have done volunteering in old age home. Has helped many old age people. I have helped with their medicines. Also provided my services.</w:t>
            </w:r>
          </w:p>
        </w:tc>
      </w:tr>
      <w:tr w:rsidR="003664AF" w14:paraId="2218F9DE" w14:textId="77777777" w:rsidTr="00153727">
        <w:tc>
          <w:tcPr>
            <w:tcW w:w="2065" w:type="dxa"/>
          </w:tcPr>
          <w:p w14:paraId="61017043" w14:textId="77777777" w:rsidR="003664AF" w:rsidRDefault="003664AF" w:rsidP="00153727">
            <w:r w:rsidRPr="001174EB">
              <w:t>Final polished accomplishment statement</w:t>
            </w:r>
          </w:p>
        </w:tc>
        <w:tc>
          <w:tcPr>
            <w:tcW w:w="7285" w:type="dxa"/>
          </w:tcPr>
          <w:p w14:paraId="0F3C947B" w14:textId="1DC5D3B2" w:rsidR="003664AF" w:rsidRDefault="00AE302B" w:rsidP="00153727">
            <w:r>
              <w:t xml:space="preserve">I have done volunteering in old age home. Also I </w:t>
            </w:r>
            <w:proofErr w:type="spellStart"/>
            <w:r>
              <w:t>hae</w:t>
            </w:r>
            <w:proofErr w:type="spellEnd"/>
            <w:r>
              <w:t xml:space="preserve"> helped many old age people. I have helped them by giving medicines and also provided my services. It gives e mental peace.</w:t>
            </w:r>
          </w:p>
        </w:tc>
      </w:tr>
    </w:tbl>
    <w:p w14:paraId="679CE07F" w14:textId="77777777" w:rsidR="001B4D04" w:rsidRPr="001B4D04" w:rsidRDefault="001B4D04" w:rsidP="001B4D04"/>
    <w:p w14:paraId="41417945" w14:textId="58D34E04" w:rsidR="003664AF" w:rsidRDefault="006B5F0E" w:rsidP="003664AF">
      <w:pPr>
        <w:pStyle w:val="TopicTitle"/>
      </w:pPr>
      <w:r>
        <w:t xml:space="preserve">Module 4: </w:t>
      </w:r>
      <w:r w:rsidR="003664AF">
        <w:t>My Personal Brand S</w:t>
      </w:r>
      <w:r>
        <w:t xml:space="preserve">tatement, </w:t>
      </w:r>
      <w:r w:rsidR="003664AF">
        <w:t>My Social Media Platforms, My Code of C</w:t>
      </w:r>
      <w:r>
        <w:t xml:space="preserve">onduct </w:t>
      </w:r>
    </w:p>
    <w:p w14:paraId="07D61068" w14:textId="77777777" w:rsidR="003664AF" w:rsidRPr="003664AF" w:rsidRDefault="003664AF" w:rsidP="003664AF">
      <w:pPr>
        <w:pStyle w:val="H2"/>
      </w:pPr>
      <w:r w:rsidRPr="003664AF">
        <w:t xml:space="preserve">My Personal Brand Statement </w:t>
      </w:r>
    </w:p>
    <w:tbl>
      <w:tblPr>
        <w:tblStyle w:val="TableGrid"/>
        <w:tblW w:w="0" w:type="auto"/>
        <w:tblLook w:val="04A0" w:firstRow="1" w:lastRow="0" w:firstColumn="1" w:lastColumn="0" w:noHBand="0" w:noVBand="1"/>
      </w:tblPr>
      <w:tblGrid>
        <w:gridCol w:w="1975"/>
        <w:gridCol w:w="7375"/>
      </w:tblGrid>
      <w:tr w:rsidR="003664AF" w:rsidRPr="003664AF" w14:paraId="36A34EF0" w14:textId="77777777" w:rsidTr="00153727">
        <w:tc>
          <w:tcPr>
            <w:tcW w:w="1975" w:type="dxa"/>
          </w:tcPr>
          <w:p w14:paraId="3A400C12"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Element</w:t>
            </w:r>
          </w:p>
        </w:tc>
        <w:tc>
          <w:tcPr>
            <w:tcW w:w="7375" w:type="dxa"/>
          </w:tcPr>
          <w:p w14:paraId="461BE169"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Your response </w:t>
            </w:r>
          </w:p>
        </w:tc>
      </w:tr>
      <w:tr w:rsidR="003664AF" w:rsidRPr="003664AF" w14:paraId="09A10483" w14:textId="77777777" w:rsidTr="00153727">
        <w:tc>
          <w:tcPr>
            <w:tcW w:w="1975" w:type="dxa"/>
          </w:tcPr>
          <w:p w14:paraId="32182634"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Desire </w:t>
            </w:r>
          </w:p>
        </w:tc>
        <w:tc>
          <w:tcPr>
            <w:tcW w:w="7375" w:type="dxa"/>
          </w:tcPr>
          <w:p w14:paraId="637E6AA3" w14:textId="02E5021E" w:rsidR="003664AF" w:rsidRPr="003664AF" w:rsidRDefault="00107B2C" w:rsidP="0015372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To explore my capabilities in programming (</w:t>
            </w:r>
            <w:proofErr w:type="spellStart"/>
            <w:r>
              <w:rPr>
                <w:rFonts w:ascii="Calibri" w:hAnsi="Calibri"/>
                <w:color w:val="000000"/>
                <w:sz w:val="22"/>
                <w:szCs w:val="22"/>
              </w:rPr>
              <w:t>coading</w:t>
            </w:r>
            <w:proofErr w:type="spellEnd"/>
            <w:r>
              <w:rPr>
                <w:rFonts w:ascii="Calibri" w:hAnsi="Calibri"/>
                <w:color w:val="000000"/>
                <w:sz w:val="22"/>
                <w:szCs w:val="22"/>
              </w:rPr>
              <w:t>)</w:t>
            </w:r>
          </w:p>
          <w:p w14:paraId="03CDCF94"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3664AF" w14:paraId="52CA2754" w14:textId="77777777" w:rsidTr="00153727">
        <w:tc>
          <w:tcPr>
            <w:tcW w:w="1975" w:type="dxa"/>
          </w:tcPr>
          <w:p w14:paraId="0136BB5C"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Natural Interest</w:t>
            </w:r>
          </w:p>
        </w:tc>
        <w:tc>
          <w:tcPr>
            <w:tcW w:w="7375" w:type="dxa"/>
          </w:tcPr>
          <w:p w14:paraId="2BBE5A84" w14:textId="6AF20708" w:rsidR="003664AF" w:rsidRPr="003664AF" w:rsidRDefault="00107B2C" w:rsidP="0015372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Programming </w:t>
            </w:r>
          </w:p>
          <w:p w14:paraId="40A3463B"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3664AF" w14:paraId="2FDD991E" w14:textId="77777777" w:rsidTr="00153727">
        <w:tc>
          <w:tcPr>
            <w:tcW w:w="1975" w:type="dxa"/>
          </w:tcPr>
          <w:p w14:paraId="3053943D"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Strength</w:t>
            </w:r>
          </w:p>
        </w:tc>
        <w:tc>
          <w:tcPr>
            <w:tcW w:w="7375" w:type="dxa"/>
          </w:tcPr>
          <w:p w14:paraId="116AB005" w14:textId="68ED6A77" w:rsidR="003664AF" w:rsidRPr="003664AF" w:rsidRDefault="00107B2C" w:rsidP="0015372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Java, </w:t>
            </w:r>
            <w:proofErr w:type="spellStart"/>
            <w:proofErr w:type="gramStart"/>
            <w:r>
              <w:rPr>
                <w:rFonts w:ascii="Calibri" w:hAnsi="Calibri"/>
                <w:color w:val="000000"/>
                <w:sz w:val="22"/>
                <w:szCs w:val="22"/>
              </w:rPr>
              <w:t>Sql,Spring</w:t>
            </w:r>
            <w:proofErr w:type="gramEnd"/>
            <w:r>
              <w:rPr>
                <w:rFonts w:ascii="Calibri" w:hAnsi="Calibri"/>
                <w:color w:val="000000"/>
                <w:sz w:val="22"/>
                <w:szCs w:val="22"/>
              </w:rPr>
              <w:t>,Hibernate</w:t>
            </w:r>
            <w:proofErr w:type="spellEnd"/>
          </w:p>
          <w:p w14:paraId="44EF6AB6"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3664AF" w14:paraId="036BD52E" w14:textId="77777777" w:rsidTr="00153727">
        <w:tc>
          <w:tcPr>
            <w:tcW w:w="1975" w:type="dxa"/>
          </w:tcPr>
          <w:p w14:paraId="6347D4EF"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Asset </w:t>
            </w:r>
          </w:p>
        </w:tc>
        <w:tc>
          <w:tcPr>
            <w:tcW w:w="7375" w:type="dxa"/>
          </w:tcPr>
          <w:p w14:paraId="55C0C823" w14:textId="632EDF3D" w:rsidR="003664AF" w:rsidRPr="003664AF" w:rsidRDefault="00107B2C" w:rsidP="0015372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Bachelore</w:t>
            </w:r>
            <w:proofErr w:type="spellEnd"/>
            <w:r>
              <w:rPr>
                <w:rFonts w:ascii="Calibri" w:hAnsi="Calibri"/>
                <w:color w:val="000000"/>
                <w:sz w:val="22"/>
                <w:szCs w:val="22"/>
              </w:rPr>
              <w:t xml:space="preserve"> degree and have a 6 years of work experience in coding and testing</w:t>
            </w:r>
          </w:p>
          <w:p w14:paraId="5FCAD575"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3664AF" w14:paraId="476F6B5D" w14:textId="77777777" w:rsidTr="00153727">
        <w:tc>
          <w:tcPr>
            <w:tcW w:w="1975" w:type="dxa"/>
          </w:tcPr>
          <w:p w14:paraId="5ADDF9DC"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Personal Quality </w:t>
            </w:r>
          </w:p>
        </w:tc>
        <w:tc>
          <w:tcPr>
            <w:tcW w:w="7375" w:type="dxa"/>
          </w:tcPr>
          <w:p w14:paraId="10C756F3" w14:textId="7B6AB262" w:rsidR="003664AF" w:rsidRPr="003664AF" w:rsidRDefault="00107B2C" w:rsidP="0015372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Effective programming </w:t>
            </w:r>
          </w:p>
          <w:p w14:paraId="4A5F5C94"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3664AF" w14:paraId="6FA21F52" w14:textId="77777777" w:rsidTr="00153727">
        <w:tc>
          <w:tcPr>
            <w:tcW w:w="9350" w:type="dxa"/>
            <w:gridSpan w:val="2"/>
          </w:tcPr>
          <w:p w14:paraId="1876A136" w14:textId="77777777"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Use the space below to draft and polish your brand statements.  </w:t>
            </w:r>
          </w:p>
          <w:p w14:paraId="1A13409A"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r w:rsidR="003664AF" w:rsidRPr="00F927A0" w14:paraId="5573DAA4" w14:textId="77777777" w:rsidTr="00153727">
        <w:tc>
          <w:tcPr>
            <w:tcW w:w="9350" w:type="dxa"/>
            <w:gridSpan w:val="2"/>
          </w:tcPr>
          <w:p w14:paraId="399882A7" w14:textId="5B24F513"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Draft version 1</w:t>
            </w:r>
            <w:r w:rsidR="00107B2C">
              <w:rPr>
                <w:rFonts w:ascii="Calibri" w:hAnsi="Calibri"/>
                <w:color w:val="000000"/>
                <w:sz w:val="22"/>
                <w:szCs w:val="22"/>
              </w:rPr>
              <w:t xml:space="preserve"> – I love programming. I love the coding part of </w:t>
            </w:r>
            <w:proofErr w:type="spellStart"/>
            <w:proofErr w:type="gramStart"/>
            <w:r w:rsidR="002F0155">
              <w:rPr>
                <w:rFonts w:ascii="Calibri" w:hAnsi="Calibri"/>
                <w:color w:val="000000"/>
                <w:sz w:val="22"/>
                <w:szCs w:val="22"/>
              </w:rPr>
              <w:t>it.I</w:t>
            </w:r>
            <w:proofErr w:type="spellEnd"/>
            <w:proofErr w:type="gramEnd"/>
            <w:r w:rsidR="00107B2C">
              <w:rPr>
                <w:rFonts w:ascii="Calibri" w:hAnsi="Calibri"/>
                <w:color w:val="000000"/>
                <w:sz w:val="22"/>
                <w:szCs w:val="22"/>
              </w:rPr>
              <w:t xml:space="preserve"> have done bachelor’s degree and I have 6 years of </w:t>
            </w:r>
            <w:r w:rsidR="002F0155">
              <w:rPr>
                <w:rFonts w:ascii="Calibri" w:hAnsi="Calibri"/>
                <w:color w:val="000000"/>
                <w:sz w:val="22"/>
                <w:szCs w:val="22"/>
              </w:rPr>
              <w:t>experience. I want to explore my capabilities in coding.</w:t>
            </w:r>
            <w:r w:rsidR="00107B2C">
              <w:rPr>
                <w:rFonts w:ascii="Calibri" w:hAnsi="Calibri"/>
                <w:color w:val="000000"/>
                <w:sz w:val="22"/>
                <w:szCs w:val="22"/>
              </w:rPr>
              <w:t xml:space="preserve"> </w:t>
            </w:r>
          </w:p>
          <w:p w14:paraId="2AD90FDE" w14:textId="77777777" w:rsidR="003664AF" w:rsidRPr="003664AF" w:rsidRDefault="003664AF" w:rsidP="00153727">
            <w:pPr>
              <w:pStyle w:val="NormalWeb"/>
              <w:spacing w:before="0" w:beforeAutospacing="0" w:after="0" w:afterAutospacing="0"/>
              <w:rPr>
                <w:rFonts w:ascii="Calibri" w:hAnsi="Calibri"/>
                <w:color w:val="000000"/>
                <w:sz w:val="22"/>
                <w:szCs w:val="22"/>
              </w:rPr>
            </w:pPr>
          </w:p>
          <w:p w14:paraId="64429143" w14:textId="257B4082"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Draft version 2</w:t>
            </w:r>
            <w:r w:rsidR="002F0155">
              <w:rPr>
                <w:rFonts w:ascii="Calibri" w:hAnsi="Calibri"/>
                <w:color w:val="000000"/>
                <w:sz w:val="22"/>
                <w:szCs w:val="22"/>
              </w:rPr>
              <w:t xml:space="preserve">-I am passionate about the computer programming. I am good at problem solving .and I have a good education and work experience </w:t>
            </w:r>
          </w:p>
          <w:p w14:paraId="68CB9A78" w14:textId="77777777" w:rsidR="003664AF" w:rsidRPr="003664AF" w:rsidRDefault="003664AF" w:rsidP="00153727">
            <w:pPr>
              <w:pStyle w:val="NormalWeb"/>
              <w:spacing w:before="0" w:beforeAutospacing="0" w:after="0" w:afterAutospacing="0"/>
              <w:rPr>
                <w:rFonts w:ascii="Calibri" w:hAnsi="Calibri"/>
                <w:color w:val="000000"/>
                <w:sz w:val="22"/>
                <w:szCs w:val="22"/>
              </w:rPr>
            </w:pPr>
          </w:p>
          <w:p w14:paraId="65F1D358" w14:textId="53BB1CA5" w:rsidR="003664AF" w:rsidRPr="003664AF" w:rsidRDefault="003664AF" w:rsidP="00153727">
            <w:pPr>
              <w:pStyle w:val="NormalWeb"/>
              <w:spacing w:before="0" w:beforeAutospacing="0" w:after="0" w:afterAutospacing="0"/>
              <w:rPr>
                <w:rFonts w:ascii="Calibri" w:hAnsi="Calibri"/>
                <w:color w:val="000000"/>
                <w:sz w:val="22"/>
                <w:szCs w:val="22"/>
              </w:rPr>
            </w:pPr>
            <w:r w:rsidRPr="003664AF">
              <w:rPr>
                <w:rFonts w:ascii="Calibri" w:hAnsi="Calibri"/>
                <w:color w:val="000000"/>
                <w:sz w:val="22"/>
                <w:szCs w:val="22"/>
              </w:rPr>
              <w:t xml:space="preserve">Final version I’m happy with </w:t>
            </w:r>
            <w:r w:rsidR="002F0155">
              <w:rPr>
                <w:rFonts w:ascii="Calibri" w:hAnsi="Calibri"/>
                <w:color w:val="000000"/>
                <w:sz w:val="22"/>
                <w:szCs w:val="22"/>
              </w:rPr>
              <w:t xml:space="preserve">–I am passionate about the computer programming and I want to explore my capabilities in this field with my education and past experience. </w:t>
            </w:r>
          </w:p>
          <w:p w14:paraId="0945CA70" w14:textId="77777777" w:rsidR="003664AF" w:rsidRPr="003664AF" w:rsidRDefault="003664AF" w:rsidP="00153727">
            <w:pPr>
              <w:pStyle w:val="NormalWeb"/>
              <w:spacing w:before="0" w:beforeAutospacing="0" w:after="0" w:afterAutospacing="0"/>
              <w:rPr>
                <w:rFonts w:ascii="Calibri" w:hAnsi="Calibri"/>
                <w:color w:val="000000"/>
                <w:sz w:val="22"/>
                <w:szCs w:val="22"/>
              </w:rPr>
            </w:pPr>
          </w:p>
        </w:tc>
      </w:tr>
    </w:tbl>
    <w:p w14:paraId="2F245E8A" w14:textId="4070E248" w:rsidR="003664AF" w:rsidRDefault="003664AF" w:rsidP="003664AF">
      <w:pPr>
        <w:pStyle w:val="H2"/>
      </w:pPr>
      <w:r w:rsidRPr="001174EB">
        <w:lastRenderedPageBreak/>
        <w:t xml:space="preserve">My </w:t>
      </w:r>
      <w:r w:rsidRPr="00097138">
        <w:t>Social Media Platforms</w:t>
      </w:r>
    </w:p>
    <w:p w14:paraId="2FDEAB33" w14:textId="77777777" w:rsidR="00153727" w:rsidRPr="00153727" w:rsidRDefault="00153727" w:rsidP="00153727">
      <w:pPr>
        <w:pStyle w:val="H2"/>
        <w:rPr>
          <w:rFonts w:asciiTheme="minorHAnsi" w:eastAsiaTheme="minorHAnsi" w:hAnsiTheme="minorHAnsi" w:cstheme="minorBidi"/>
          <w:color w:val="auto"/>
          <w:sz w:val="22"/>
          <w:szCs w:val="22"/>
        </w:rPr>
      </w:pPr>
      <w:r w:rsidRPr="00153727">
        <w:rPr>
          <w:rFonts w:asciiTheme="minorHAnsi" w:eastAsiaTheme="minorHAnsi" w:hAnsiTheme="minorHAnsi" w:cstheme="minorBidi"/>
          <w:color w:val="auto"/>
          <w:sz w:val="22"/>
          <w:szCs w:val="22"/>
        </w:rPr>
        <w:t>For this activity, you will choose three social media platforms to compare and contrast, to help you better identify the features and benefits of each. You will need to do research to complete this activity.</w:t>
      </w:r>
    </w:p>
    <w:p w14:paraId="0C5A8C23" w14:textId="77777777" w:rsidR="00153727" w:rsidRPr="00153727" w:rsidRDefault="00153727" w:rsidP="00153727">
      <w:pPr>
        <w:pStyle w:val="H2"/>
        <w:rPr>
          <w:rFonts w:asciiTheme="minorHAnsi" w:eastAsiaTheme="minorHAnsi" w:hAnsiTheme="minorHAnsi" w:cstheme="minorBidi"/>
          <w:color w:val="auto"/>
          <w:sz w:val="22"/>
          <w:szCs w:val="22"/>
        </w:rPr>
      </w:pPr>
    </w:p>
    <w:p w14:paraId="5F211448" w14:textId="08BECE92" w:rsidR="00153727" w:rsidRPr="00153727" w:rsidRDefault="00153727" w:rsidP="00153727">
      <w:r w:rsidRPr="00153727">
        <w:t>To get started, choose the three platforms you are most likely to use for marketing your brand; alternatively, choose ones that you are less familiar with, so you can unlock more of their potential. When you have chosen your three, research each of them to identify the following information.</w:t>
      </w:r>
    </w:p>
    <w:tbl>
      <w:tblPr>
        <w:tblStyle w:val="TableGrid"/>
        <w:tblW w:w="0" w:type="auto"/>
        <w:tblLook w:val="04A0" w:firstRow="1" w:lastRow="0" w:firstColumn="1" w:lastColumn="0" w:noHBand="0" w:noVBand="1"/>
      </w:tblPr>
      <w:tblGrid>
        <w:gridCol w:w="1808"/>
        <w:gridCol w:w="3275"/>
        <w:gridCol w:w="2233"/>
        <w:gridCol w:w="2034"/>
      </w:tblGrid>
      <w:tr w:rsidR="003664AF" w:rsidRPr="001174EB" w14:paraId="6A5CE06C" w14:textId="77777777" w:rsidTr="00BC0E9E">
        <w:tc>
          <w:tcPr>
            <w:tcW w:w="2180" w:type="dxa"/>
          </w:tcPr>
          <w:p w14:paraId="5D8EAA68" w14:textId="77777777" w:rsidR="003664AF" w:rsidRPr="001174EB" w:rsidRDefault="003664AF" w:rsidP="00153727">
            <w:pPr>
              <w:rPr>
                <w:rFonts w:ascii="Calibri" w:hAnsi="Calibri"/>
                <w:color w:val="000000"/>
              </w:rPr>
            </w:pPr>
          </w:p>
        </w:tc>
        <w:tc>
          <w:tcPr>
            <w:tcW w:w="2495" w:type="dxa"/>
          </w:tcPr>
          <w:p w14:paraId="452C451A" w14:textId="4B72E51B" w:rsidR="003664AF" w:rsidRPr="001174EB" w:rsidRDefault="003664AF" w:rsidP="00153727">
            <w:pPr>
              <w:rPr>
                <w:rFonts w:ascii="Calibri" w:hAnsi="Calibri"/>
                <w:color w:val="000000"/>
              </w:rPr>
            </w:pPr>
            <w:r w:rsidRPr="001174EB">
              <w:rPr>
                <w:rFonts w:ascii="Calibri" w:hAnsi="Calibri"/>
                <w:color w:val="000000"/>
              </w:rPr>
              <w:t xml:space="preserve">Social Media Platform 1: </w:t>
            </w:r>
            <w:proofErr w:type="spellStart"/>
            <w:r w:rsidR="000E59D7">
              <w:rPr>
                <w:rFonts w:ascii="Calibri" w:hAnsi="Calibri"/>
                <w:color w:val="000000"/>
              </w:rPr>
              <w:t>Youtube</w:t>
            </w:r>
            <w:proofErr w:type="spellEnd"/>
          </w:p>
        </w:tc>
        <w:tc>
          <w:tcPr>
            <w:tcW w:w="2792" w:type="dxa"/>
          </w:tcPr>
          <w:p w14:paraId="4E63D0CF" w14:textId="673EE435" w:rsidR="003664AF" w:rsidRPr="001174EB" w:rsidRDefault="003664AF" w:rsidP="00153727">
            <w:pPr>
              <w:rPr>
                <w:rFonts w:ascii="Calibri" w:hAnsi="Calibri"/>
                <w:color w:val="000000"/>
              </w:rPr>
            </w:pPr>
            <w:r w:rsidRPr="001174EB">
              <w:rPr>
                <w:rFonts w:ascii="Calibri" w:hAnsi="Calibri"/>
                <w:color w:val="000000"/>
              </w:rPr>
              <w:t xml:space="preserve">Social Media Platform 2: </w:t>
            </w:r>
            <w:proofErr w:type="spellStart"/>
            <w:r w:rsidR="000E59D7">
              <w:rPr>
                <w:rFonts w:ascii="Calibri" w:hAnsi="Calibri"/>
                <w:color w:val="000000"/>
              </w:rPr>
              <w:t>Linkedin</w:t>
            </w:r>
            <w:proofErr w:type="spellEnd"/>
            <w:r w:rsidR="000E59D7">
              <w:rPr>
                <w:rFonts w:ascii="Calibri" w:hAnsi="Calibri"/>
                <w:color w:val="000000"/>
              </w:rPr>
              <w:t xml:space="preserve"> </w:t>
            </w:r>
          </w:p>
        </w:tc>
        <w:tc>
          <w:tcPr>
            <w:tcW w:w="1883" w:type="dxa"/>
          </w:tcPr>
          <w:p w14:paraId="664E7149" w14:textId="3BB1B5CE" w:rsidR="003664AF" w:rsidRPr="001174EB" w:rsidRDefault="003664AF" w:rsidP="00153727">
            <w:pPr>
              <w:rPr>
                <w:rFonts w:ascii="Calibri" w:hAnsi="Calibri"/>
                <w:color w:val="000000"/>
              </w:rPr>
            </w:pPr>
            <w:r w:rsidRPr="001174EB">
              <w:rPr>
                <w:rFonts w:ascii="Calibri" w:hAnsi="Calibri"/>
                <w:color w:val="000000"/>
              </w:rPr>
              <w:t xml:space="preserve">Social Media Platform 3: </w:t>
            </w:r>
            <w:r w:rsidR="000E59D7">
              <w:rPr>
                <w:rFonts w:ascii="Calibri" w:hAnsi="Calibri"/>
                <w:color w:val="000000"/>
              </w:rPr>
              <w:t xml:space="preserve">Indeed </w:t>
            </w:r>
          </w:p>
        </w:tc>
      </w:tr>
      <w:tr w:rsidR="003664AF" w:rsidRPr="001174EB" w14:paraId="785764B9" w14:textId="77777777" w:rsidTr="00BC0E9E">
        <w:tc>
          <w:tcPr>
            <w:tcW w:w="2180" w:type="dxa"/>
          </w:tcPr>
          <w:p w14:paraId="081A8673" w14:textId="77777777" w:rsidR="003664AF" w:rsidRPr="001174EB" w:rsidRDefault="003664AF" w:rsidP="00153727">
            <w:pPr>
              <w:rPr>
                <w:rFonts w:ascii="Calibri" w:hAnsi="Calibri"/>
                <w:color w:val="000000"/>
              </w:rPr>
            </w:pPr>
            <w:r w:rsidRPr="001174EB">
              <w:rPr>
                <w:rFonts w:ascii="Calibri" w:hAnsi="Calibri"/>
                <w:color w:val="000000"/>
              </w:rPr>
              <w:t xml:space="preserve">Features and benefits </w:t>
            </w:r>
          </w:p>
        </w:tc>
        <w:tc>
          <w:tcPr>
            <w:tcW w:w="2495" w:type="dxa"/>
          </w:tcPr>
          <w:p w14:paraId="36A6FC93" w14:textId="2411071D" w:rsidR="000E59D7" w:rsidRDefault="000E59D7" w:rsidP="008C2EA3">
            <w:pPr>
              <w:numPr>
                <w:ilvl w:val="0"/>
                <w:numId w:val="1"/>
              </w:numPr>
              <w:shd w:val="clear" w:color="auto" w:fill="FFFFFF"/>
              <w:spacing w:after="60"/>
              <w:ind w:left="0"/>
              <w:rPr>
                <w:rFonts w:ascii="Calibri" w:hAnsi="Calibri"/>
                <w:color w:val="000000"/>
              </w:rPr>
            </w:pPr>
            <w:r>
              <w:rPr>
                <w:rFonts w:ascii="Calibri" w:hAnsi="Calibri"/>
                <w:color w:val="000000"/>
              </w:rPr>
              <w:t>1.</w:t>
            </w:r>
            <w:r w:rsidRPr="000E59D7">
              <w:rPr>
                <w:rFonts w:ascii="Calibri" w:hAnsi="Calibri"/>
                <w:color w:val="000000"/>
              </w:rPr>
              <w:t>Free to use.</w:t>
            </w:r>
          </w:p>
          <w:p w14:paraId="3F1CCAB4" w14:textId="19E58256" w:rsidR="000E59D7" w:rsidRPr="000E59D7" w:rsidRDefault="000E59D7" w:rsidP="008C2EA3">
            <w:pPr>
              <w:numPr>
                <w:ilvl w:val="0"/>
                <w:numId w:val="1"/>
              </w:numPr>
              <w:shd w:val="clear" w:color="auto" w:fill="FFFFFF"/>
              <w:spacing w:after="60"/>
              <w:ind w:left="0"/>
              <w:rPr>
                <w:rFonts w:ascii="Calibri" w:hAnsi="Calibri"/>
                <w:color w:val="000000"/>
              </w:rPr>
            </w:pPr>
            <w:r>
              <w:rPr>
                <w:rFonts w:ascii="Calibri" w:hAnsi="Calibri"/>
                <w:color w:val="000000"/>
              </w:rPr>
              <w:t>2.</w:t>
            </w:r>
            <w:r w:rsidRPr="000E59D7">
              <w:rPr>
                <w:rFonts w:ascii="Calibri" w:hAnsi="Calibri"/>
                <w:color w:val="000000"/>
              </w:rPr>
              <w:t>Uploading and watching videos on YouTube is completely free. ...</w:t>
            </w:r>
          </w:p>
          <w:p w14:paraId="4E992C76" w14:textId="03AE56FA" w:rsidR="000E59D7" w:rsidRPr="000E59D7" w:rsidRDefault="000E59D7" w:rsidP="008C2EA3">
            <w:pPr>
              <w:numPr>
                <w:ilvl w:val="0"/>
                <w:numId w:val="1"/>
              </w:numPr>
              <w:shd w:val="clear" w:color="auto" w:fill="FFFFFF"/>
              <w:spacing w:after="60"/>
              <w:ind w:left="0"/>
              <w:rPr>
                <w:rFonts w:ascii="Calibri" w:hAnsi="Calibri"/>
                <w:color w:val="000000"/>
              </w:rPr>
            </w:pPr>
            <w:r>
              <w:rPr>
                <w:rFonts w:ascii="Calibri" w:hAnsi="Calibri"/>
                <w:color w:val="000000"/>
              </w:rPr>
              <w:t>3.</w:t>
            </w:r>
            <w:r w:rsidRPr="000E59D7">
              <w:rPr>
                <w:rFonts w:ascii="Calibri" w:hAnsi="Calibri"/>
                <w:color w:val="000000"/>
              </w:rPr>
              <w:t>Gives you the opportunity to earn money through your videos. ...</w:t>
            </w:r>
          </w:p>
          <w:p w14:paraId="654B993C" w14:textId="6FA139FB" w:rsidR="000E59D7" w:rsidRPr="000E59D7" w:rsidRDefault="000E59D7" w:rsidP="000E59D7">
            <w:pPr>
              <w:shd w:val="clear" w:color="auto" w:fill="FFFFFF"/>
              <w:spacing w:after="60"/>
              <w:rPr>
                <w:rFonts w:ascii="Calibri" w:hAnsi="Calibri"/>
                <w:color w:val="000000"/>
              </w:rPr>
            </w:pPr>
            <w:r>
              <w:rPr>
                <w:rFonts w:ascii="Calibri" w:hAnsi="Calibri"/>
                <w:color w:val="000000"/>
              </w:rPr>
              <w:t>4.</w:t>
            </w:r>
            <w:r w:rsidRPr="000E59D7">
              <w:rPr>
                <w:rFonts w:ascii="Calibri" w:hAnsi="Calibri"/>
                <w:color w:val="000000"/>
              </w:rPr>
              <w:t>An Ea</w:t>
            </w:r>
            <w:r>
              <w:rPr>
                <w:rFonts w:ascii="Calibri" w:hAnsi="Calibri"/>
                <w:color w:val="000000"/>
              </w:rPr>
              <w:t>sy Way to Share Information.</w:t>
            </w:r>
          </w:p>
          <w:p w14:paraId="7CA49CE0" w14:textId="052C2378" w:rsidR="003664AF" w:rsidRPr="001174EB" w:rsidRDefault="003664AF" w:rsidP="008C2EA3">
            <w:pPr>
              <w:numPr>
                <w:ilvl w:val="0"/>
                <w:numId w:val="1"/>
              </w:numPr>
              <w:shd w:val="clear" w:color="auto" w:fill="FFFFFF"/>
              <w:spacing w:after="60"/>
              <w:ind w:left="0"/>
              <w:rPr>
                <w:rFonts w:ascii="Calibri" w:hAnsi="Calibri"/>
                <w:color w:val="000000"/>
              </w:rPr>
            </w:pPr>
          </w:p>
        </w:tc>
        <w:tc>
          <w:tcPr>
            <w:tcW w:w="2792" w:type="dxa"/>
          </w:tcPr>
          <w:p w14:paraId="7E261DE0" w14:textId="77777777" w:rsidR="003664AF" w:rsidRPr="00BC0E9E" w:rsidRDefault="00BC0E9E" w:rsidP="008C2EA3">
            <w:pPr>
              <w:pStyle w:val="ListParagraph"/>
              <w:numPr>
                <w:ilvl w:val="0"/>
                <w:numId w:val="4"/>
              </w:numPr>
              <w:rPr>
                <w:rFonts w:ascii="Calibri" w:hAnsi="Calibri"/>
                <w:color w:val="000000"/>
              </w:rPr>
            </w:pPr>
            <w:r>
              <w:rPr>
                <w:rFonts w:ascii="Arial" w:hAnsi="Arial" w:cs="Arial"/>
                <w:color w:val="202124"/>
                <w:shd w:val="clear" w:color="auto" w:fill="FFFFFF"/>
              </w:rPr>
              <w:t>Important people use </w:t>
            </w:r>
            <w:r>
              <w:rPr>
                <w:rFonts w:ascii="Arial" w:hAnsi="Arial" w:cs="Arial"/>
                <w:b/>
                <w:bCs/>
                <w:color w:val="202124"/>
                <w:shd w:val="clear" w:color="auto" w:fill="FFFFFF"/>
              </w:rPr>
              <w:t>LinkedIn</w:t>
            </w:r>
            <w:r>
              <w:rPr>
                <w:rFonts w:ascii="Arial" w:hAnsi="Arial" w:cs="Arial"/>
                <w:color w:val="202124"/>
                <w:shd w:val="clear" w:color="auto" w:fill="FFFFFF"/>
              </w:rPr>
              <w:t>.</w:t>
            </w:r>
          </w:p>
          <w:p w14:paraId="5BEF1818" w14:textId="77777777" w:rsidR="00BC0E9E" w:rsidRDefault="00BC0E9E" w:rsidP="008C2EA3">
            <w:pPr>
              <w:pStyle w:val="ListParagraph"/>
              <w:numPr>
                <w:ilvl w:val="0"/>
                <w:numId w:val="4"/>
              </w:numPr>
              <w:rPr>
                <w:rFonts w:ascii="Calibri" w:hAnsi="Calibri"/>
                <w:color w:val="000000"/>
              </w:rPr>
            </w:pPr>
            <w:r w:rsidRPr="000E59D7">
              <w:rPr>
                <w:rFonts w:ascii="Calibri" w:hAnsi="Calibri"/>
                <w:color w:val="000000"/>
              </w:rPr>
              <w:t>Free to use</w:t>
            </w:r>
          </w:p>
          <w:p w14:paraId="50951357" w14:textId="77777777" w:rsidR="00BC0E9E" w:rsidRPr="00BC0E9E" w:rsidRDefault="00BC0E9E" w:rsidP="008C2EA3">
            <w:pPr>
              <w:pStyle w:val="ListParagraph"/>
              <w:numPr>
                <w:ilvl w:val="0"/>
                <w:numId w:val="4"/>
              </w:numPr>
              <w:rPr>
                <w:rFonts w:ascii="Calibri" w:hAnsi="Calibri"/>
                <w:color w:val="000000"/>
              </w:rPr>
            </w:pPr>
            <w:r>
              <w:rPr>
                <w:rFonts w:ascii="Arial" w:hAnsi="Arial" w:cs="Arial"/>
                <w:color w:val="202124"/>
                <w:shd w:val="clear" w:color="auto" w:fill="FFFFFF"/>
              </w:rPr>
              <w:t>It's another way to see job postings.</w:t>
            </w:r>
          </w:p>
          <w:p w14:paraId="522338EE" w14:textId="332CA584" w:rsidR="00BC0E9E" w:rsidRPr="00BC0E9E" w:rsidRDefault="00BC0E9E" w:rsidP="008C2EA3">
            <w:pPr>
              <w:pStyle w:val="ListParagraph"/>
              <w:numPr>
                <w:ilvl w:val="0"/>
                <w:numId w:val="4"/>
              </w:numPr>
              <w:rPr>
                <w:rFonts w:ascii="Calibri" w:hAnsi="Calibri"/>
                <w:color w:val="000000"/>
              </w:rPr>
            </w:pPr>
            <w:r>
              <w:rPr>
                <w:rFonts w:ascii="Arial" w:hAnsi="Arial" w:cs="Arial"/>
                <w:color w:val="202124"/>
                <w:shd w:val="clear" w:color="auto" w:fill="FFFFFF"/>
              </w:rPr>
              <w:t>It's an easy, modern way to maintain a Rolodex of connections that may be helpful in your career.</w:t>
            </w:r>
          </w:p>
        </w:tc>
        <w:tc>
          <w:tcPr>
            <w:tcW w:w="1883" w:type="dxa"/>
          </w:tcPr>
          <w:p w14:paraId="2EAC93DF" w14:textId="21EB55CC" w:rsidR="00BC0E9E" w:rsidRPr="00BC0E9E" w:rsidRDefault="00BC0E9E" w:rsidP="008C2EA3">
            <w:pPr>
              <w:pStyle w:val="ListParagraph"/>
              <w:numPr>
                <w:ilvl w:val="0"/>
                <w:numId w:val="4"/>
              </w:numPr>
              <w:rPr>
                <w:rFonts w:ascii="Calibri" w:hAnsi="Calibri"/>
                <w:color w:val="000000"/>
              </w:rPr>
            </w:pPr>
            <w:r>
              <w:rPr>
                <w:rFonts w:ascii="Arial" w:hAnsi="Arial" w:cs="Arial"/>
                <w:color w:val="202124"/>
                <w:shd w:val="clear" w:color="auto" w:fill="FFFFFF"/>
              </w:rPr>
              <w:t>Important people use </w:t>
            </w:r>
            <w:r>
              <w:rPr>
                <w:rFonts w:ascii="Arial" w:hAnsi="Arial" w:cs="Arial"/>
                <w:b/>
                <w:bCs/>
                <w:color w:val="202124"/>
                <w:shd w:val="clear" w:color="auto" w:fill="FFFFFF"/>
              </w:rPr>
              <w:t>Indeed</w:t>
            </w:r>
          </w:p>
          <w:p w14:paraId="2DB18C4F" w14:textId="77777777" w:rsidR="00BC0E9E" w:rsidRDefault="00BC0E9E" w:rsidP="008C2EA3">
            <w:pPr>
              <w:pStyle w:val="ListParagraph"/>
              <w:numPr>
                <w:ilvl w:val="0"/>
                <w:numId w:val="4"/>
              </w:numPr>
              <w:rPr>
                <w:rFonts w:ascii="Calibri" w:hAnsi="Calibri"/>
                <w:color w:val="000000"/>
              </w:rPr>
            </w:pPr>
            <w:r w:rsidRPr="000E59D7">
              <w:rPr>
                <w:rFonts w:ascii="Calibri" w:hAnsi="Calibri"/>
                <w:color w:val="000000"/>
              </w:rPr>
              <w:t>Free to use</w:t>
            </w:r>
          </w:p>
          <w:p w14:paraId="0F607251" w14:textId="77777777" w:rsidR="00BC0E9E" w:rsidRPr="00BC0E9E" w:rsidRDefault="00BC0E9E" w:rsidP="008C2EA3">
            <w:pPr>
              <w:pStyle w:val="ListParagraph"/>
              <w:numPr>
                <w:ilvl w:val="0"/>
                <w:numId w:val="4"/>
              </w:numPr>
              <w:rPr>
                <w:rFonts w:ascii="Calibri" w:hAnsi="Calibri"/>
                <w:color w:val="000000"/>
              </w:rPr>
            </w:pPr>
            <w:r>
              <w:rPr>
                <w:rFonts w:ascii="Arial" w:hAnsi="Arial" w:cs="Arial"/>
                <w:color w:val="202124"/>
                <w:shd w:val="clear" w:color="auto" w:fill="FFFFFF"/>
              </w:rPr>
              <w:t>It's another way to see job postings.</w:t>
            </w:r>
          </w:p>
          <w:p w14:paraId="2C4BF088" w14:textId="020E4913" w:rsidR="003664AF" w:rsidRPr="00BC0E9E" w:rsidRDefault="00BC0E9E" w:rsidP="008C2EA3">
            <w:pPr>
              <w:pStyle w:val="ListParagraph"/>
              <w:numPr>
                <w:ilvl w:val="0"/>
                <w:numId w:val="4"/>
              </w:numPr>
              <w:rPr>
                <w:rFonts w:ascii="Calibri" w:hAnsi="Calibri"/>
                <w:color w:val="000000"/>
              </w:rPr>
            </w:pPr>
            <w:r w:rsidRPr="00BC0E9E">
              <w:rPr>
                <w:rFonts w:ascii="Arial" w:hAnsi="Arial" w:cs="Arial"/>
                <w:color w:val="202124"/>
                <w:shd w:val="clear" w:color="auto" w:fill="FFFFFF"/>
              </w:rPr>
              <w:t>It's an easy, modern way to maintain a Rolodex of connections that may be helpful in your career.</w:t>
            </w:r>
          </w:p>
        </w:tc>
      </w:tr>
      <w:tr w:rsidR="003664AF" w:rsidRPr="001174EB" w14:paraId="456A15AC" w14:textId="77777777" w:rsidTr="00BC0E9E">
        <w:tc>
          <w:tcPr>
            <w:tcW w:w="2180" w:type="dxa"/>
          </w:tcPr>
          <w:p w14:paraId="4BC00CCF" w14:textId="77777777" w:rsidR="003664AF" w:rsidRPr="001174EB" w:rsidRDefault="003664AF" w:rsidP="00153727">
            <w:pPr>
              <w:rPr>
                <w:rFonts w:ascii="Calibri" w:hAnsi="Calibri"/>
                <w:color w:val="000000"/>
              </w:rPr>
            </w:pPr>
            <w:r w:rsidRPr="001174EB">
              <w:rPr>
                <w:rFonts w:ascii="Calibri" w:hAnsi="Calibri"/>
                <w:color w:val="000000"/>
              </w:rPr>
              <w:t xml:space="preserve">Target Audience/Industry </w:t>
            </w:r>
          </w:p>
        </w:tc>
        <w:tc>
          <w:tcPr>
            <w:tcW w:w="2495" w:type="dxa"/>
          </w:tcPr>
          <w:p w14:paraId="21B847EE" w14:textId="41BB7C85" w:rsidR="003664AF" w:rsidRPr="001174EB" w:rsidRDefault="000E59D7" w:rsidP="00153727">
            <w:pPr>
              <w:rPr>
                <w:rFonts w:ascii="Calibri" w:hAnsi="Calibri"/>
                <w:color w:val="000000"/>
              </w:rPr>
            </w:pPr>
            <w:r>
              <w:rPr>
                <w:rFonts w:ascii="Calibri" w:hAnsi="Calibri"/>
                <w:color w:val="000000"/>
              </w:rPr>
              <w:t>Whole world</w:t>
            </w:r>
          </w:p>
        </w:tc>
        <w:tc>
          <w:tcPr>
            <w:tcW w:w="2792" w:type="dxa"/>
          </w:tcPr>
          <w:p w14:paraId="35AC2A10" w14:textId="48A73E5E" w:rsidR="003664AF" w:rsidRPr="001174EB" w:rsidRDefault="00BC0E9E" w:rsidP="00153727">
            <w:pPr>
              <w:rPr>
                <w:rFonts w:ascii="Calibri" w:hAnsi="Calibri"/>
                <w:color w:val="000000"/>
              </w:rPr>
            </w:pPr>
            <w:r>
              <w:rPr>
                <w:rFonts w:ascii="Calibri" w:hAnsi="Calibri"/>
                <w:color w:val="000000"/>
              </w:rPr>
              <w:t>Professionals</w:t>
            </w:r>
          </w:p>
        </w:tc>
        <w:tc>
          <w:tcPr>
            <w:tcW w:w="1883" w:type="dxa"/>
          </w:tcPr>
          <w:p w14:paraId="28D66EEC" w14:textId="3AF035F7" w:rsidR="003664AF" w:rsidRPr="001174EB" w:rsidRDefault="00BC0E9E" w:rsidP="00153727">
            <w:pPr>
              <w:rPr>
                <w:rFonts w:ascii="Calibri" w:hAnsi="Calibri"/>
                <w:color w:val="000000"/>
              </w:rPr>
            </w:pPr>
            <w:r>
              <w:rPr>
                <w:rFonts w:ascii="Calibri" w:hAnsi="Calibri"/>
                <w:color w:val="000000"/>
              </w:rPr>
              <w:t>Professionals</w:t>
            </w:r>
          </w:p>
        </w:tc>
      </w:tr>
      <w:tr w:rsidR="003664AF" w:rsidRPr="001174EB" w14:paraId="2F9CBAF1" w14:textId="77777777" w:rsidTr="00BC0E9E">
        <w:tc>
          <w:tcPr>
            <w:tcW w:w="2180" w:type="dxa"/>
          </w:tcPr>
          <w:p w14:paraId="11CE3B55" w14:textId="77777777" w:rsidR="003664AF" w:rsidRPr="001174EB" w:rsidRDefault="003664AF" w:rsidP="00153727">
            <w:pPr>
              <w:rPr>
                <w:rFonts w:ascii="Calibri" w:hAnsi="Calibri"/>
                <w:color w:val="000000"/>
              </w:rPr>
            </w:pPr>
            <w:r w:rsidRPr="001174EB">
              <w:rPr>
                <w:rFonts w:ascii="Calibri" w:hAnsi="Calibri"/>
                <w:color w:val="000000"/>
              </w:rPr>
              <w:t>Level of engagement needed to manage</w:t>
            </w:r>
          </w:p>
        </w:tc>
        <w:tc>
          <w:tcPr>
            <w:tcW w:w="2495" w:type="dxa"/>
          </w:tcPr>
          <w:p w14:paraId="2FC6E92C" w14:textId="24593466" w:rsidR="003664AF" w:rsidRPr="000E59D7" w:rsidRDefault="000E59D7" w:rsidP="00153727">
            <w:pPr>
              <w:rPr>
                <w:rFonts w:ascii="Calibri" w:hAnsi="Calibri"/>
                <w:color w:val="000000"/>
              </w:rPr>
            </w:pPr>
            <w:r w:rsidRPr="000E59D7">
              <w:rPr>
                <w:rFonts w:ascii="Calibri" w:hAnsi="Calibri"/>
                <w:color w:val="000000"/>
              </w:rPr>
              <w:t xml:space="preserve">Comments, </w:t>
            </w:r>
            <w:r w:rsidRPr="000E59D7">
              <w:rPr>
                <w:rFonts w:ascii="Calibri" w:hAnsi="Calibri"/>
                <w:bCs/>
                <w:color w:val="000000"/>
              </w:rPr>
              <w:t>Likes and dislikes,</w:t>
            </w:r>
            <w:r w:rsidRPr="000E59D7">
              <w:rPr>
                <w:rFonts w:ascii="Calibri" w:hAnsi="Calibri"/>
                <w:color w:val="000000"/>
              </w:rPr>
              <w:t xml:space="preserve"> </w:t>
            </w:r>
            <w:r w:rsidRPr="000E59D7">
              <w:rPr>
                <w:rFonts w:ascii="Calibri" w:hAnsi="Calibri"/>
                <w:bCs/>
                <w:color w:val="000000"/>
              </w:rPr>
              <w:t>Subscribers gained and lost,</w:t>
            </w:r>
            <w:r w:rsidRPr="000E59D7">
              <w:rPr>
                <w:rFonts w:ascii="Calibri" w:hAnsi="Calibri"/>
                <w:color w:val="000000"/>
              </w:rPr>
              <w:t xml:space="preserve"> </w:t>
            </w:r>
            <w:r w:rsidRPr="000E59D7">
              <w:rPr>
                <w:rFonts w:ascii="Calibri" w:hAnsi="Calibri"/>
                <w:bCs/>
                <w:color w:val="000000"/>
              </w:rPr>
              <w:t>Shares.</w:t>
            </w:r>
          </w:p>
        </w:tc>
        <w:tc>
          <w:tcPr>
            <w:tcW w:w="2792" w:type="dxa"/>
          </w:tcPr>
          <w:p w14:paraId="7CEC06C9" w14:textId="6CA6D148" w:rsidR="003664AF" w:rsidRPr="001174EB" w:rsidRDefault="00BC0E9E" w:rsidP="00153727">
            <w:pPr>
              <w:rPr>
                <w:rFonts w:ascii="Calibri" w:hAnsi="Calibri"/>
                <w:color w:val="000000"/>
              </w:rPr>
            </w:pPr>
            <w:r>
              <w:rPr>
                <w:rFonts w:ascii="Calibri" w:hAnsi="Calibri"/>
                <w:color w:val="000000"/>
              </w:rPr>
              <w:t>Make connections ,gains the likes on the posts ,explore the industry leaders.</w:t>
            </w:r>
          </w:p>
        </w:tc>
        <w:tc>
          <w:tcPr>
            <w:tcW w:w="1883" w:type="dxa"/>
          </w:tcPr>
          <w:p w14:paraId="05CD4A01" w14:textId="0DDED8A7" w:rsidR="003664AF" w:rsidRPr="001174EB" w:rsidRDefault="00BC0E9E" w:rsidP="00153727">
            <w:pPr>
              <w:rPr>
                <w:rFonts w:ascii="Calibri" w:hAnsi="Calibri"/>
                <w:color w:val="000000"/>
              </w:rPr>
            </w:pPr>
            <w:r>
              <w:rPr>
                <w:rFonts w:ascii="Calibri" w:hAnsi="Calibri"/>
                <w:color w:val="000000"/>
              </w:rPr>
              <w:t>Make connections ,gains the likes on the posts ,explore the industry leaders.</w:t>
            </w:r>
          </w:p>
        </w:tc>
      </w:tr>
      <w:tr w:rsidR="003664AF" w:rsidRPr="001174EB" w14:paraId="69BE9C3E" w14:textId="77777777" w:rsidTr="00BC0E9E">
        <w:tc>
          <w:tcPr>
            <w:tcW w:w="2180" w:type="dxa"/>
          </w:tcPr>
          <w:p w14:paraId="2ABC7A55" w14:textId="77777777" w:rsidR="003664AF" w:rsidRPr="001174EB" w:rsidRDefault="003664AF" w:rsidP="00153727">
            <w:pPr>
              <w:rPr>
                <w:rFonts w:ascii="Calibri" w:hAnsi="Calibri"/>
                <w:color w:val="000000"/>
              </w:rPr>
            </w:pPr>
            <w:r w:rsidRPr="001174EB">
              <w:rPr>
                <w:rFonts w:ascii="Calibri" w:hAnsi="Calibri"/>
                <w:color w:val="000000"/>
              </w:rPr>
              <w:t xml:space="preserve">Strategies  I would use it to manage my brand </w:t>
            </w:r>
          </w:p>
        </w:tc>
        <w:tc>
          <w:tcPr>
            <w:tcW w:w="2495" w:type="dxa"/>
          </w:tcPr>
          <w:p w14:paraId="7A978B8F" w14:textId="77777777" w:rsidR="003664AF" w:rsidRPr="0085484B" w:rsidRDefault="0085484B" w:rsidP="008C2EA3">
            <w:pPr>
              <w:pStyle w:val="ListParagraph"/>
              <w:numPr>
                <w:ilvl w:val="0"/>
                <w:numId w:val="2"/>
              </w:numPr>
              <w:rPr>
                <w:rFonts w:ascii="Calibri" w:hAnsi="Calibri"/>
                <w:color w:val="000000"/>
              </w:rPr>
            </w:pPr>
            <w:r w:rsidRPr="0085484B">
              <w:rPr>
                <w:rFonts w:ascii="Calibri" w:hAnsi="Calibri"/>
                <w:color w:val="000000"/>
              </w:rPr>
              <w:t>Create a YouTube channel for your business.</w:t>
            </w:r>
          </w:p>
          <w:p w14:paraId="23978CB6" w14:textId="77777777" w:rsidR="0085484B" w:rsidRPr="0085484B" w:rsidRDefault="0085484B" w:rsidP="008C2EA3">
            <w:pPr>
              <w:pStyle w:val="ListParagraph"/>
              <w:numPr>
                <w:ilvl w:val="0"/>
                <w:numId w:val="2"/>
              </w:numPr>
              <w:rPr>
                <w:rFonts w:ascii="Calibri" w:hAnsi="Calibri"/>
                <w:color w:val="000000"/>
              </w:rPr>
            </w:pPr>
            <w:r w:rsidRPr="0085484B">
              <w:rPr>
                <w:rFonts w:ascii="Calibri" w:hAnsi="Calibri"/>
                <w:color w:val="000000"/>
              </w:rPr>
              <w:t>Learn about your audience.</w:t>
            </w:r>
          </w:p>
          <w:p w14:paraId="0FCDB294" w14:textId="77777777" w:rsidR="0085484B" w:rsidRPr="0085484B" w:rsidRDefault="0085484B" w:rsidP="008C2EA3">
            <w:pPr>
              <w:pStyle w:val="ListParagraph"/>
              <w:numPr>
                <w:ilvl w:val="0"/>
                <w:numId w:val="2"/>
              </w:numPr>
              <w:rPr>
                <w:rFonts w:ascii="Calibri" w:hAnsi="Calibri"/>
                <w:color w:val="000000"/>
              </w:rPr>
            </w:pPr>
            <w:r w:rsidRPr="0085484B">
              <w:rPr>
                <w:rFonts w:ascii="Calibri" w:hAnsi="Calibri"/>
                <w:color w:val="000000"/>
              </w:rPr>
              <w:t>Research your competition.</w:t>
            </w:r>
          </w:p>
          <w:p w14:paraId="43454FAC" w14:textId="77777777" w:rsidR="0085484B" w:rsidRPr="0085484B" w:rsidRDefault="0085484B" w:rsidP="008C2EA3">
            <w:pPr>
              <w:pStyle w:val="ListParagraph"/>
              <w:numPr>
                <w:ilvl w:val="0"/>
                <w:numId w:val="2"/>
              </w:numPr>
              <w:rPr>
                <w:rFonts w:ascii="Calibri" w:hAnsi="Calibri"/>
                <w:color w:val="000000"/>
              </w:rPr>
            </w:pPr>
            <w:r w:rsidRPr="0085484B">
              <w:rPr>
                <w:rFonts w:ascii="Calibri" w:hAnsi="Calibri"/>
                <w:color w:val="000000"/>
              </w:rPr>
              <w:t>Learn from your favorite channels.</w:t>
            </w:r>
          </w:p>
          <w:p w14:paraId="178E054C" w14:textId="77777777" w:rsidR="0085484B" w:rsidRPr="0085484B" w:rsidRDefault="0085484B" w:rsidP="008C2EA3">
            <w:pPr>
              <w:pStyle w:val="ListParagraph"/>
              <w:numPr>
                <w:ilvl w:val="0"/>
                <w:numId w:val="2"/>
              </w:numPr>
              <w:rPr>
                <w:rFonts w:ascii="Calibri" w:hAnsi="Calibri"/>
                <w:color w:val="000000"/>
              </w:rPr>
            </w:pPr>
            <w:r w:rsidRPr="0085484B">
              <w:rPr>
                <w:rFonts w:ascii="Calibri" w:hAnsi="Calibri"/>
                <w:color w:val="000000"/>
              </w:rPr>
              <w:lastRenderedPageBreak/>
              <w:t>Optimize your videos to get views.</w:t>
            </w:r>
          </w:p>
          <w:p w14:paraId="1BADCCFF" w14:textId="6FA2E5D5" w:rsidR="0085484B" w:rsidRPr="0085484B" w:rsidRDefault="0085484B" w:rsidP="008C2EA3">
            <w:pPr>
              <w:pStyle w:val="ListParagraph"/>
              <w:numPr>
                <w:ilvl w:val="0"/>
                <w:numId w:val="2"/>
              </w:numPr>
              <w:rPr>
                <w:rFonts w:ascii="Calibri" w:hAnsi="Calibri"/>
                <w:color w:val="000000"/>
              </w:rPr>
            </w:pPr>
            <w:r w:rsidRPr="0085484B">
              <w:rPr>
                <w:rFonts w:ascii="Calibri" w:hAnsi="Calibri"/>
                <w:color w:val="000000"/>
              </w:rPr>
              <w:t>Upload and schedule your videos.</w:t>
            </w:r>
          </w:p>
        </w:tc>
        <w:tc>
          <w:tcPr>
            <w:tcW w:w="2792" w:type="dxa"/>
          </w:tcPr>
          <w:p w14:paraId="0BC6E36F" w14:textId="77777777" w:rsidR="003664AF" w:rsidRDefault="00BC0E9E" w:rsidP="008C2EA3">
            <w:pPr>
              <w:pStyle w:val="ListParagraph"/>
              <w:numPr>
                <w:ilvl w:val="0"/>
                <w:numId w:val="2"/>
              </w:numPr>
              <w:rPr>
                <w:rFonts w:ascii="Calibri" w:hAnsi="Calibri"/>
                <w:color w:val="000000"/>
              </w:rPr>
            </w:pPr>
            <w:r>
              <w:rPr>
                <w:rFonts w:ascii="Calibri" w:hAnsi="Calibri"/>
                <w:color w:val="000000"/>
              </w:rPr>
              <w:lastRenderedPageBreak/>
              <w:t xml:space="preserve">Create my profile </w:t>
            </w:r>
          </w:p>
          <w:p w14:paraId="192535FD" w14:textId="77777777" w:rsidR="00BC0E9E" w:rsidRDefault="00BC0E9E" w:rsidP="008C2EA3">
            <w:pPr>
              <w:pStyle w:val="ListParagraph"/>
              <w:numPr>
                <w:ilvl w:val="0"/>
                <w:numId w:val="2"/>
              </w:numPr>
              <w:rPr>
                <w:rFonts w:ascii="Calibri" w:hAnsi="Calibri"/>
                <w:color w:val="000000"/>
              </w:rPr>
            </w:pPr>
            <w:r>
              <w:rPr>
                <w:rFonts w:ascii="Calibri" w:hAnsi="Calibri"/>
                <w:color w:val="000000"/>
              </w:rPr>
              <w:t xml:space="preserve">Learn about the companies </w:t>
            </w:r>
          </w:p>
          <w:p w14:paraId="13F68655" w14:textId="77777777" w:rsidR="00BC0E9E" w:rsidRDefault="00BC0E9E" w:rsidP="008C2EA3">
            <w:pPr>
              <w:pStyle w:val="ListParagraph"/>
              <w:numPr>
                <w:ilvl w:val="0"/>
                <w:numId w:val="2"/>
              </w:numPr>
              <w:rPr>
                <w:rFonts w:ascii="Calibri" w:hAnsi="Calibri"/>
                <w:color w:val="000000"/>
              </w:rPr>
            </w:pPr>
            <w:r>
              <w:rPr>
                <w:rFonts w:ascii="Calibri" w:hAnsi="Calibri"/>
                <w:color w:val="000000"/>
              </w:rPr>
              <w:t>Follow the companies</w:t>
            </w:r>
          </w:p>
          <w:p w14:paraId="759E1C5D" w14:textId="3B50F1B6" w:rsidR="00BC0E9E" w:rsidRPr="00BC0E9E" w:rsidRDefault="00BC0E9E" w:rsidP="008C2EA3">
            <w:pPr>
              <w:pStyle w:val="ListParagraph"/>
              <w:numPr>
                <w:ilvl w:val="0"/>
                <w:numId w:val="2"/>
              </w:numPr>
              <w:rPr>
                <w:rFonts w:ascii="Calibri" w:hAnsi="Calibri"/>
                <w:color w:val="000000"/>
              </w:rPr>
            </w:pPr>
            <w:r>
              <w:rPr>
                <w:rFonts w:ascii="Calibri" w:hAnsi="Calibri"/>
                <w:color w:val="000000"/>
              </w:rPr>
              <w:t xml:space="preserve">Optimize my connections </w:t>
            </w:r>
          </w:p>
        </w:tc>
        <w:tc>
          <w:tcPr>
            <w:tcW w:w="1883" w:type="dxa"/>
          </w:tcPr>
          <w:p w14:paraId="7442E3DE" w14:textId="77777777" w:rsidR="00BC0E9E" w:rsidRDefault="00BC0E9E" w:rsidP="008C2EA3">
            <w:pPr>
              <w:pStyle w:val="ListParagraph"/>
              <w:numPr>
                <w:ilvl w:val="0"/>
                <w:numId w:val="2"/>
              </w:numPr>
              <w:rPr>
                <w:rFonts w:ascii="Calibri" w:hAnsi="Calibri"/>
                <w:color w:val="000000"/>
              </w:rPr>
            </w:pPr>
            <w:r>
              <w:rPr>
                <w:rFonts w:ascii="Calibri" w:hAnsi="Calibri"/>
                <w:color w:val="000000"/>
              </w:rPr>
              <w:t xml:space="preserve">Create my profile </w:t>
            </w:r>
          </w:p>
          <w:p w14:paraId="452CA479" w14:textId="77777777" w:rsidR="00BC0E9E" w:rsidRDefault="00BC0E9E" w:rsidP="008C2EA3">
            <w:pPr>
              <w:pStyle w:val="ListParagraph"/>
              <w:numPr>
                <w:ilvl w:val="0"/>
                <w:numId w:val="2"/>
              </w:numPr>
              <w:rPr>
                <w:rFonts w:ascii="Calibri" w:hAnsi="Calibri"/>
                <w:color w:val="000000"/>
              </w:rPr>
            </w:pPr>
            <w:r>
              <w:rPr>
                <w:rFonts w:ascii="Calibri" w:hAnsi="Calibri"/>
                <w:color w:val="000000"/>
              </w:rPr>
              <w:t xml:space="preserve">Learn about the companies </w:t>
            </w:r>
          </w:p>
          <w:p w14:paraId="5CAE944A" w14:textId="77777777" w:rsidR="00BC0E9E" w:rsidRDefault="00BC0E9E" w:rsidP="008C2EA3">
            <w:pPr>
              <w:pStyle w:val="ListParagraph"/>
              <w:numPr>
                <w:ilvl w:val="0"/>
                <w:numId w:val="2"/>
              </w:numPr>
              <w:rPr>
                <w:rFonts w:ascii="Calibri" w:hAnsi="Calibri"/>
                <w:color w:val="000000"/>
              </w:rPr>
            </w:pPr>
            <w:r>
              <w:rPr>
                <w:rFonts w:ascii="Calibri" w:hAnsi="Calibri"/>
                <w:color w:val="000000"/>
              </w:rPr>
              <w:t>Follow the companies</w:t>
            </w:r>
          </w:p>
          <w:p w14:paraId="4DB311CC" w14:textId="307BCF06" w:rsidR="003664AF" w:rsidRPr="00BC0E9E" w:rsidRDefault="00BC0E9E" w:rsidP="008C2EA3">
            <w:pPr>
              <w:pStyle w:val="ListParagraph"/>
              <w:numPr>
                <w:ilvl w:val="0"/>
                <w:numId w:val="2"/>
              </w:numPr>
              <w:rPr>
                <w:rFonts w:ascii="Calibri" w:hAnsi="Calibri"/>
                <w:color w:val="000000"/>
              </w:rPr>
            </w:pPr>
            <w:r w:rsidRPr="00BC0E9E">
              <w:rPr>
                <w:rFonts w:ascii="Calibri" w:hAnsi="Calibri"/>
                <w:color w:val="000000"/>
              </w:rPr>
              <w:t>Optimize my connections</w:t>
            </w:r>
          </w:p>
        </w:tc>
      </w:tr>
      <w:tr w:rsidR="003664AF" w:rsidRPr="001174EB" w14:paraId="54DF81DA" w14:textId="77777777" w:rsidTr="00BC0E9E">
        <w:tc>
          <w:tcPr>
            <w:tcW w:w="2180" w:type="dxa"/>
          </w:tcPr>
          <w:p w14:paraId="507CEE42" w14:textId="77777777" w:rsidR="003664AF" w:rsidRPr="001174EB" w:rsidRDefault="003664AF" w:rsidP="00153727">
            <w:pPr>
              <w:rPr>
                <w:rFonts w:ascii="Calibri" w:hAnsi="Calibri"/>
                <w:color w:val="000000"/>
              </w:rPr>
            </w:pPr>
            <w:r w:rsidRPr="001174EB">
              <w:rPr>
                <w:rFonts w:ascii="Calibri" w:hAnsi="Calibri"/>
                <w:color w:val="000000"/>
              </w:rPr>
              <w:lastRenderedPageBreak/>
              <w:t xml:space="preserve">Potential risks I may need to manage </w:t>
            </w:r>
          </w:p>
        </w:tc>
        <w:tc>
          <w:tcPr>
            <w:tcW w:w="2495" w:type="dxa"/>
          </w:tcPr>
          <w:p w14:paraId="1F9C3BF6" w14:textId="77777777" w:rsidR="003664AF" w:rsidRPr="0085484B" w:rsidRDefault="0085484B" w:rsidP="008C2EA3">
            <w:pPr>
              <w:pStyle w:val="ListParagraph"/>
              <w:numPr>
                <w:ilvl w:val="0"/>
                <w:numId w:val="3"/>
              </w:numPr>
              <w:rPr>
                <w:rFonts w:ascii="Calibri" w:hAnsi="Calibri"/>
                <w:color w:val="000000"/>
              </w:rPr>
            </w:pPr>
            <w:r w:rsidRPr="00BC0E9E">
              <w:rPr>
                <w:rFonts w:ascii="Calibri" w:hAnsi="Calibri"/>
                <w:color w:val="000000"/>
              </w:rPr>
              <w:t>t</w:t>
            </w:r>
            <w:r w:rsidRPr="00BC0E9E">
              <w:rPr>
                <w:rFonts w:ascii="Calibri" w:hAnsi="Calibri"/>
                <w:color w:val="000000"/>
              </w:rPr>
              <w:t>he security of your videos is at risk. ...</w:t>
            </w:r>
          </w:p>
          <w:p w14:paraId="634F3223" w14:textId="118791DE" w:rsidR="0085484B" w:rsidRPr="0085484B" w:rsidRDefault="0085484B" w:rsidP="008C2EA3">
            <w:pPr>
              <w:pStyle w:val="ListParagraph"/>
              <w:numPr>
                <w:ilvl w:val="0"/>
                <w:numId w:val="3"/>
              </w:numPr>
              <w:rPr>
                <w:rFonts w:ascii="Calibri" w:hAnsi="Calibri"/>
                <w:color w:val="000000"/>
              </w:rPr>
            </w:pPr>
            <w:r w:rsidRPr="00BC0E9E">
              <w:rPr>
                <w:rFonts w:ascii="Calibri" w:hAnsi="Calibri"/>
                <w:color w:val="000000"/>
              </w:rPr>
              <w:t xml:space="preserve">You may lose access to your media </w:t>
            </w:r>
            <w:r w:rsidR="00BC0E9E">
              <w:rPr>
                <w:rFonts w:ascii="Calibri" w:hAnsi="Calibri"/>
                <w:color w:val="000000"/>
              </w:rPr>
              <w:t xml:space="preserve">assets.  </w:t>
            </w:r>
          </w:p>
          <w:p w14:paraId="3605D125" w14:textId="5000D667" w:rsidR="0085484B" w:rsidRPr="0085484B" w:rsidRDefault="0085484B" w:rsidP="008C2EA3">
            <w:pPr>
              <w:pStyle w:val="ListParagraph"/>
              <w:numPr>
                <w:ilvl w:val="0"/>
                <w:numId w:val="3"/>
              </w:numPr>
              <w:rPr>
                <w:rFonts w:ascii="Calibri" w:hAnsi="Calibri"/>
                <w:color w:val="000000"/>
              </w:rPr>
            </w:pPr>
            <w:r w:rsidRPr="00BC0E9E">
              <w:rPr>
                <w:rFonts w:ascii="Calibri" w:hAnsi="Calibri"/>
                <w:color w:val="000000"/>
              </w:rPr>
              <w:t>Y</w:t>
            </w:r>
            <w:r w:rsidRPr="00BC0E9E">
              <w:rPr>
                <w:rFonts w:ascii="Calibri" w:hAnsi="Calibri"/>
                <w:color w:val="000000"/>
              </w:rPr>
              <w:t xml:space="preserve">ou won't be able to accurately measure your </w:t>
            </w:r>
            <w:r w:rsidR="00BC0E9E">
              <w:rPr>
                <w:rFonts w:ascii="Calibri" w:hAnsi="Calibri"/>
                <w:color w:val="000000"/>
              </w:rPr>
              <w:t xml:space="preserve">outcomes. </w:t>
            </w:r>
          </w:p>
          <w:p w14:paraId="1E0F41FB" w14:textId="77777777" w:rsidR="0085484B" w:rsidRPr="0085484B" w:rsidRDefault="0085484B" w:rsidP="008C2EA3">
            <w:pPr>
              <w:numPr>
                <w:ilvl w:val="0"/>
                <w:numId w:val="3"/>
              </w:numPr>
              <w:shd w:val="clear" w:color="auto" w:fill="FFFFFF"/>
              <w:spacing w:after="60"/>
              <w:rPr>
                <w:rFonts w:ascii="Calibri" w:hAnsi="Calibri"/>
                <w:color w:val="000000"/>
              </w:rPr>
            </w:pPr>
            <w:r w:rsidRPr="0085484B">
              <w:rPr>
                <w:rFonts w:ascii="Calibri" w:hAnsi="Calibri"/>
                <w:color w:val="000000"/>
              </w:rPr>
              <w:t>You lose valuable time and resources. ...</w:t>
            </w:r>
          </w:p>
          <w:p w14:paraId="3051AAAE" w14:textId="77777777" w:rsidR="0085484B" w:rsidRPr="0085484B" w:rsidRDefault="0085484B" w:rsidP="008C2EA3">
            <w:pPr>
              <w:numPr>
                <w:ilvl w:val="0"/>
                <w:numId w:val="3"/>
              </w:numPr>
              <w:shd w:val="clear" w:color="auto" w:fill="FFFFFF"/>
              <w:spacing w:after="60"/>
              <w:rPr>
                <w:rFonts w:ascii="Calibri" w:hAnsi="Calibri"/>
                <w:color w:val="000000"/>
              </w:rPr>
            </w:pPr>
            <w:r w:rsidRPr="0085484B">
              <w:rPr>
                <w:rFonts w:ascii="Calibri" w:hAnsi="Calibri"/>
                <w:color w:val="000000"/>
              </w:rPr>
              <w:t>Secure, controlled, measurable media assets.</w:t>
            </w:r>
          </w:p>
          <w:p w14:paraId="63CD3DDB" w14:textId="3A8C5E2E" w:rsidR="0085484B" w:rsidRPr="0085484B" w:rsidRDefault="0085484B" w:rsidP="0085484B">
            <w:pPr>
              <w:pStyle w:val="ListParagraph"/>
              <w:rPr>
                <w:rFonts w:ascii="Calibri" w:hAnsi="Calibri"/>
                <w:color w:val="000000"/>
              </w:rPr>
            </w:pPr>
          </w:p>
        </w:tc>
        <w:tc>
          <w:tcPr>
            <w:tcW w:w="2792" w:type="dxa"/>
          </w:tcPr>
          <w:p w14:paraId="2195AC8A" w14:textId="2A386B79" w:rsidR="003664AF" w:rsidRPr="00BC0E9E" w:rsidRDefault="00BC0E9E" w:rsidP="008C2EA3">
            <w:pPr>
              <w:pStyle w:val="ListParagraph"/>
              <w:numPr>
                <w:ilvl w:val="0"/>
                <w:numId w:val="3"/>
              </w:numPr>
              <w:rPr>
                <w:rFonts w:ascii="Calibri" w:hAnsi="Calibri"/>
                <w:color w:val="000000"/>
              </w:rPr>
            </w:pPr>
            <w:r w:rsidRPr="00BC0E9E">
              <w:rPr>
                <w:rFonts w:ascii="Calibri" w:hAnsi="Calibri"/>
                <w:color w:val="000000"/>
              </w:rPr>
              <w:t>Have a written social media policy</w:t>
            </w:r>
          </w:p>
          <w:p w14:paraId="1FF54616" w14:textId="77777777" w:rsidR="00BC0E9E" w:rsidRPr="00BC0E9E" w:rsidRDefault="00BC0E9E" w:rsidP="008C2EA3">
            <w:pPr>
              <w:pStyle w:val="ListParagraph"/>
              <w:numPr>
                <w:ilvl w:val="0"/>
                <w:numId w:val="3"/>
              </w:numPr>
              <w:rPr>
                <w:rFonts w:ascii="Calibri" w:hAnsi="Calibri"/>
                <w:color w:val="000000"/>
              </w:rPr>
            </w:pPr>
            <w:r w:rsidRPr="00BC0E9E">
              <w:rPr>
                <w:rFonts w:ascii="Calibri" w:hAnsi="Calibri"/>
                <w:color w:val="000000"/>
              </w:rPr>
              <w:t> Employees should not rely too much on LinkedIn.</w:t>
            </w:r>
          </w:p>
          <w:p w14:paraId="53CAD944" w14:textId="20E8CBCF" w:rsidR="00BC0E9E" w:rsidRPr="00BC0E9E" w:rsidRDefault="00BC0E9E" w:rsidP="008C2EA3">
            <w:pPr>
              <w:pStyle w:val="ListParagraph"/>
              <w:numPr>
                <w:ilvl w:val="0"/>
                <w:numId w:val="3"/>
              </w:numPr>
              <w:rPr>
                <w:rFonts w:ascii="Calibri" w:hAnsi="Calibri"/>
                <w:color w:val="000000"/>
              </w:rPr>
            </w:pPr>
            <w:r w:rsidRPr="00BC0E9E">
              <w:rPr>
                <w:rFonts w:ascii="Calibri" w:hAnsi="Calibri"/>
                <w:color w:val="000000"/>
              </w:rPr>
              <w:t>Be mindful of the impression that your employees are making.</w:t>
            </w:r>
          </w:p>
        </w:tc>
        <w:tc>
          <w:tcPr>
            <w:tcW w:w="1883" w:type="dxa"/>
          </w:tcPr>
          <w:p w14:paraId="3FA0E917" w14:textId="77777777" w:rsidR="00BC0E9E" w:rsidRPr="00BC0E9E" w:rsidRDefault="00BC0E9E" w:rsidP="008C2EA3">
            <w:pPr>
              <w:pStyle w:val="ListParagraph"/>
              <w:numPr>
                <w:ilvl w:val="0"/>
                <w:numId w:val="3"/>
              </w:numPr>
              <w:rPr>
                <w:rFonts w:ascii="Calibri" w:hAnsi="Calibri"/>
                <w:color w:val="000000"/>
              </w:rPr>
            </w:pPr>
            <w:r w:rsidRPr="00BC0E9E">
              <w:rPr>
                <w:rFonts w:ascii="Calibri" w:hAnsi="Calibri"/>
                <w:color w:val="000000"/>
              </w:rPr>
              <w:t>Have a written social media policy</w:t>
            </w:r>
          </w:p>
          <w:p w14:paraId="1B1AEF40" w14:textId="77777777" w:rsidR="00BC0E9E" w:rsidRPr="00BC0E9E" w:rsidRDefault="00BC0E9E" w:rsidP="008C2EA3">
            <w:pPr>
              <w:pStyle w:val="ListParagraph"/>
              <w:numPr>
                <w:ilvl w:val="0"/>
                <w:numId w:val="3"/>
              </w:numPr>
              <w:rPr>
                <w:rFonts w:ascii="Calibri" w:hAnsi="Calibri"/>
                <w:color w:val="000000"/>
              </w:rPr>
            </w:pPr>
            <w:r w:rsidRPr="00BC0E9E">
              <w:rPr>
                <w:rFonts w:ascii="Calibri" w:hAnsi="Calibri"/>
                <w:color w:val="000000"/>
              </w:rPr>
              <w:t> Employees should not rely too much on LinkedIn.</w:t>
            </w:r>
          </w:p>
          <w:p w14:paraId="27FDF652" w14:textId="73592032" w:rsidR="003664AF" w:rsidRPr="00BC0E9E" w:rsidRDefault="00BC0E9E" w:rsidP="008C2EA3">
            <w:pPr>
              <w:pStyle w:val="ListParagraph"/>
              <w:numPr>
                <w:ilvl w:val="0"/>
                <w:numId w:val="3"/>
              </w:numPr>
              <w:rPr>
                <w:rFonts w:ascii="Calibri" w:hAnsi="Calibri"/>
                <w:color w:val="000000"/>
              </w:rPr>
            </w:pPr>
            <w:r w:rsidRPr="00BC0E9E">
              <w:rPr>
                <w:rFonts w:ascii="Calibri" w:hAnsi="Calibri"/>
                <w:color w:val="000000"/>
              </w:rPr>
              <w:t>Be mindful of the impression that your employees are making</w:t>
            </w:r>
          </w:p>
        </w:tc>
      </w:tr>
    </w:tbl>
    <w:p w14:paraId="5BA32273" w14:textId="15BA22E7" w:rsidR="003664AF" w:rsidRDefault="003664AF" w:rsidP="003664AF">
      <w:pPr>
        <w:pStyle w:val="H2"/>
      </w:pPr>
      <w:r>
        <w:t>My Code of Conduct:</w:t>
      </w:r>
    </w:p>
    <w:p w14:paraId="55EA8FBC" w14:textId="77777777" w:rsidR="00153727" w:rsidRPr="00153727" w:rsidRDefault="00153727" w:rsidP="00153727">
      <w:pPr>
        <w:pStyle w:val="H2"/>
        <w:rPr>
          <w:rFonts w:asciiTheme="minorHAnsi" w:eastAsiaTheme="minorHAnsi" w:hAnsiTheme="minorHAnsi" w:cstheme="minorBidi"/>
          <w:color w:val="auto"/>
          <w:sz w:val="22"/>
          <w:szCs w:val="22"/>
        </w:rPr>
      </w:pPr>
      <w:r w:rsidRPr="00153727">
        <w:rPr>
          <w:rFonts w:asciiTheme="minorHAnsi" w:eastAsiaTheme="minorHAnsi" w:hAnsiTheme="minorHAnsi" w:cstheme="minorBidi"/>
          <w:color w:val="auto"/>
          <w:sz w:val="22"/>
          <w:szCs w:val="22"/>
        </w:rPr>
        <w:t>This activity allows for reflection, intention, and ownership over your personal brand online.</w:t>
      </w:r>
    </w:p>
    <w:p w14:paraId="20D9BBCE" w14:textId="6ABF1AB8" w:rsidR="00153727" w:rsidRPr="00153727" w:rsidRDefault="00153727" w:rsidP="00153727">
      <w:r w:rsidRPr="00153727">
        <w:t xml:space="preserve">Drawing inspiration from the article 10 rules to post by (Binary Tattoo, 2014), identify 5 to 10 </w:t>
      </w:r>
      <w:proofErr w:type="spellStart"/>
      <w:r w:rsidRPr="00153727">
        <w:t>behaviours</w:t>
      </w:r>
      <w:proofErr w:type="spellEnd"/>
      <w:r w:rsidRPr="00153727">
        <w:t xml:space="preserve"> that will serve as your own personal code of conduct. If none of these rules give you the inspiration you need for a code of conduct, feel free to locate other sources that better suite your needs.</w:t>
      </w:r>
    </w:p>
    <w:p w14:paraId="3F7D753E" w14:textId="7875D21B" w:rsidR="003664AF" w:rsidRPr="003664AF" w:rsidRDefault="003664AF" w:rsidP="003664AF">
      <w:r>
        <w:t>Identify 8 behaviors that will serve as your personal code of conduct</w:t>
      </w:r>
    </w:p>
    <w:p w14:paraId="5B6C0D89" w14:textId="77777777" w:rsidR="00BB126F" w:rsidRPr="00BB126F" w:rsidRDefault="00BB126F" w:rsidP="008C2EA3">
      <w:pPr>
        <w:numPr>
          <w:ilvl w:val="0"/>
          <w:numId w:val="5"/>
        </w:numPr>
        <w:shd w:val="clear" w:color="auto" w:fill="FFFFFF"/>
        <w:spacing w:after="0" w:line="240" w:lineRule="auto"/>
        <w:ind w:left="450"/>
        <w:textAlignment w:val="baseline"/>
      </w:pPr>
      <w:r w:rsidRPr="00BB126F">
        <w:t>Seek the truth first and find ethical pathways promptly and urgently.</w:t>
      </w:r>
    </w:p>
    <w:p w14:paraId="5B503176" w14:textId="77777777" w:rsidR="00BB126F" w:rsidRPr="00BB126F" w:rsidRDefault="00BB126F" w:rsidP="008C2EA3">
      <w:pPr>
        <w:numPr>
          <w:ilvl w:val="0"/>
          <w:numId w:val="5"/>
        </w:numPr>
        <w:shd w:val="clear" w:color="auto" w:fill="FFFFFF"/>
        <w:spacing w:after="0" w:line="240" w:lineRule="auto"/>
        <w:ind w:left="450"/>
        <w:textAlignment w:val="baseline"/>
      </w:pPr>
      <w:r w:rsidRPr="00BB126F">
        <w:t>Ask better, tougher questions than anyone else.</w:t>
      </w:r>
    </w:p>
    <w:p w14:paraId="2E865CE7" w14:textId="77777777" w:rsidR="00BB126F" w:rsidRPr="00BB126F" w:rsidRDefault="00BB126F" w:rsidP="008C2EA3">
      <w:pPr>
        <w:numPr>
          <w:ilvl w:val="0"/>
          <w:numId w:val="5"/>
        </w:numPr>
        <w:shd w:val="clear" w:color="auto" w:fill="FFFFFF"/>
        <w:spacing w:after="0" w:line="240" w:lineRule="auto"/>
        <w:ind w:left="450"/>
        <w:textAlignment w:val="baseline"/>
      </w:pPr>
      <w:r w:rsidRPr="00BB126F">
        <w:t>Be 15 minutes early.</w:t>
      </w:r>
    </w:p>
    <w:p w14:paraId="73A6C602" w14:textId="77777777" w:rsidR="00BB126F" w:rsidRPr="00BB126F" w:rsidRDefault="00BB126F" w:rsidP="008C2EA3">
      <w:pPr>
        <w:numPr>
          <w:ilvl w:val="0"/>
          <w:numId w:val="5"/>
        </w:numPr>
        <w:shd w:val="clear" w:color="auto" w:fill="FFFFFF"/>
        <w:spacing w:after="0" w:line="240" w:lineRule="auto"/>
        <w:ind w:left="450"/>
        <w:textAlignment w:val="baseline"/>
      </w:pPr>
      <w:r w:rsidRPr="00BB126F">
        <w:t>Avoid surprises. Forecast trouble.</w:t>
      </w:r>
    </w:p>
    <w:p w14:paraId="60072E7D" w14:textId="77777777" w:rsidR="00BB126F" w:rsidRPr="00BB126F" w:rsidRDefault="00BB126F" w:rsidP="008C2EA3">
      <w:pPr>
        <w:numPr>
          <w:ilvl w:val="0"/>
          <w:numId w:val="5"/>
        </w:numPr>
        <w:shd w:val="clear" w:color="auto" w:fill="FFFFFF"/>
        <w:spacing w:after="0" w:line="240" w:lineRule="auto"/>
        <w:ind w:left="450"/>
        <w:textAlignment w:val="baseline"/>
      </w:pPr>
      <w:r w:rsidRPr="00BB126F">
        <w:t>Raise your hand. Consistently challenge the standard assumptions and practices of our profession. Build its importance and enhance the ability of all practitioners to better serve others. Say things no one else is willing to say.</w:t>
      </w:r>
    </w:p>
    <w:p w14:paraId="0E8F63AE" w14:textId="77777777" w:rsidR="00BB126F" w:rsidRPr="00BB126F" w:rsidRDefault="00BB126F" w:rsidP="008C2EA3">
      <w:pPr>
        <w:numPr>
          <w:ilvl w:val="0"/>
          <w:numId w:val="5"/>
        </w:numPr>
        <w:shd w:val="clear" w:color="auto" w:fill="FFFFFF"/>
        <w:spacing w:after="0" w:line="240" w:lineRule="auto"/>
        <w:ind w:left="450"/>
        <w:textAlignment w:val="baseline"/>
      </w:pPr>
      <w:r w:rsidRPr="00BB126F">
        <w:t xml:space="preserve">Do the doable. Know the knowable. Get the getable. Arrange the </w:t>
      </w:r>
      <w:proofErr w:type="spellStart"/>
      <w:r w:rsidRPr="00BB126F">
        <w:t>arrangeable</w:t>
      </w:r>
      <w:proofErr w:type="spellEnd"/>
      <w:r w:rsidRPr="00BB126F">
        <w:t>.</w:t>
      </w:r>
    </w:p>
    <w:p w14:paraId="2DEFBDC3" w14:textId="77777777" w:rsidR="00BB126F" w:rsidRPr="00BB126F" w:rsidRDefault="00BB126F" w:rsidP="008C2EA3">
      <w:pPr>
        <w:numPr>
          <w:ilvl w:val="0"/>
          <w:numId w:val="5"/>
        </w:numPr>
        <w:shd w:val="clear" w:color="auto" w:fill="FFFFFF"/>
        <w:spacing w:after="0" w:line="240" w:lineRule="auto"/>
        <w:ind w:left="450"/>
        <w:textAlignment w:val="baseline"/>
      </w:pPr>
      <w:r w:rsidRPr="00BB126F">
        <w:t>Be inconsistent. This is the greatest virtue of the strategist. Everybody, including your boss/client, thinks they are good, even great, communicators. Think differently. Be surprising. Think inside out. Successful strategies are built on inconsistency.</w:t>
      </w:r>
    </w:p>
    <w:p w14:paraId="614FBA7A" w14:textId="77777777" w:rsidR="00BB126F" w:rsidRPr="00BB126F" w:rsidRDefault="00BB126F" w:rsidP="008C2EA3">
      <w:pPr>
        <w:numPr>
          <w:ilvl w:val="0"/>
          <w:numId w:val="5"/>
        </w:numPr>
        <w:shd w:val="clear" w:color="auto" w:fill="FFFFFF"/>
        <w:spacing w:after="0" w:line="240" w:lineRule="auto"/>
        <w:ind w:left="450"/>
        <w:textAlignment w:val="baseline"/>
      </w:pPr>
      <w:r w:rsidRPr="00BB126F">
        <w:t>Say less; focus on things that matter. Write less but make your words really important.</w:t>
      </w:r>
    </w:p>
    <w:p w14:paraId="3A9A8243" w14:textId="2CBE37D4" w:rsidR="009D538A" w:rsidRDefault="009D538A" w:rsidP="00BB126F">
      <w:pPr>
        <w:pStyle w:val="ListParagraph"/>
      </w:pPr>
    </w:p>
    <w:p w14:paraId="69F9EE3A" w14:textId="34352015" w:rsidR="009D538A" w:rsidRDefault="009D538A" w:rsidP="005631FE"/>
    <w:p w14:paraId="751C8684" w14:textId="77777777" w:rsidR="009D538A" w:rsidRDefault="009D538A" w:rsidP="005631FE"/>
    <w:p w14:paraId="2C59BE13" w14:textId="77777777" w:rsidR="005631FE" w:rsidRDefault="005631FE" w:rsidP="005631FE"/>
    <w:p w14:paraId="744BDF8D" w14:textId="77777777" w:rsidR="005631FE" w:rsidRDefault="005631FE" w:rsidP="005631FE"/>
    <w:p w14:paraId="1346B16B" w14:textId="77777777" w:rsidR="003E0B08" w:rsidRDefault="003E0B08" w:rsidP="003E0B08"/>
    <w:sectPr w:rsidR="003E0B08">
      <w:pgSz w:w="12240" w:h="15840"/>
      <w:pgMar w:top="1440" w:right="1440" w:bottom="1440" w:left="1440" w:header="720" w:footer="720" w:gutter="0"/>
      <w:cols w:space="720"/>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4AF81B5" w16cex:dateUtc="2021-08-17T13:54:51.59Z"/>
  <w16cex:commentExtensible w16cex:durableId="512B7672" w16cex:dateUtc="2021-08-17T14:01:10.545Z"/>
</w16cex:commentsExtensible>
</file>

<file path=word/commentsIds.xml><?xml version="1.0" encoding="utf-8"?>
<w16cid:commentsIds xmlns:mc="http://schemas.openxmlformats.org/markup-compatibility/2006" xmlns:w16cid="http://schemas.microsoft.com/office/word/2016/wordml/cid" mc:Ignorable="w16cid">
  <w16cid:commentId w16cid:paraId="37AD550A" w16cid:durableId="14AF81B5"/>
  <w16cid:commentId w16cid:paraId="6DD009C3" w16cid:durableId="512B76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6C1C"/>
    <w:multiLevelType w:val="multilevel"/>
    <w:tmpl w:val="5790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B1068"/>
    <w:multiLevelType w:val="multilevel"/>
    <w:tmpl w:val="9DE49CB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B47564"/>
    <w:multiLevelType w:val="hybridMultilevel"/>
    <w:tmpl w:val="B88C6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77592"/>
    <w:multiLevelType w:val="hybridMultilevel"/>
    <w:tmpl w:val="7A687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5766DF"/>
    <w:multiLevelType w:val="hybridMultilevel"/>
    <w:tmpl w:val="3182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LockTheme/>
  <w:styleLockQFSet/>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420"/>
    <w:rsid w:val="000006B7"/>
    <w:rsid w:val="00003F06"/>
    <w:rsid w:val="000059A1"/>
    <w:rsid w:val="00010C98"/>
    <w:rsid w:val="00014042"/>
    <w:rsid w:val="000230D2"/>
    <w:rsid w:val="0002598D"/>
    <w:rsid w:val="000425A4"/>
    <w:rsid w:val="000617D4"/>
    <w:rsid w:val="000643B2"/>
    <w:rsid w:val="00071F63"/>
    <w:rsid w:val="000A22B7"/>
    <w:rsid w:val="000A2820"/>
    <w:rsid w:val="000C09A0"/>
    <w:rsid w:val="000C3852"/>
    <w:rsid w:val="000C64E9"/>
    <w:rsid w:val="000C73E2"/>
    <w:rsid w:val="000D7EA9"/>
    <w:rsid w:val="000E379B"/>
    <w:rsid w:val="000E584A"/>
    <w:rsid w:val="000E59D7"/>
    <w:rsid w:val="000E5D8B"/>
    <w:rsid w:val="0010144E"/>
    <w:rsid w:val="00107B2C"/>
    <w:rsid w:val="00111EF7"/>
    <w:rsid w:val="0011686C"/>
    <w:rsid w:val="00133C0C"/>
    <w:rsid w:val="00153727"/>
    <w:rsid w:val="00194A57"/>
    <w:rsid w:val="001A0881"/>
    <w:rsid w:val="001B4D04"/>
    <w:rsid w:val="001C01F2"/>
    <w:rsid w:val="001D6D5E"/>
    <w:rsid w:val="001E43E5"/>
    <w:rsid w:val="001F4CDD"/>
    <w:rsid w:val="00211564"/>
    <w:rsid w:val="002128FA"/>
    <w:rsid w:val="002130F3"/>
    <w:rsid w:val="002233F1"/>
    <w:rsid w:val="00244D86"/>
    <w:rsid w:val="00250672"/>
    <w:rsid w:val="00266E47"/>
    <w:rsid w:val="002A3E6A"/>
    <w:rsid w:val="002B5420"/>
    <w:rsid w:val="002B56EE"/>
    <w:rsid w:val="002D5FE7"/>
    <w:rsid w:val="002F0155"/>
    <w:rsid w:val="002F4734"/>
    <w:rsid w:val="00312BE3"/>
    <w:rsid w:val="00327130"/>
    <w:rsid w:val="003464CC"/>
    <w:rsid w:val="00346CA2"/>
    <w:rsid w:val="003664AF"/>
    <w:rsid w:val="00382608"/>
    <w:rsid w:val="003876A6"/>
    <w:rsid w:val="003A6C20"/>
    <w:rsid w:val="003D798D"/>
    <w:rsid w:val="003E0B08"/>
    <w:rsid w:val="003E55DA"/>
    <w:rsid w:val="003F3921"/>
    <w:rsid w:val="00415F8E"/>
    <w:rsid w:val="00433F03"/>
    <w:rsid w:val="00445AE2"/>
    <w:rsid w:val="004552CD"/>
    <w:rsid w:val="00456DD6"/>
    <w:rsid w:val="00460CA6"/>
    <w:rsid w:val="00466A7B"/>
    <w:rsid w:val="00472757"/>
    <w:rsid w:val="00490F7F"/>
    <w:rsid w:val="004B7D0B"/>
    <w:rsid w:val="004C1BB5"/>
    <w:rsid w:val="004D44B9"/>
    <w:rsid w:val="004D5D32"/>
    <w:rsid w:val="004E0E0C"/>
    <w:rsid w:val="004F15CF"/>
    <w:rsid w:val="004F6436"/>
    <w:rsid w:val="00504A06"/>
    <w:rsid w:val="00506576"/>
    <w:rsid w:val="0052530C"/>
    <w:rsid w:val="00525D6A"/>
    <w:rsid w:val="0052635F"/>
    <w:rsid w:val="00545D04"/>
    <w:rsid w:val="00550D64"/>
    <w:rsid w:val="00551707"/>
    <w:rsid w:val="0055747B"/>
    <w:rsid w:val="005631FE"/>
    <w:rsid w:val="0057705A"/>
    <w:rsid w:val="00583BA0"/>
    <w:rsid w:val="005A10A3"/>
    <w:rsid w:val="005A47BB"/>
    <w:rsid w:val="005A6B91"/>
    <w:rsid w:val="005C454E"/>
    <w:rsid w:val="005E0654"/>
    <w:rsid w:val="005E73F7"/>
    <w:rsid w:val="00626067"/>
    <w:rsid w:val="00632886"/>
    <w:rsid w:val="0065292B"/>
    <w:rsid w:val="00674264"/>
    <w:rsid w:val="006A3C09"/>
    <w:rsid w:val="006A4044"/>
    <w:rsid w:val="006B5F0E"/>
    <w:rsid w:val="006B66CB"/>
    <w:rsid w:val="006C6D79"/>
    <w:rsid w:val="006E18D9"/>
    <w:rsid w:val="006E30FC"/>
    <w:rsid w:val="00700B32"/>
    <w:rsid w:val="00700CBC"/>
    <w:rsid w:val="007011BE"/>
    <w:rsid w:val="007030D6"/>
    <w:rsid w:val="007100D8"/>
    <w:rsid w:val="00711E27"/>
    <w:rsid w:val="0072073A"/>
    <w:rsid w:val="0072769B"/>
    <w:rsid w:val="00730C37"/>
    <w:rsid w:val="00741090"/>
    <w:rsid w:val="00762A4F"/>
    <w:rsid w:val="00763B0E"/>
    <w:rsid w:val="00772F2F"/>
    <w:rsid w:val="0077449F"/>
    <w:rsid w:val="007852AF"/>
    <w:rsid w:val="007941A7"/>
    <w:rsid w:val="007A326A"/>
    <w:rsid w:val="007B01E3"/>
    <w:rsid w:val="007C0607"/>
    <w:rsid w:val="007D3CE0"/>
    <w:rsid w:val="007F0A74"/>
    <w:rsid w:val="007F7313"/>
    <w:rsid w:val="00806BD0"/>
    <w:rsid w:val="00822C31"/>
    <w:rsid w:val="0085484B"/>
    <w:rsid w:val="00855576"/>
    <w:rsid w:val="00866897"/>
    <w:rsid w:val="00866AF6"/>
    <w:rsid w:val="008707D0"/>
    <w:rsid w:val="008750DE"/>
    <w:rsid w:val="008757DD"/>
    <w:rsid w:val="008829A5"/>
    <w:rsid w:val="008856F6"/>
    <w:rsid w:val="008900C1"/>
    <w:rsid w:val="008C2EA3"/>
    <w:rsid w:val="008C5535"/>
    <w:rsid w:val="008F41CF"/>
    <w:rsid w:val="00901910"/>
    <w:rsid w:val="00902AF9"/>
    <w:rsid w:val="00917E90"/>
    <w:rsid w:val="00926096"/>
    <w:rsid w:val="00932093"/>
    <w:rsid w:val="00941DB6"/>
    <w:rsid w:val="009A2F70"/>
    <w:rsid w:val="009D538A"/>
    <w:rsid w:val="00A22787"/>
    <w:rsid w:val="00A251C8"/>
    <w:rsid w:val="00A451D4"/>
    <w:rsid w:val="00A51097"/>
    <w:rsid w:val="00A55CE7"/>
    <w:rsid w:val="00A56ED0"/>
    <w:rsid w:val="00A652DB"/>
    <w:rsid w:val="00A92F3A"/>
    <w:rsid w:val="00AC59F0"/>
    <w:rsid w:val="00AD1C10"/>
    <w:rsid w:val="00AD45CE"/>
    <w:rsid w:val="00AD5483"/>
    <w:rsid w:val="00AE302B"/>
    <w:rsid w:val="00B00646"/>
    <w:rsid w:val="00B026EE"/>
    <w:rsid w:val="00B17CA9"/>
    <w:rsid w:val="00B4606C"/>
    <w:rsid w:val="00B60645"/>
    <w:rsid w:val="00B62B6B"/>
    <w:rsid w:val="00B67BDA"/>
    <w:rsid w:val="00B7448F"/>
    <w:rsid w:val="00B936EF"/>
    <w:rsid w:val="00BA54CB"/>
    <w:rsid w:val="00BB082D"/>
    <w:rsid w:val="00BB126F"/>
    <w:rsid w:val="00BC0E9E"/>
    <w:rsid w:val="00BC4A6B"/>
    <w:rsid w:val="00BD1BC8"/>
    <w:rsid w:val="00BE7620"/>
    <w:rsid w:val="00BF405F"/>
    <w:rsid w:val="00BF700F"/>
    <w:rsid w:val="00C41C42"/>
    <w:rsid w:val="00C7663B"/>
    <w:rsid w:val="00CB69CB"/>
    <w:rsid w:val="00CD05B3"/>
    <w:rsid w:val="00CD3829"/>
    <w:rsid w:val="00CE36F2"/>
    <w:rsid w:val="00CF038F"/>
    <w:rsid w:val="00D31BF5"/>
    <w:rsid w:val="00D96515"/>
    <w:rsid w:val="00DA5332"/>
    <w:rsid w:val="00DB4942"/>
    <w:rsid w:val="00DC289C"/>
    <w:rsid w:val="00DD6F84"/>
    <w:rsid w:val="00DE3CDA"/>
    <w:rsid w:val="00DF3B44"/>
    <w:rsid w:val="00E01543"/>
    <w:rsid w:val="00E03726"/>
    <w:rsid w:val="00E30E27"/>
    <w:rsid w:val="00E406C4"/>
    <w:rsid w:val="00E50DB8"/>
    <w:rsid w:val="00E517AF"/>
    <w:rsid w:val="00E61F2B"/>
    <w:rsid w:val="00E75CC3"/>
    <w:rsid w:val="00E75F58"/>
    <w:rsid w:val="00E86FC8"/>
    <w:rsid w:val="00EC4F7B"/>
    <w:rsid w:val="00ED00C7"/>
    <w:rsid w:val="00ED7FDE"/>
    <w:rsid w:val="00EE3DEC"/>
    <w:rsid w:val="00F248CF"/>
    <w:rsid w:val="00F27BF4"/>
    <w:rsid w:val="00F3716F"/>
    <w:rsid w:val="00F57D8C"/>
    <w:rsid w:val="00F61B21"/>
    <w:rsid w:val="00F6397C"/>
    <w:rsid w:val="00F675EE"/>
    <w:rsid w:val="00F760E1"/>
    <w:rsid w:val="00F824B2"/>
    <w:rsid w:val="00F87C8E"/>
    <w:rsid w:val="00FB3AF3"/>
    <w:rsid w:val="00FC0CDD"/>
    <w:rsid w:val="00FD1952"/>
    <w:rsid w:val="00FE2F4F"/>
    <w:rsid w:val="00FF1F5F"/>
    <w:rsid w:val="0BDF5328"/>
    <w:rsid w:val="18973DBB"/>
    <w:rsid w:val="50389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838D"/>
  <w15:chartTrackingRefBased/>
  <w15:docId w15:val="{FFB80B90-AA7F-47F9-BF40-96B0069A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locked="0"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C0C"/>
  </w:style>
  <w:style w:type="paragraph" w:styleId="Heading1">
    <w:name w:val="heading 1"/>
    <w:basedOn w:val="Normal"/>
    <w:next w:val="Normal"/>
    <w:link w:val="Heading1Char"/>
    <w:uiPriority w:val="9"/>
    <w:qFormat/>
    <w:locked/>
    <w:rsid w:val="000425A4"/>
    <w:pPr>
      <w:keepNext/>
      <w:keepLines/>
      <w:spacing w:before="240" w:after="0"/>
      <w:outlineLvl w:val="0"/>
    </w:pPr>
    <w:rPr>
      <w:rFonts w:asciiTheme="majorHAnsi" w:eastAsiaTheme="majorEastAsia" w:hAnsiTheme="majorHAnsi" w:cstheme="majorBidi"/>
      <w:color w:val="007982" w:themeColor="accent1" w:themeShade="BF"/>
      <w:sz w:val="32"/>
      <w:szCs w:val="32"/>
    </w:rPr>
  </w:style>
  <w:style w:type="paragraph" w:styleId="Heading2">
    <w:name w:val="heading 2"/>
    <w:basedOn w:val="Normal"/>
    <w:next w:val="Normal"/>
    <w:link w:val="Heading2Char"/>
    <w:uiPriority w:val="9"/>
    <w:semiHidden/>
    <w:qFormat/>
    <w:locked/>
    <w:rsid w:val="000425A4"/>
    <w:pPr>
      <w:keepNext/>
      <w:keepLines/>
      <w:spacing w:before="40" w:after="0"/>
      <w:outlineLvl w:val="1"/>
    </w:pPr>
    <w:rPr>
      <w:rFonts w:asciiTheme="majorHAnsi" w:eastAsiaTheme="majorEastAsia" w:hAnsiTheme="majorHAnsi" w:cstheme="majorBidi"/>
      <w:color w:val="007982" w:themeColor="accent1" w:themeShade="BF"/>
      <w:sz w:val="26"/>
      <w:szCs w:val="26"/>
    </w:rPr>
  </w:style>
  <w:style w:type="paragraph" w:styleId="Heading3">
    <w:name w:val="heading 3"/>
    <w:basedOn w:val="Normal"/>
    <w:next w:val="Normal"/>
    <w:link w:val="Heading3Char"/>
    <w:uiPriority w:val="9"/>
    <w:qFormat/>
    <w:locked/>
    <w:rsid w:val="000425A4"/>
    <w:pPr>
      <w:keepNext/>
      <w:keepLines/>
      <w:spacing w:before="40" w:after="0"/>
      <w:outlineLvl w:val="2"/>
    </w:pPr>
    <w:rPr>
      <w:rFonts w:asciiTheme="majorHAnsi" w:eastAsiaTheme="majorEastAsia" w:hAnsiTheme="majorHAnsi" w:cstheme="majorBidi"/>
      <w:color w:val="005056" w:themeColor="accent1" w:themeShade="7F"/>
      <w:sz w:val="24"/>
      <w:szCs w:val="24"/>
    </w:rPr>
  </w:style>
  <w:style w:type="paragraph" w:styleId="Heading4">
    <w:name w:val="heading 4"/>
    <w:basedOn w:val="Normal"/>
    <w:next w:val="Normal"/>
    <w:link w:val="Heading4Char"/>
    <w:uiPriority w:val="9"/>
    <w:semiHidden/>
    <w:qFormat/>
    <w:locked/>
    <w:rsid w:val="000230D2"/>
    <w:pPr>
      <w:keepNext/>
      <w:keepLines/>
      <w:spacing w:before="40" w:after="0"/>
      <w:outlineLvl w:val="3"/>
    </w:pPr>
    <w:rPr>
      <w:rFonts w:asciiTheme="majorHAnsi" w:eastAsiaTheme="majorEastAsia" w:hAnsiTheme="majorHAnsi" w:cstheme="majorBidi"/>
      <w:i/>
      <w:iCs/>
      <w:color w:val="007982" w:themeColor="accent1" w:themeShade="BF"/>
    </w:rPr>
  </w:style>
  <w:style w:type="paragraph" w:styleId="Heading5">
    <w:name w:val="heading 5"/>
    <w:basedOn w:val="Normal"/>
    <w:next w:val="Normal"/>
    <w:link w:val="Heading5Char"/>
    <w:uiPriority w:val="9"/>
    <w:semiHidden/>
    <w:qFormat/>
    <w:locked/>
    <w:rsid w:val="000230D2"/>
    <w:pPr>
      <w:keepNext/>
      <w:keepLines/>
      <w:spacing w:before="40" w:after="0"/>
      <w:outlineLvl w:val="4"/>
    </w:pPr>
    <w:rPr>
      <w:rFonts w:asciiTheme="majorHAnsi" w:eastAsiaTheme="majorEastAsia" w:hAnsiTheme="majorHAnsi" w:cstheme="majorBidi"/>
      <w:color w:val="007982" w:themeColor="accent1" w:themeShade="BF"/>
    </w:rPr>
  </w:style>
  <w:style w:type="paragraph" w:styleId="Heading6">
    <w:name w:val="heading 6"/>
    <w:basedOn w:val="Normal"/>
    <w:next w:val="Normal"/>
    <w:link w:val="Heading6Char"/>
    <w:uiPriority w:val="9"/>
    <w:semiHidden/>
    <w:qFormat/>
    <w:locked/>
    <w:rsid w:val="000230D2"/>
    <w:pPr>
      <w:keepNext/>
      <w:keepLines/>
      <w:spacing w:before="40" w:after="0"/>
      <w:outlineLvl w:val="5"/>
    </w:pPr>
    <w:rPr>
      <w:rFonts w:asciiTheme="majorHAnsi" w:eastAsiaTheme="majorEastAsia" w:hAnsiTheme="majorHAnsi" w:cstheme="majorBidi"/>
      <w:color w:val="005056" w:themeColor="accent1" w:themeShade="7F"/>
    </w:rPr>
  </w:style>
  <w:style w:type="paragraph" w:styleId="Heading7">
    <w:name w:val="heading 7"/>
    <w:basedOn w:val="Normal"/>
    <w:next w:val="Normal"/>
    <w:link w:val="Heading7Char"/>
    <w:uiPriority w:val="9"/>
    <w:semiHidden/>
    <w:qFormat/>
    <w:locked/>
    <w:rsid w:val="000230D2"/>
    <w:pPr>
      <w:keepNext/>
      <w:keepLines/>
      <w:spacing w:before="40" w:after="0"/>
      <w:outlineLvl w:val="6"/>
    </w:pPr>
    <w:rPr>
      <w:rFonts w:asciiTheme="majorHAnsi" w:eastAsiaTheme="majorEastAsia" w:hAnsiTheme="majorHAnsi" w:cstheme="majorBidi"/>
      <w:i/>
      <w:iCs/>
      <w:color w:val="0050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locked/>
    <w:rsid w:val="00042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Title">
    <w:name w:val="Course Title"/>
    <w:basedOn w:val="Title"/>
    <w:next w:val="Normal"/>
    <w:uiPriority w:val="1"/>
    <w:qFormat/>
    <w:locked/>
    <w:rsid w:val="000230D2"/>
    <w:rPr>
      <w:smallCaps/>
      <w:color w:val="565A5C" w:themeColor="text2"/>
      <w:sz w:val="44"/>
    </w:rPr>
  </w:style>
  <w:style w:type="paragraph" w:customStyle="1" w:styleId="ModuleTitle">
    <w:name w:val="Module Title"/>
    <w:basedOn w:val="Title"/>
    <w:next w:val="Normal"/>
    <w:uiPriority w:val="1"/>
    <w:qFormat/>
    <w:locked/>
    <w:rsid w:val="000230D2"/>
    <w:pPr>
      <w:spacing w:after="240"/>
      <w:contextualSpacing w:val="0"/>
      <w:outlineLvl w:val="0"/>
    </w:pPr>
    <w:rPr>
      <w:color w:val="004396" w:themeColor="accent4" w:themeShade="BF"/>
      <w:sz w:val="44"/>
    </w:rPr>
  </w:style>
  <w:style w:type="paragraph" w:styleId="Title">
    <w:name w:val="Title"/>
    <w:basedOn w:val="Normal"/>
    <w:next w:val="Normal"/>
    <w:link w:val="TitleChar"/>
    <w:uiPriority w:val="10"/>
    <w:qFormat/>
    <w:locked/>
    <w:rsid w:val="000425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2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30D2"/>
    <w:rPr>
      <w:rFonts w:asciiTheme="majorHAnsi" w:eastAsiaTheme="majorEastAsia" w:hAnsiTheme="majorHAnsi" w:cstheme="majorBidi"/>
      <w:color w:val="007982" w:themeColor="accent1" w:themeShade="BF"/>
      <w:sz w:val="32"/>
      <w:szCs w:val="32"/>
    </w:rPr>
  </w:style>
  <w:style w:type="character" w:customStyle="1" w:styleId="Heading2Char">
    <w:name w:val="Heading 2 Char"/>
    <w:basedOn w:val="DefaultParagraphFont"/>
    <w:link w:val="Heading2"/>
    <w:uiPriority w:val="9"/>
    <w:semiHidden/>
    <w:rsid w:val="000230D2"/>
    <w:rPr>
      <w:rFonts w:asciiTheme="majorHAnsi" w:eastAsiaTheme="majorEastAsia" w:hAnsiTheme="majorHAnsi" w:cstheme="majorBidi"/>
      <w:color w:val="007982" w:themeColor="accent1" w:themeShade="BF"/>
      <w:sz w:val="26"/>
      <w:szCs w:val="26"/>
    </w:rPr>
  </w:style>
  <w:style w:type="character" w:customStyle="1" w:styleId="Heading3Char">
    <w:name w:val="Heading 3 Char"/>
    <w:basedOn w:val="DefaultParagraphFont"/>
    <w:link w:val="Heading3"/>
    <w:uiPriority w:val="9"/>
    <w:rsid w:val="000230D2"/>
    <w:rPr>
      <w:rFonts w:asciiTheme="majorHAnsi" w:eastAsiaTheme="majorEastAsia" w:hAnsiTheme="majorHAnsi" w:cstheme="majorBidi"/>
      <w:color w:val="005056" w:themeColor="accent1" w:themeShade="7F"/>
      <w:sz w:val="24"/>
      <w:szCs w:val="24"/>
    </w:rPr>
  </w:style>
  <w:style w:type="paragraph" w:customStyle="1" w:styleId="Lead">
    <w:name w:val="Lead"/>
    <w:basedOn w:val="BodyText"/>
    <w:uiPriority w:val="30"/>
    <w:qFormat/>
    <w:locked/>
    <w:rsid w:val="007941A7"/>
    <w:rPr>
      <w:sz w:val="28"/>
    </w:rPr>
  </w:style>
  <w:style w:type="paragraph" w:styleId="Caption">
    <w:name w:val="caption"/>
    <w:basedOn w:val="Normal"/>
    <w:next w:val="Normal"/>
    <w:uiPriority w:val="35"/>
    <w:qFormat/>
    <w:locked/>
    <w:rsid w:val="00445AE2"/>
    <w:pPr>
      <w:spacing w:after="200" w:line="240" w:lineRule="auto"/>
    </w:pPr>
    <w:rPr>
      <w:i/>
      <w:iCs/>
      <w:color w:val="565A5C" w:themeColor="text2"/>
      <w:sz w:val="18"/>
      <w:szCs w:val="18"/>
    </w:rPr>
  </w:style>
  <w:style w:type="paragraph" w:styleId="BodyText">
    <w:name w:val="Body Text"/>
    <w:basedOn w:val="Normal"/>
    <w:link w:val="BodyTextChar"/>
    <w:uiPriority w:val="99"/>
    <w:semiHidden/>
    <w:locked/>
    <w:rsid w:val="007941A7"/>
    <w:pPr>
      <w:spacing w:after="120"/>
    </w:pPr>
  </w:style>
  <w:style w:type="character" w:customStyle="1" w:styleId="BodyTextChar">
    <w:name w:val="Body Text Char"/>
    <w:basedOn w:val="DefaultParagraphFont"/>
    <w:link w:val="BodyText"/>
    <w:uiPriority w:val="99"/>
    <w:semiHidden/>
    <w:rsid w:val="000A22B7"/>
  </w:style>
  <w:style w:type="paragraph" w:styleId="Quote">
    <w:name w:val="Quote"/>
    <w:basedOn w:val="Normal"/>
    <w:next w:val="Normal"/>
    <w:link w:val="QuoteChar"/>
    <w:uiPriority w:val="29"/>
    <w:qFormat/>
    <w:locked/>
    <w:rsid w:val="00445AE2"/>
    <w:pPr>
      <w:spacing w:before="200"/>
      <w:ind w:left="864" w:right="864"/>
      <w:jc w:val="center"/>
    </w:pPr>
    <w:rPr>
      <w:i/>
      <w:iCs/>
      <w:color w:val="7D8386" w:themeColor="text1" w:themeTint="BF"/>
    </w:rPr>
  </w:style>
  <w:style w:type="character" w:customStyle="1" w:styleId="QuoteChar">
    <w:name w:val="Quote Char"/>
    <w:basedOn w:val="DefaultParagraphFont"/>
    <w:link w:val="Quote"/>
    <w:uiPriority w:val="29"/>
    <w:rsid w:val="000A22B7"/>
    <w:rPr>
      <w:i/>
      <w:iCs/>
      <w:color w:val="7D8386" w:themeColor="text1" w:themeTint="BF"/>
    </w:rPr>
  </w:style>
  <w:style w:type="paragraph" w:styleId="BalloonText">
    <w:name w:val="Balloon Text"/>
    <w:basedOn w:val="Normal"/>
    <w:link w:val="BalloonTextChar"/>
    <w:uiPriority w:val="99"/>
    <w:semiHidden/>
    <w:locked/>
    <w:rsid w:val="00772F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F2F"/>
    <w:rPr>
      <w:rFonts w:ascii="Segoe UI" w:hAnsi="Segoe UI" w:cs="Segoe UI"/>
      <w:sz w:val="18"/>
      <w:szCs w:val="18"/>
    </w:rPr>
  </w:style>
  <w:style w:type="paragraph" w:styleId="ListParagraph">
    <w:name w:val="List Paragraph"/>
    <w:basedOn w:val="Normal"/>
    <w:uiPriority w:val="34"/>
    <w:qFormat/>
    <w:locked/>
    <w:rsid w:val="009A2F70"/>
    <w:pPr>
      <w:ind w:left="720"/>
      <w:contextualSpacing/>
    </w:pPr>
  </w:style>
  <w:style w:type="paragraph" w:customStyle="1" w:styleId="TopicTitle">
    <w:name w:val="Topic Title"/>
    <w:aliases w:val="H1"/>
    <w:basedOn w:val="Heading1"/>
    <w:next w:val="Normal"/>
    <w:uiPriority w:val="2"/>
    <w:qFormat/>
    <w:locked/>
    <w:rsid w:val="000230D2"/>
    <w:pPr>
      <w:spacing w:before="40"/>
      <w:outlineLvl w:val="1"/>
    </w:pPr>
    <w:rPr>
      <w:color w:val="E87511" w:themeColor="background2"/>
    </w:rPr>
  </w:style>
  <w:style w:type="paragraph" w:customStyle="1" w:styleId="H2">
    <w:name w:val="H2"/>
    <w:basedOn w:val="Heading2"/>
    <w:next w:val="Normal"/>
    <w:uiPriority w:val="3"/>
    <w:qFormat/>
    <w:locked/>
    <w:rsid w:val="000230D2"/>
    <w:pPr>
      <w:outlineLvl w:val="2"/>
    </w:pPr>
    <w:rPr>
      <w:color w:val="005AC9" w:themeColor="accent4"/>
      <w:sz w:val="28"/>
    </w:rPr>
  </w:style>
  <w:style w:type="paragraph" w:customStyle="1" w:styleId="H3">
    <w:name w:val="H3"/>
    <w:basedOn w:val="Heading4"/>
    <w:next w:val="Normal"/>
    <w:uiPriority w:val="4"/>
    <w:qFormat/>
    <w:locked/>
    <w:rsid w:val="000230D2"/>
    <w:rPr>
      <w:color w:val="76A23F" w:themeColor="accent3"/>
    </w:rPr>
  </w:style>
  <w:style w:type="character" w:customStyle="1" w:styleId="Heading4Char">
    <w:name w:val="Heading 4 Char"/>
    <w:basedOn w:val="DefaultParagraphFont"/>
    <w:link w:val="Heading4"/>
    <w:uiPriority w:val="9"/>
    <w:semiHidden/>
    <w:rsid w:val="000230D2"/>
    <w:rPr>
      <w:rFonts w:asciiTheme="majorHAnsi" w:eastAsiaTheme="majorEastAsia" w:hAnsiTheme="majorHAnsi" w:cstheme="majorBidi"/>
      <w:i/>
      <w:iCs/>
      <w:color w:val="007982" w:themeColor="accent1" w:themeShade="BF"/>
    </w:rPr>
  </w:style>
  <w:style w:type="paragraph" w:customStyle="1" w:styleId="H4">
    <w:name w:val="H4"/>
    <w:basedOn w:val="Heading5"/>
    <w:uiPriority w:val="4"/>
    <w:semiHidden/>
    <w:qFormat/>
    <w:locked/>
    <w:rsid w:val="000230D2"/>
  </w:style>
  <w:style w:type="character" w:customStyle="1" w:styleId="Heading5Char">
    <w:name w:val="Heading 5 Char"/>
    <w:basedOn w:val="DefaultParagraphFont"/>
    <w:link w:val="Heading5"/>
    <w:uiPriority w:val="9"/>
    <w:semiHidden/>
    <w:rsid w:val="000230D2"/>
    <w:rPr>
      <w:rFonts w:asciiTheme="majorHAnsi" w:eastAsiaTheme="majorEastAsia" w:hAnsiTheme="majorHAnsi" w:cstheme="majorBidi"/>
      <w:color w:val="007982" w:themeColor="accent1" w:themeShade="BF"/>
    </w:rPr>
  </w:style>
  <w:style w:type="paragraph" w:customStyle="1" w:styleId="H5">
    <w:name w:val="H5"/>
    <w:basedOn w:val="Heading6"/>
    <w:uiPriority w:val="5"/>
    <w:semiHidden/>
    <w:qFormat/>
    <w:locked/>
    <w:rsid w:val="000230D2"/>
  </w:style>
  <w:style w:type="character" w:customStyle="1" w:styleId="Heading6Char">
    <w:name w:val="Heading 6 Char"/>
    <w:basedOn w:val="DefaultParagraphFont"/>
    <w:link w:val="Heading6"/>
    <w:uiPriority w:val="9"/>
    <w:semiHidden/>
    <w:rsid w:val="000230D2"/>
    <w:rPr>
      <w:rFonts w:asciiTheme="majorHAnsi" w:eastAsiaTheme="majorEastAsia" w:hAnsiTheme="majorHAnsi" w:cstheme="majorBidi"/>
      <w:color w:val="005056" w:themeColor="accent1" w:themeShade="7F"/>
    </w:rPr>
  </w:style>
  <w:style w:type="paragraph" w:customStyle="1" w:styleId="H6">
    <w:name w:val="H6"/>
    <w:basedOn w:val="Heading7"/>
    <w:uiPriority w:val="5"/>
    <w:semiHidden/>
    <w:qFormat/>
    <w:locked/>
    <w:rsid w:val="000230D2"/>
  </w:style>
  <w:style w:type="character" w:customStyle="1" w:styleId="Heading7Char">
    <w:name w:val="Heading 7 Char"/>
    <w:basedOn w:val="DefaultParagraphFont"/>
    <w:link w:val="Heading7"/>
    <w:uiPriority w:val="9"/>
    <w:semiHidden/>
    <w:rsid w:val="000230D2"/>
    <w:rPr>
      <w:rFonts w:asciiTheme="majorHAnsi" w:eastAsiaTheme="majorEastAsia" w:hAnsiTheme="majorHAnsi" w:cstheme="majorBidi"/>
      <w:i/>
      <w:iCs/>
      <w:color w:val="005056" w:themeColor="accent1" w:themeShade="7F"/>
    </w:rPr>
  </w:style>
  <w:style w:type="character" w:styleId="CommentReference">
    <w:name w:val="annotation reference"/>
    <w:basedOn w:val="DefaultParagraphFont"/>
    <w:uiPriority w:val="99"/>
    <w:semiHidden/>
    <w:locked/>
    <w:rsid w:val="006C6D79"/>
    <w:rPr>
      <w:sz w:val="16"/>
      <w:szCs w:val="16"/>
    </w:rPr>
  </w:style>
  <w:style w:type="paragraph" w:styleId="CommentText">
    <w:name w:val="annotation text"/>
    <w:basedOn w:val="Normal"/>
    <w:link w:val="CommentTextChar"/>
    <w:uiPriority w:val="99"/>
    <w:locked/>
    <w:rsid w:val="006C6D79"/>
    <w:pPr>
      <w:spacing w:line="240" w:lineRule="auto"/>
    </w:pPr>
    <w:rPr>
      <w:sz w:val="20"/>
      <w:szCs w:val="20"/>
    </w:rPr>
  </w:style>
  <w:style w:type="character" w:customStyle="1" w:styleId="CommentTextChar">
    <w:name w:val="Comment Text Char"/>
    <w:basedOn w:val="DefaultParagraphFont"/>
    <w:link w:val="CommentText"/>
    <w:uiPriority w:val="99"/>
    <w:rsid w:val="006C6D79"/>
    <w:rPr>
      <w:sz w:val="20"/>
      <w:szCs w:val="20"/>
    </w:rPr>
  </w:style>
  <w:style w:type="paragraph" w:styleId="CommentSubject">
    <w:name w:val="annotation subject"/>
    <w:basedOn w:val="CommentText"/>
    <w:next w:val="CommentText"/>
    <w:link w:val="CommentSubjectChar"/>
    <w:uiPriority w:val="99"/>
    <w:semiHidden/>
    <w:locked/>
    <w:rsid w:val="00CD05B3"/>
    <w:rPr>
      <w:b/>
      <w:bCs/>
    </w:rPr>
  </w:style>
  <w:style w:type="character" w:customStyle="1" w:styleId="CommentSubjectChar">
    <w:name w:val="Comment Subject Char"/>
    <w:basedOn w:val="CommentTextChar"/>
    <w:link w:val="CommentSubject"/>
    <w:uiPriority w:val="99"/>
    <w:semiHidden/>
    <w:rsid w:val="00CD05B3"/>
    <w:rPr>
      <w:b/>
      <w:bCs/>
      <w:sz w:val="20"/>
      <w:szCs w:val="20"/>
    </w:rPr>
  </w:style>
  <w:style w:type="character" w:styleId="Hyperlink">
    <w:name w:val="Hyperlink"/>
    <w:basedOn w:val="DefaultParagraphFont"/>
    <w:uiPriority w:val="99"/>
    <w:semiHidden/>
    <w:locked/>
    <w:rsid w:val="00CD05B3"/>
    <w:rPr>
      <w:color w:val="565A5C" w:themeColor="hyperlink"/>
      <w:u w:val="single"/>
    </w:rPr>
  </w:style>
  <w:style w:type="paragraph" w:customStyle="1" w:styleId="paragraph">
    <w:name w:val="paragraph"/>
    <w:basedOn w:val="Normal"/>
    <w:rsid w:val="005631F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normaltextrun">
    <w:name w:val="normaltextrun"/>
    <w:basedOn w:val="DefaultParagraphFont"/>
    <w:rsid w:val="005631FE"/>
  </w:style>
  <w:style w:type="character" w:customStyle="1" w:styleId="eop">
    <w:name w:val="eop"/>
    <w:basedOn w:val="DefaultParagraphFont"/>
    <w:rsid w:val="005631FE"/>
  </w:style>
  <w:style w:type="character" w:customStyle="1" w:styleId="scxw230811340">
    <w:name w:val="scxw230811340"/>
    <w:basedOn w:val="DefaultParagraphFont"/>
    <w:rsid w:val="005631FE"/>
  </w:style>
  <w:style w:type="character" w:customStyle="1" w:styleId="Mention">
    <w:name w:val="Mention"/>
    <w:basedOn w:val="DefaultParagraphFont"/>
    <w:uiPriority w:val="99"/>
    <w:unhideWhenUsed/>
    <w:rsid w:val="001B4D04"/>
    <w:rPr>
      <w:color w:val="2B579A"/>
      <w:shd w:val="clear" w:color="auto" w:fill="E6E6E6"/>
    </w:rPr>
  </w:style>
  <w:style w:type="paragraph" w:styleId="NormalWeb">
    <w:name w:val="Normal (Web)"/>
    <w:basedOn w:val="Normal"/>
    <w:uiPriority w:val="99"/>
    <w:unhideWhenUsed/>
    <w:locked/>
    <w:rsid w:val="003664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locked/>
    <w:rsid w:val="000E59D7"/>
    <w:rPr>
      <w:b/>
      <w:bCs/>
    </w:rPr>
  </w:style>
  <w:style w:type="character" w:styleId="Emphasis">
    <w:name w:val="Emphasis"/>
    <w:basedOn w:val="DefaultParagraphFont"/>
    <w:uiPriority w:val="20"/>
    <w:qFormat/>
    <w:locked/>
    <w:rsid w:val="00BB12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39053">
      <w:bodyDiv w:val="1"/>
      <w:marLeft w:val="0"/>
      <w:marRight w:val="0"/>
      <w:marTop w:val="0"/>
      <w:marBottom w:val="0"/>
      <w:divBdr>
        <w:top w:val="none" w:sz="0" w:space="0" w:color="auto"/>
        <w:left w:val="none" w:sz="0" w:space="0" w:color="auto"/>
        <w:bottom w:val="none" w:sz="0" w:space="0" w:color="auto"/>
        <w:right w:val="none" w:sz="0" w:space="0" w:color="auto"/>
      </w:divBdr>
    </w:div>
    <w:div w:id="408769260">
      <w:bodyDiv w:val="1"/>
      <w:marLeft w:val="0"/>
      <w:marRight w:val="0"/>
      <w:marTop w:val="0"/>
      <w:marBottom w:val="0"/>
      <w:divBdr>
        <w:top w:val="none" w:sz="0" w:space="0" w:color="auto"/>
        <w:left w:val="none" w:sz="0" w:space="0" w:color="auto"/>
        <w:bottom w:val="none" w:sz="0" w:space="0" w:color="auto"/>
        <w:right w:val="none" w:sz="0" w:space="0" w:color="auto"/>
      </w:divBdr>
    </w:div>
    <w:div w:id="811413394">
      <w:bodyDiv w:val="1"/>
      <w:marLeft w:val="0"/>
      <w:marRight w:val="0"/>
      <w:marTop w:val="0"/>
      <w:marBottom w:val="0"/>
      <w:divBdr>
        <w:top w:val="none" w:sz="0" w:space="0" w:color="auto"/>
        <w:left w:val="none" w:sz="0" w:space="0" w:color="auto"/>
        <w:bottom w:val="none" w:sz="0" w:space="0" w:color="auto"/>
        <w:right w:val="none" w:sz="0" w:space="0" w:color="auto"/>
      </w:divBdr>
    </w:div>
    <w:div w:id="820341614">
      <w:bodyDiv w:val="1"/>
      <w:marLeft w:val="0"/>
      <w:marRight w:val="0"/>
      <w:marTop w:val="0"/>
      <w:marBottom w:val="0"/>
      <w:divBdr>
        <w:top w:val="none" w:sz="0" w:space="0" w:color="auto"/>
        <w:left w:val="none" w:sz="0" w:space="0" w:color="auto"/>
        <w:bottom w:val="none" w:sz="0" w:space="0" w:color="auto"/>
        <w:right w:val="none" w:sz="0" w:space="0" w:color="auto"/>
      </w:divBdr>
    </w:div>
    <w:div w:id="870190737">
      <w:bodyDiv w:val="1"/>
      <w:marLeft w:val="0"/>
      <w:marRight w:val="0"/>
      <w:marTop w:val="0"/>
      <w:marBottom w:val="0"/>
      <w:divBdr>
        <w:top w:val="none" w:sz="0" w:space="0" w:color="auto"/>
        <w:left w:val="none" w:sz="0" w:space="0" w:color="auto"/>
        <w:bottom w:val="none" w:sz="0" w:space="0" w:color="auto"/>
        <w:right w:val="none" w:sz="0" w:space="0" w:color="auto"/>
      </w:divBdr>
    </w:div>
    <w:div w:id="963122587">
      <w:bodyDiv w:val="1"/>
      <w:marLeft w:val="0"/>
      <w:marRight w:val="0"/>
      <w:marTop w:val="0"/>
      <w:marBottom w:val="0"/>
      <w:divBdr>
        <w:top w:val="none" w:sz="0" w:space="0" w:color="auto"/>
        <w:left w:val="none" w:sz="0" w:space="0" w:color="auto"/>
        <w:bottom w:val="none" w:sz="0" w:space="0" w:color="auto"/>
        <w:right w:val="none" w:sz="0" w:space="0" w:color="auto"/>
      </w:divBdr>
    </w:div>
    <w:div w:id="1569460482">
      <w:bodyDiv w:val="1"/>
      <w:marLeft w:val="0"/>
      <w:marRight w:val="0"/>
      <w:marTop w:val="0"/>
      <w:marBottom w:val="0"/>
      <w:divBdr>
        <w:top w:val="none" w:sz="0" w:space="0" w:color="auto"/>
        <w:left w:val="none" w:sz="0" w:space="0" w:color="auto"/>
        <w:bottom w:val="none" w:sz="0" w:space="0" w:color="auto"/>
        <w:right w:val="none" w:sz="0" w:space="0" w:color="auto"/>
      </w:divBdr>
    </w:div>
    <w:div w:id="1670479778">
      <w:bodyDiv w:val="1"/>
      <w:marLeft w:val="0"/>
      <w:marRight w:val="0"/>
      <w:marTop w:val="0"/>
      <w:marBottom w:val="0"/>
      <w:divBdr>
        <w:top w:val="none" w:sz="0" w:space="0" w:color="auto"/>
        <w:left w:val="none" w:sz="0" w:space="0" w:color="auto"/>
        <w:bottom w:val="none" w:sz="0" w:space="0" w:color="auto"/>
        <w:right w:val="none" w:sz="0" w:space="0" w:color="auto"/>
      </w:divBdr>
    </w:div>
    <w:div w:id="1895844333">
      <w:bodyDiv w:val="1"/>
      <w:marLeft w:val="0"/>
      <w:marRight w:val="0"/>
      <w:marTop w:val="0"/>
      <w:marBottom w:val="0"/>
      <w:divBdr>
        <w:top w:val="none" w:sz="0" w:space="0" w:color="auto"/>
        <w:left w:val="none" w:sz="0" w:space="0" w:color="auto"/>
        <w:bottom w:val="none" w:sz="0" w:space="0" w:color="auto"/>
        <w:right w:val="none" w:sz="0" w:space="0" w:color="auto"/>
      </w:divBdr>
    </w:div>
    <w:div w:id="2145194800">
      <w:bodyDiv w:val="1"/>
      <w:marLeft w:val="0"/>
      <w:marRight w:val="0"/>
      <w:marTop w:val="0"/>
      <w:marBottom w:val="0"/>
      <w:divBdr>
        <w:top w:val="none" w:sz="0" w:space="0" w:color="auto"/>
        <w:left w:val="none" w:sz="0" w:space="0" w:color="auto"/>
        <w:bottom w:val="none" w:sz="0" w:space="0" w:color="auto"/>
        <w:right w:val="none" w:sz="0" w:space="0" w:color="auto"/>
      </w:divBdr>
      <w:divsChild>
        <w:div w:id="745301547">
          <w:marLeft w:val="0"/>
          <w:marRight w:val="0"/>
          <w:marTop w:val="150"/>
          <w:marBottom w:val="150"/>
          <w:divBdr>
            <w:top w:val="none" w:sz="0" w:space="0" w:color="auto"/>
            <w:left w:val="none" w:sz="0" w:space="0" w:color="auto"/>
            <w:bottom w:val="none" w:sz="0" w:space="0" w:color="auto"/>
            <w:right w:val="none" w:sz="0" w:space="0" w:color="auto"/>
          </w:divBdr>
        </w:div>
        <w:div w:id="470366065">
          <w:marLeft w:val="0"/>
          <w:marRight w:val="0"/>
          <w:marTop w:val="0"/>
          <w:marBottom w:val="150"/>
          <w:divBdr>
            <w:top w:val="none" w:sz="0" w:space="0" w:color="auto"/>
            <w:left w:val="none" w:sz="0" w:space="0" w:color="auto"/>
            <w:bottom w:val="none" w:sz="0" w:space="0" w:color="auto"/>
            <w:right w:val="none" w:sz="0" w:space="0" w:color="auto"/>
          </w:divBdr>
        </w:div>
        <w:div w:id="53554346">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14622adb7d424fba" Type="http://schemas.microsoft.com/office/2016/09/relationships/commentsIds" Target="commentsIds.xml"/><Relationship Id="Re95d8181758847b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COOOrganization\CoursewareDevelopment\Public\Client%20Work\Conestoga\Client%20Facing%20Documentation\Rec_Doc_Template-Conestoga.dotx" TargetMode="External"/></Relationships>
</file>

<file path=word/theme/theme1.xml><?xml version="1.0" encoding="utf-8"?>
<a:theme xmlns:a="http://schemas.openxmlformats.org/drawingml/2006/main" name="Office Theme">
  <a:themeElements>
    <a:clrScheme name="Birghtspace on lights">
      <a:dk1>
        <a:srgbClr val="55595B"/>
      </a:dk1>
      <a:lt1>
        <a:srgbClr val="FFFFFF"/>
      </a:lt1>
      <a:dk2>
        <a:srgbClr val="565A5C"/>
      </a:dk2>
      <a:lt2>
        <a:srgbClr val="E87511"/>
      </a:lt2>
      <a:accent1>
        <a:srgbClr val="00A3AE"/>
      </a:accent1>
      <a:accent2>
        <a:srgbClr val="C83000"/>
      </a:accent2>
      <a:accent3>
        <a:srgbClr val="76A23F"/>
      </a:accent3>
      <a:accent4>
        <a:srgbClr val="005AC9"/>
      </a:accent4>
      <a:accent5>
        <a:srgbClr val="55595B"/>
      </a:accent5>
      <a:accent6>
        <a:srgbClr val="E87511"/>
      </a:accent6>
      <a:hlink>
        <a:srgbClr val="565A5C"/>
      </a:hlink>
      <a:folHlink>
        <a:srgbClr val="D7D7D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26CBAB6520224AA8EDB08AB4468286" ma:contentTypeVersion="8" ma:contentTypeDescription="Create a new document." ma:contentTypeScope="" ma:versionID="67786a6699e227d63cba518e44d19679">
  <xsd:schema xmlns:xsd="http://www.w3.org/2001/XMLSchema" xmlns:xs="http://www.w3.org/2001/XMLSchema" xmlns:p="http://schemas.microsoft.com/office/2006/metadata/properties" xmlns:ns2="88433af1-a3fb-4cf6-8001-212a18487c6a" targetNamespace="http://schemas.microsoft.com/office/2006/metadata/properties" ma:root="true" ma:fieldsID="40c91569af905d11e2143be0def970c4" ns2:_="">
    <xsd:import namespace="88433af1-a3fb-4cf6-8001-212a18487c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433af1-a3fb-4cf6-8001-212a18487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35CFC3-A6A7-4497-AFE0-61E41DA740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433af1-a3fb-4cf6-8001-212a18487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745DC9-5352-40CD-B3A4-5733FC903B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361D2E4-3DF9-44CD-A01B-7D19BA811336}">
  <ds:schemaRefs>
    <ds:schemaRef ds:uri="http://schemas.microsoft.com/sharepoint/v3/contenttype/forms"/>
  </ds:schemaRefs>
</ds:datastoreItem>
</file>

<file path=customXml/itemProps4.xml><?xml version="1.0" encoding="utf-8"?>
<ds:datastoreItem xmlns:ds="http://schemas.openxmlformats.org/officeDocument/2006/customXml" ds:itemID="{830B44DC-E133-4AF1-93FB-81C48EFCE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Rec_Doc_Template-Conestoga</Template>
  <TotalTime>1</TotalTime>
  <Pages>8</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McEwan</dc:creator>
  <cp:keywords/>
  <dc:description/>
  <cp:lastModifiedBy>Basavraj Jaliminche</cp:lastModifiedBy>
  <cp:revision>3</cp:revision>
  <cp:lastPrinted>2018-04-23T18:58:00Z</cp:lastPrinted>
  <dcterms:created xsi:type="dcterms:W3CDTF">2022-06-03T03:58:00Z</dcterms:created>
  <dcterms:modified xsi:type="dcterms:W3CDTF">2022-06-03T03:59:00Z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0x010100C926CBAB6520224AA8EDB08AB4468286</vt:lpwstr>
  </property>
</Properties>
</file>